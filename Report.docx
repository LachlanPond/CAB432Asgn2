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296992490"/>
        <w:docPartObj>
          <w:docPartGallery w:val="Cover Pages"/>
          <w:docPartUnique/>
        </w:docPartObj>
      </w:sdtPr>
      <w:sdtEndPr>
        <w:rPr>
          <w:rFonts w:eastAsiaTheme="minorEastAsia"/>
          <w:caps/>
          <w:color w:val="2683C6" w:themeColor="accent2"/>
          <w:sz w:val="26"/>
          <w:szCs w:val="26"/>
        </w:rPr>
      </w:sdtEndPr>
      <w:sdtContent>
        <w:p w14:paraId="7EC5A668" w14:textId="77777777" w:rsidR="00A37D0E" w:rsidRDefault="00A37D0E">
          <w:r>
            <w:rPr>
              <w:noProof/>
              <w:lang w:val="en-AU" w:eastAsia="en-AU"/>
            </w:rPr>
            <mc:AlternateContent>
              <mc:Choice Requires="wpg">
                <w:drawing>
                  <wp:anchor distT="0" distB="0" distL="114300" distR="114300" simplePos="0" relativeHeight="251641856" behindDoc="1" locked="0" layoutInCell="1" allowOverlap="1" wp14:anchorId="070128CD" wp14:editId="338515E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32130E0" w14:textId="6AA3D736" w:rsidR="00BE7FEE" w:rsidRDefault="00BE7FEE">
                                      <w:pPr>
                                        <w:pStyle w:val="NoSpacing"/>
                                        <w:spacing w:before="120"/>
                                        <w:jc w:val="center"/>
                                        <w:rPr>
                                          <w:color w:val="FFFFFF" w:themeColor="background1"/>
                                        </w:rPr>
                                      </w:pPr>
                                      <w:r>
                                        <w:rPr>
                                          <w:color w:val="FFFFFF" w:themeColor="background1"/>
                                        </w:rPr>
                                        <w:t>Luke Pritchard N9460250</w:t>
                                      </w:r>
                                    </w:p>
                                  </w:sdtContent>
                                </w:sdt>
                                <w:p w14:paraId="5B5D0998" w14:textId="29AE4585" w:rsidR="00BE7FEE" w:rsidRDefault="00BE7FEE">
                                  <w:pPr>
                                    <w:pStyle w:val="NoSpacing"/>
                                    <w:spacing w:before="120"/>
                                    <w:jc w:val="center"/>
                                    <w:rPr>
                                      <w:color w:val="FFFFFF" w:themeColor="background1"/>
                                    </w:rPr>
                                  </w:pPr>
                                  <w:r>
                                    <w:rPr>
                                      <w:caps/>
                                      <w:color w:val="FFFFFF" w:themeColor="background1"/>
                                    </w:rPr>
                                    <w:t>CAB432 – Cloud computing</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imes New Roman" w:hAnsi="Times New Roman" w:cs="Times New Roman"/>
                                      <w:b/>
                                      <w:bCs/>
                                      <w:color w:val="000000"/>
                                      <w:kern w:val="36"/>
                                      <w:sz w:val="96"/>
                                      <w:szCs w:val="75"/>
                                      <w:lang w:val="en-AU" w:eastAsia="en-AU"/>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4E5101E" w14:textId="68FC478B" w:rsidR="00BE7FEE" w:rsidRPr="00A37D0E" w:rsidRDefault="00BE7FEE">
                                      <w:pPr>
                                        <w:pStyle w:val="NoSpacing"/>
                                        <w:jc w:val="center"/>
                                        <w:rPr>
                                          <w:rFonts w:asciiTheme="majorHAnsi" w:eastAsiaTheme="majorEastAsia" w:hAnsiTheme="majorHAnsi" w:cstheme="majorBidi"/>
                                          <w:caps/>
                                          <w:color w:val="1CADE4" w:themeColor="accent1"/>
                                          <w:sz w:val="96"/>
                                          <w:szCs w:val="72"/>
                                        </w:rPr>
                                      </w:pPr>
                                      <w:r>
                                        <w:rPr>
                                          <w:rFonts w:ascii="Times New Roman" w:eastAsia="Times New Roman" w:hAnsi="Times New Roman" w:cs="Times New Roman"/>
                                          <w:b/>
                                          <w:bCs/>
                                          <w:color w:val="000000"/>
                                          <w:kern w:val="36"/>
                                          <w:sz w:val="96"/>
                                          <w:szCs w:val="75"/>
                                          <w:lang w:val="en-AU" w:eastAsia="en-AU"/>
                                        </w:rPr>
                                        <w:t>Cusinear Finda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70128CD" id="Group 193" o:spid="_x0000_s1026" style="position:absolute;margin-left:0;margin-top:0;width:540.55pt;height:718.4pt;z-index:-25167462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1cade4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1cade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32130E0" w14:textId="6AA3D736" w:rsidR="00BE7FEE" w:rsidRDefault="00BE7FEE">
                                <w:pPr>
                                  <w:pStyle w:val="NoSpacing"/>
                                  <w:spacing w:before="120"/>
                                  <w:jc w:val="center"/>
                                  <w:rPr>
                                    <w:color w:val="FFFFFF" w:themeColor="background1"/>
                                  </w:rPr>
                                </w:pPr>
                                <w:r>
                                  <w:rPr>
                                    <w:color w:val="FFFFFF" w:themeColor="background1"/>
                                  </w:rPr>
                                  <w:t>Luke Pritchard N9460250</w:t>
                                </w:r>
                              </w:p>
                            </w:sdtContent>
                          </w:sdt>
                          <w:p w14:paraId="5B5D0998" w14:textId="29AE4585" w:rsidR="00BE7FEE" w:rsidRDefault="00BE7FEE">
                            <w:pPr>
                              <w:pStyle w:val="NoSpacing"/>
                              <w:spacing w:before="120"/>
                              <w:jc w:val="center"/>
                              <w:rPr>
                                <w:color w:val="FFFFFF" w:themeColor="background1"/>
                              </w:rPr>
                            </w:pPr>
                            <w:r>
                              <w:rPr>
                                <w:caps/>
                                <w:color w:val="FFFFFF" w:themeColor="background1"/>
                              </w:rPr>
                              <w:t>CAB432 – Cloud computing</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imes New Roman" w:eastAsia="Times New Roman" w:hAnsi="Times New Roman" w:cs="Times New Roman"/>
                                <w:b/>
                                <w:bCs/>
                                <w:color w:val="000000"/>
                                <w:kern w:val="36"/>
                                <w:sz w:val="96"/>
                                <w:szCs w:val="75"/>
                                <w:lang w:val="en-AU" w:eastAsia="en-AU"/>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4E5101E" w14:textId="68FC478B" w:rsidR="00BE7FEE" w:rsidRPr="00A37D0E" w:rsidRDefault="00BE7FEE">
                                <w:pPr>
                                  <w:pStyle w:val="NoSpacing"/>
                                  <w:jc w:val="center"/>
                                  <w:rPr>
                                    <w:rFonts w:asciiTheme="majorHAnsi" w:eastAsiaTheme="majorEastAsia" w:hAnsiTheme="majorHAnsi" w:cstheme="majorBidi"/>
                                    <w:caps/>
                                    <w:color w:val="1CADE4" w:themeColor="accent1"/>
                                    <w:sz w:val="96"/>
                                    <w:szCs w:val="72"/>
                                  </w:rPr>
                                </w:pPr>
                                <w:r>
                                  <w:rPr>
                                    <w:rFonts w:ascii="Times New Roman" w:eastAsia="Times New Roman" w:hAnsi="Times New Roman" w:cs="Times New Roman"/>
                                    <w:b/>
                                    <w:bCs/>
                                    <w:color w:val="000000"/>
                                    <w:kern w:val="36"/>
                                    <w:sz w:val="96"/>
                                    <w:szCs w:val="75"/>
                                    <w:lang w:val="en-AU" w:eastAsia="en-AU"/>
                                  </w:rPr>
                                  <w:t>Cusinear Finda</w:t>
                                </w:r>
                              </w:p>
                            </w:sdtContent>
                          </w:sdt>
                        </w:txbxContent>
                      </v:textbox>
                    </v:shape>
                    <w10:wrap anchorx="page" anchory="page"/>
                  </v:group>
                </w:pict>
              </mc:Fallback>
            </mc:AlternateContent>
          </w:r>
        </w:p>
        <w:p w14:paraId="7F8DF2AA" w14:textId="77777777" w:rsidR="00A37D0E" w:rsidRDefault="00A37D0E">
          <w:pPr>
            <w:rPr>
              <w:rFonts w:eastAsiaTheme="minorEastAsia"/>
              <w:caps/>
              <w:color w:val="2683C6" w:themeColor="accent2"/>
              <w:sz w:val="26"/>
              <w:szCs w:val="26"/>
            </w:rPr>
          </w:pPr>
          <w:r>
            <w:rPr>
              <w:rFonts w:eastAsiaTheme="minorEastAsia"/>
              <w:caps/>
              <w:color w:val="2683C6" w:themeColor="accent2"/>
              <w:sz w:val="26"/>
              <w:szCs w:val="26"/>
            </w:rPr>
            <w:br w:type="page"/>
          </w:r>
        </w:p>
      </w:sdtContent>
    </w:sdt>
    <w:sdt>
      <w:sdtPr>
        <w:rPr>
          <w:rFonts w:asciiTheme="minorHAnsi" w:eastAsiaTheme="minorHAnsi" w:hAnsiTheme="minorHAnsi" w:cstheme="minorBidi"/>
          <w:color w:val="auto"/>
          <w:sz w:val="22"/>
          <w:szCs w:val="22"/>
        </w:rPr>
        <w:id w:val="-2049673035"/>
        <w:docPartObj>
          <w:docPartGallery w:val="Table of Contents"/>
          <w:docPartUnique/>
        </w:docPartObj>
      </w:sdtPr>
      <w:sdtEndPr>
        <w:rPr>
          <w:b/>
          <w:bCs/>
          <w:noProof/>
        </w:rPr>
      </w:sdtEndPr>
      <w:sdtContent>
        <w:p w14:paraId="19B19D9E" w14:textId="1EC69263" w:rsidR="007A0692" w:rsidRDefault="007A0692">
          <w:pPr>
            <w:pStyle w:val="TOCHeading"/>
          </w:pPr>
          <w:r>
            <w:t>Contents</w:t>
          </w:r>
        </w:p>
        <w:p w14:paraId="295A8A38" w14:textId="19DC38BB" w:rsidR="00D903F8" w:rsidRDefault="007A0692">
          <w:pPr>
            <w:pStyle w:val="TOC1"/>
            <w:tabs>
              <w:tab w:val="right" w:leader="dot" w:pos="9350"/>
            </w:tabs>
            <w:rPr>
              <w:rFonts w:eastAsiaTheme="minorEastAsia"/>
              <w:noProof/>
              <w:lang w:val="en-AU" w:eastAsia="en-AU"/>
            </w:rPr>
          </w:pPr>
          <w:r>
            <w:fldChar w:fldCharType="begin"/>
          </w:r>
          <w:r>
            <w:instrText xml:space="preserve"> TOC \o "1-3" \h \z \u </w:instrText>
          </w:r>
          <w:r>
            <w:fldChar w:fldCharType="separate"/>
          </w:r>
          <w:hyperlink w:anchor="_Toc493541771" w:history="1">
            <w:r w:rsidR="00D903F8" w:rsidRPr="000169D0">
              <w:rPr>
                <w:rStyle w:val="Hyperlink"/>
                <w:noProof/>
              </w:rPr>
              <w:t>Introduction</w:t>
            </w:r>
            <w:r w:rsidR="00D903F8">
              <w:rPr>
                <w:noProof/>
                <w:webHidden/>
              </w:rPr>
              <w:tab/>
            </w:r>
            <w:r w:rsidR="00D903F8">
              <w:rPr>
                <w:noProof/>
                <w:webHidden/>
              </w:rPr>
              <w:fldChar w:fldCharType="begin"/>
            </w:r>
            <w:r w:rsidR="00D903F8">
              <w:rPr>
                <w:noProof/>
                <w:webHidden/>
              </w:rPr>
              <w:instrText xml:space="preserve"> PAGEREF _Toc493541771 \h </w:instrText>
            </w:r>
            <w:r w:rsidR="00D903F8">
              <w:rPr>
                <w:noProof/>
                <w:webHidden/>
              </w:rPr>
            </w:r>
            <w:r w:rsidR="00D903F8">
              <w:rPr>
                <w:noProof/>
                <w:webHidden/>
              </w:rPr>
              <w:fldChar w:fldCharType="separate"/>
            </w:r>
            <w:r w:rsidR="00D903F8">
              <w:rPr>
                <w:noProof/>
                <w:webHidden/>
              </w:rPr>
              <w:t>1</w:t>
            </w:r>
            <w:r w:rsidR="00D903F8">
              <w:rPr>
                <w:noProof/>
                <w:webHidden/>
              </w:rPr>
              <w:fldChar w:fldCharType="end"/>
            </w:r>
          </w:hyperlink>
        </w:p>
        <w:p w14:paraId="117547AF" w14:textId="33E1A4D5" w:rsidR="00D903F8" w:rsidRDefault="00BC71A9">
          <w:pPr>
            <w:pStyle w:val="TOC1"/>
            <w:tabs>
              <w:tab w:val="right" w:leader="dot" w:pos="9350"/>
            </w:tabs>
            <w:rPr>
              <w:rFonts w:eastAsiaTheme="minorEastAsia"/>
              <w:noProof/>
              <w:lang w:val="en-AU" w:eastAsia="en-AU"/>
            </w:rPr>
          </w:pPr>
          <w:hyperlink w:anchor="_Toc493541772" w:history="1">
            <w:r w:rsidR="00D903F8" w:rsidRPr="000169D0">
              <w:rPr>
                <w:rStyle w:val="Hyperlink"/>
                <w:noProof/>
              </w:rPr>
              <w:t>Use cases</w:t>
            </w:r>
            <w:r w:rsidR="00D903F8">
              <w:rPr>
                <w:noProof/>
                <w:webHidden/>
              </w:rPr>
              <w:tab/>
            </w:r>
            <w:r w:rsidR="00D903F8">
              <w:rPr>
                <w:noProof/>
                <w:webHidden/>
              </w:rPr>
              <w:fldChar w:fldCharType="begin"/>
            </w:r>
            <w:r w:rsidR="00D903F8">
              <w:rPr>
                <w:noProof/>
                <w:webHidden/>
              </w:rPr>
              <w:instrText xml:space="preserve"> PAGEREF _Toc493541772 \h </w:instrText>
            </w:r>
            <w:r w:rsidR="00D903F8">
              <w:rPr>
                <w:noProof/>
                <w:webHidden/>
              </w:rPr>
            </w:r>
            <w:r w:rsidR="00D903F8">
              <w:rPr>
                <w:noProof/>
                <w:webHidden/>
              </w:rPr>
              <w:fldChar w:fldCharType="separate"/>
            </w:r>
            <w:r w:rsidR="00D903F8">
              <w:rPr>
                <w:noProof/>
                <w:webHidden/>
              </w:rPr>
              <w:t>2</w:t>
            </w:r>
            <w:r w:rsidR="00D903F8">
              <w:rPr>
                <w:noProof/>
                <w:webHidden/>
              </w:rPr>
              <w:fldChar w:fldCharType="end"/>
            </w:r>
          </w:hyperlink>
        </w:p>
        <w:p w14:paraId="5B4BC709" w14:textId="3F1A93F5" w:rsidR="00D903F8" w:rsidRDefault="00BC71A9">
          <w:pPr>
            <w:pStyle w:val="TOC1"/>
            <w:tabs>
              <w:tab w:val="right" w:leader="dot" w:pos="9350"/>
            </w:tabs>
            <w:rPr>
              <w:rFonts w:eastAsiaTheme="minorEastAsia"/>
              <w:noProof/>
              <w:lang w:val="en-AU" w:eastAsia="en-AU"/>
            </w:rPr>
          </w:pPr>
          <w:hyperlink w:anchor="_Toc493541773" w:history="1">
            <w:r w:rsidR="00D903F8" w:rsidRPr="000169D0">
              <w:rPr>
                <w:rStyle w:val="Hyperlink"/>
                <w:noProof/>
              </w:rPr>
              <w:t>Services</w:t>
            </w:r>
            <w:r w:rsidR="00D903F8">
              <w:rPr>
                <w:noProof/>
                <w:webHidden/>
              </w:rPr>
              <w:tab/>
            </w:r>
            <w:r w:rsidR="00D903F8">
              <w:rPr>
                <w:noProof/>
                <w:webHidden/>
              </w:rPr>
              <w:fldChar w:fldCharType="begin"/>
            </w:r>
            <w:r w:rsidR="00D903F8">
              <w:rPr>
                <w:noProof/>
                <w:webHidden/>
              </w:rPr>
              <w:instrText xml:space="preserve"> PAGEREF _Toc493541773 \h </w:instrText>
            </w:r>
            <w:r w:rsidR="00D903F8">
              <w:rPr>
                <w:noProof/>
                <w:webHidden/>
              </w:rPr>
            </w:r>
            <w:r w:rsidR="00D903F8">
              <w:rPr>
                <w:noProof/>
                <w:webHidden/>
              </w:rPr>
              <w:fldChar w:fldCharType="separate"/>
            </w:r>
            <w:r w:rsidR="00D903F8">
              <w:rPr>
                <w:noProof/>
                <w:webHidden/>
              </w:rPr>
              <w:t>2</w:t>
            </w:r>
            <w:r w:rsidR="00D903F8">
              <w:rPr>
                <w:noProof/>
                <w:webHidden/>
              </w:rPr>
              <w:fldChar w:fldCharType="end"/>
            </w:r>
          </w:hyperlink>
        </w:p>
        <w:p w14:paraId="051F8289" w14:textId="3EB20F9F" w:rsidR="00D903F8" w:rsidRDefault="00BC71A9">
          <w:pPr>
            <w:pStyle w:val="TOC1"/>
            <w:tabs>
              <w:tab w:val="right" w:leader="dot" w:pos="9350"/>
            </w:tabs>
            <w:rPr>
              <w:rFonts w:eastAsiaTheme="minorEastAsia"/>
              <w:noProof/>
              <w:lang w:val="en-AU" w:eastAsia="en-AU"/>
            </w:rPr>
          </w:pPr>
          <w:hyperlink w:anchor="_Toc493541774" w:history="1">
            <w:r w:rsidR="00D903F8" w:rsidRPr="000169D0">
              <w:rPr>
                <w:rStyle w:val="Hyperlink"/>
                <w:noProof/>
              </w:rPr>
              <w:t>Technical Description</w:t>
            </w:r>
            <w:r w:rsidR="00D903F8">
              <w:rPr>
                <w:noProof/>
                <w:webHidden/>
              </w:rPr>
              <w:tab/>
            </w:r>
            <w:r w:rsidR="00D903F8">
              <w:rPr>
                <w:noProof/>
                <w:webHidden/>
              </w:rPr>
              <w:fldChar w:fldCharType="begin"/>
            </w:r>
            <w:r w:rsidR="00D903F8">
              <w:rPr>
                <w:noProof/>
                <w:webHidden/>
              </w:rPr>
              <w:instrText xml:space="preserve"> PAGEREF _Toc493541774 \h </w:instrText>
            </w:r>
            <w:r w:rsidR="00D903F8">
              <w:rPr>
                <w:noProof/>
                <w:webHidden/>
              </w:rPr>
            </w:r>
            <w:r w:rsidR="00D903F8">
              <w:rPr>
                <w:noProof/>
                <w:webHidden/>
              </w:rPr>
              <w:fldChar w:fldCharType="separate"/>
            </w:r>
            <w:r w:rsidR="00D903F8">
              <w:rPr>
                <w:noProof/>
                <w:webHidden/>
              </w:rPr>
              <w:t>3</w:t>
            </w:r>
            <w:r w:rsidR="00D903F8">
              <w:rPr>
                <w:noProof/>
                <w:webHidden/>
              </w:rPr>
              <w:fldChar w:fldCharType="end"/>
            </w:r>
          </w:hyperlink>
        </w:p>
        <w:p w14:paraId="24DF6237" w14:textId="3A20E5FF" w:rsidR="00D903F8" w:rsidRDefault="00BC71A9">
          <w:pPr>
            <w:pStyle w:val="TOC2"/>
            <w:tabs>
              <w:tab w:val="right" w:leader="dot" w:pos="9350"/>
            </w:tabs>
            <w:rPr>
              <w:rFonts w:eastAsiaTheme="minorEastAsia"/>
              <w:noProof/>
              <w:lang w:val="en-AU" w:eastAsia="en-AU"/>
            </w:rPr>
          </w:pPr>
          <w:hyperlink w:anchor="_Toc493541775" w:history="1">
            <w:r w:rsidR="00D903F8" w:rsidRPr="000169D0">
              <w:rPr>
                <w:rStyle w:val="Hyperlink"/>
                <w:noProof/>
              </w:rPr>
              <w:t>Server-side usage</w:t>
            </w:r>
            <w:r w:rsidR="00D903F8">
              <w:rPr>
                <w:noProof/>
                <w:webHidden/>
              </w:rPr>
              <w:tab/>
            </w:r>
            <w:r w:rsidR="00D903F8">
              <w:rPr>
                <w:noProof/>
                <w:webHidden/>
              </w:rPr>
              <w:fldChar w:fldCharType="begin"/>
            </w:r>
            <w:r w:rsidR="00D903F8">
              <w:rPr>
                <w:noProof/>
                <w:webHidden/>
              </w:rPr>
              <w:instrText xml:space="preserve"> PAGEREF _Toc493541775 \h </w:instrText>
            </w:r>
            <w:r w:rsidR="00D903F8">
              <w:rPr>
                <w:noProof/>
                <w:webHidden/>
              </w:rPr>
            </w:r>
            <w:r w:rsidR="00D903F8">
              <w:rPr>
                <w:noProof/>
                <w:webHidden/>
              </w:rPr>
              <w:fldChar w:fldCharType="separate"/>
            </w:r>
            <w:r w:rsidR="00D903F8">
              <w:rPr>
                <w:noProof/>
                <w:webHidden/>
              </w:rPr>
              <w:t>3</w:t>
            </w:r>
            <w:r w:rsidR="00D903F8">
              <w:rPr>
                <w:noProof/>
                <w:webHidden/>
              </w:rPr>
              <w:fldChar w:fldCharType="end"/>
            </w:r>
          </w:hyperlink>
        </w:p>
        <w:p w14:paraId="28C7A469" w14:textId="456521D8" w:rsidR="00D903F8" w:rsidRDefault="00BC71A9">
          <w:pPr>
            <w:pStyle w:val="TOC2"/>
            <w:tabs>
              <w:tab w:val="right" w:leader="dot" w:pos="9350"/>
            </w:tabs>
            <w:rPr>
              <w:rFonts w:eastAsiaTheme="minorEastAsia"/>
              <w:noProof/>
              <w:lang w:val="en-AU" w:eastAsia="en-AU"/>
            </w:rPr>
          </w:pPr>
          <w:hyperlink w:anchor="_Toc493541776" w:history="1">
            <w:r w:rsidR="00D903F8" w:rsidRPr="000169D0">
              <w:rPr>
                <w:rStyle w:val="Hyperlink"/>
                <w:noProof/>
              </w:rPr>
              <w:t>Client-side usage</w:t>
            </w:r>
            <w:r w:rsidR="00D903F8">
              <w:rPr>
                <w:noProof/>
                <w:webHidden/>
              </w:rPr>
              <w:tab/>
            </w:r>
            <w:r w:rsidR="00D903F8">
              <w:rPr>
                <w:noProof/>
                <w:webHidden/>
              </w:rPr>
              <w:fldChar w:fldCharType="begin"/>
            </w:r>
            <w:r w:rsidR="00D903F8">
              <w:rPr>
                <w:noProof/>
                <w:webHidden/>
              </w:rPr>
              <w:instrText xml:space="preserve"> PAGEREF _Toc493541776 \h </w:instrText>
            </w:r>
            <w:r w:rsidR="00D903F8">
              <w:rPr>
                <w:noProof/>
                <w:webHidden/>
              </w:rPr>
            </w:r>
            <w:r w:rsidR="00D903F8">
              <w:rPr>
                <w:noProof/>
                <w:webHidden/>
              </w:rPr>
              <w:fldChar w:fldCharType="separate"/>
            </w:r>
            <w:r w:rsidR="00D903F8">
              <w:rPr>
                <w:noProof/>
                <w:webHidden/>
              </w:rPr>
              <w:t>3</w:t>
            </w:r>
            <w:r w:rsidR="00D903F8">
              <w:rPr>
                <w:noProof/>
                <w:webHidden/>
              </w:rPr>
              <w:fldChar w:fldCharType="end"/>
            </w:r>
          </w:hyperlink>
        </w:p>
        <w:p w14:paraId="0DFB0E1D" w14:textId="1D166862" w:rsidR="00D903F8" w:rsidRDefault="00BC71A9">
          <w:pPr>
            <w:pStyle w:val="TOC2"/>
            <w:tabs>
              <w:tab w:val="right" w:leader="dot" w:pos="9350"/>
            </w:tabs>
            <w:rPr>
              <w:rFonts w:eastAsiaTheme="minorEastAsia"/>
              <w:noProof/>
              <w:lang w:val="en-AU" w:eastAsia="en-AU"/>
            </w:rPr>
          </w:pPr>
          <w:hyperlink w:anchor="_Toc493541777" w:history="1">
            <w:r w:rsidR="00D903F8" w:rsidRPr="000169D0">
              <w:rPr>
                <w:rStyle w:val="Hyperlink"/>
                <w:noProof/>
              </w:rPr>
              <w:t>Test Plan &amp; Results</w:t>
            </w:r>
            <w:r w:rsidR="00D903F8">
              <w:rPr>
                <w:noProof/>
                <w:webHidden/>
              </w:rPr>
              <w:tab/>
            </w:r>
            <w:r w:rsidR="00D903F8">
              <w:rPr>
                <w:noProof/>
                <w:webHidden/>
              </w:rPr>
              <w:fldChar w:fldCharType="begin"/>
            </w:r>
            <w:r w:rsidR="00D903F8">
              <w:rPr>
                <w:noProof/>
                <w:webHidden/>
              </w:rPr>
              <w:instrText xml:space="preserve"> PAGEREF _Toc493541777 \h </w:instrText>
            </w:r>
            <w:r w:rsidR="00D903F8">
              <w:rPr>
                <w:noProof/>
                <w:webHidden/>
              </w:rPr>
            </w:r>
            <w:r w:rsidR="00D903F8">
              <w:rPr>
                <w:noProof/>
                <w:webHidden/>
              </w:rPr>
              <w:fldChar w:fldCharType="separate"/>
            </w:r>
            <w:r w:rsidR="00D903F8">
              <w:rPr>
                <w:noProof/>
                <w:webHidden/>
              </w:rPr>
              <w:t>4</w:t>
            </w:r>
            <w:r w:rsidR="00D903F8">
              <w:rPr>
                <w:noProof/>
                <w:webHidden/>
              </w:rPr>
              <w:fldChar w:fldCharType="end"/>
            </w:r>
          </w:hyperlink>
        </w:p>
        <w:p w14:paraId="73592A53" w14:textId="6776CF96" w:rsidR="00D903F8" w:rsidRDefault="00BC71A9">
          <w:pPr>
            <w:pStyle w:val="TOC2"/>
            <w:tabs>
              <w:tab w:val="right" w:leader="dot" w:pos="9350"/>
            </w:tabs>
            <w:rPr>
              <w:rFonts w:eastAsiaTheme="minorEastAsia"/>
              <w:noProof/>
              <w:lang w:val="en-AU" w:eastAsia="en-AU"/>
            </w:rPr>
          </w:pPr>
          <w:hyperlink w:anchor="_Toc493541778" w:history="1">
            <w:r w:rsidR="00D903F8" w:rsidRPr="000169D0">
              <w:rPr>
                <w:rStyle w:val="Hyperlink"/>
                <w:noProof/>
              </w:rPr>
              <w:t>Technical Summary</w:t>
            </w:r>
            <w:r w:rsidR="00D903F8">
              <w:rPr>
                <w:noProof/>
                <w:webHidden/>
              </w:rPr>
              <w:tab/>
            </w:r>
            <w:r w:rsidR="00D903F8">
              <w:rPr>
                <w:noProof/>
                <w:webHidden/>
              </w:rPr>
              <w:fldChar w:fldCharType="begin"/>
            </w:r>
            <w:r w:rsidR="00D903F8">
              <w:rPr>
                <w:noProof/>
                <w:webHidden/>
              </w:rPr>
              <w:instrText xml:space="preserve"> PAGEREF _Toc493541778 \h </w:instrText>
            </w:r>
            <w:r w:rsidR="00D903F8">
              <w:rPr>
                <w:noProof/>
                <w:webHidden/>
              </w:rPr>
            </w:r>
            <w:r w:rsidR="00D903F8">
              <w:rPr>
                <w:noProof/>
                <w:webHidden/>
              </w:rPr>
              <w:fldChar w:fldCharType="separate"/>
            </w:r>
            <w:r w:rsidR="00D903F8">
              <w:rPr>
                <w:noProof/>
                <w:webHidden/>
              </w:rPr>
              <w:t>6</w:t>
            </w:r>
            <w:r w:rsidR="00D903F8">
              <w:rPr>
                <w:noProof/>
                <w:webHidden/>
              </w:rPr>
              <w:fldChar w:fldCharType="end"/>
            </w:r>
          </w:hyperlink>
        </w:p>
        <w:p w14:paraId="3EB9B068" w14:textId="06C0FA5B" w:rsidR="00D903F8" w:rsidRDefault="00BC71A9">
          <w:pPr>
            <w:pStyle w:val="TOC1"/>
            <w:tabs>
              <w:tab w:val="right" w:leader="dot" w:pos="9350"/>
            </w:tabs>
            <w:rPr>
              <w:rFonts w:eastAsiaTheme="minorEastAsia"/>
              <w:noProof/>
              <w:lang w:val="en-AU" w:eastAsia="en-AU"/>
            </w:rPr>
          </w:pPr>
          <w:hyperlink w:anchor="_Toc493541779" w:history="1">
            <w:r w:rsidR="00D903F8" w:rsidRPr="000169D0">
              <w:rPr>
                <w:rStyle w:val="Hyperlink"/>
                <w:noProof/>
              </w:rPr>
              <w:t>Possible extensions</w:t>
            </w:r>
            <w:r w:rsidR="00D903F8">
              <w:rPr>
                <w:noProof/>
                <w:webHidden/>
              </w:rPr>
              <w:tab/>
            </w:r>
            <w:r w:rsidR="00D903F8">
              <w:rPr>
                <w:noProof/>
                <w:webHidden/>
              </w:rPr>
              <w:fldChar w:fldCharType="begin"/>
            </w:r>
            <w:r w:rsidR="00D903F8">
              <w:rPr>
                <w:noProof/>
                <w:webHidden/>
              </w:rPr>
              <w:instrText xml:space="preserve"> PAGEREF _Toc493541779 \h </w:instrText>
            </w:r>
            <w:r w:rsidR="00D903F8">
              <w:rPr>
                <w:noProof/>
                <w:webHidden/>
              </w:rPr>
            </w:r>
            <w:r w:rsidR="00D903F8">
              <w:rPr>
                <w:noProof/>
                <w:webHidden/>
              </w:rPr>
              <w:fldChar w:fldCharType="separate"/>
            </w:r>
            <w:r w:rsidR="00D903F8">
              <w:rPr>
                <w:noProof/>
                <w:webHidden/>
              </w:rPr>
              <w:t>7</w:t>
            </w:r>
            <w:r w:rsidR="00D903F8">
              <w:rPr>
                <w:noProof/>
                <w:webHidden/>
              </w:rPr>
              <w:fldChar w:fldCharType="end"/>
            </w:r>
          </w:hyperlink>
        </w:p>
        <w:p w14:paraId="74B1622A" w14:textId="4F77602A" w:rsidR="00D903F8" w:rsidRDefault="00BC71A9">
          <w:pPr>
            <w:pStyle w:val="TOC1"/>
            <w:tabs>
              <w:tab w:val="right" w:leader="dot" w:pos="9350"/>
            </w:tabs>
            <w:rPr>
              <w:rFonts w:eastAsiaTheme="minorEastAsia"/>
              <w:noProof/>
              <w:lang w:val="en-AU" w:eastAsia="en-AU"/>
            </w:rPr>
          </w:pPr>
          <w:hyperlink w:anchor="_Toc493541780" w:history="1">
            <w:r w:rsidR="00D903F8" w:rsidRPr="000169D0">
              <w:rPr>
                <w:rStyle w:val="Hyperlink"/>
                <w:noProof/>
              </w:rPr>
              <w:t>Appendix</w:t>
            </w:r>
            <w:r w:rsidR="00D903F8">
              <w:rPr>
                <w:noProof/>
                <w:webHidden/>
              </w:rPr>
              <w:tab/>
            </w:r>
            <w:r w:rsidR="00D903F8">
              <w:rPr>
                <w:noProof/>
                <w:webHidden/>
              </w:rPr>
              <w:fldChar w:fldCharType="begin"/>
            </w:r>
            <w:r w:rsidR="00D903F8">
              <w:rPr>
                <w:noProof/>
                <w:webHidden/>
              </w:rPr>
              <w:instrText xml:space="preserve"> PAGEREF _Toc493541780 \h </w:instrText>
            </w:r>
            <w:r w:rsidR="00D903F8">
              <w:rPr>
                <w:noProof/>
                <w:webHidden/>
              </w:rPr>
            </w:r>
            <w:r w:rsidR="00D903F8">
              <w:rPr>
                <w:noProof/>
                <w:webHidden/>
              </w:rPr>
              <w:fldChar w:fldCharType="separate"/>
            </w:r>
            <w:r w:rsidR="00D903F8">
              <w:rPr>
                <w:noProof/>
                <w:webHidden/>
              </w:rPr>
              <w:t>8</w:t>
            </w:r>
            <w:r w:rsidR="00D903F8">
              <w:rPr>
                <w:noProof/>
                <w:webHidden/>
              </w:rPr>
              <w:fldChar w:fldCharType="end"/>
            </w:r>
          </w:hyperlink>
        </w:p>
        <w:p w14:paraId="540FE409" w14:textId="10BC0109" w:rsidR="00D903F8" w:rsidRDefault="00BC71A9">
          <w:pPr>
            <w:pStyle w:val="TOC2"/>
            <w:tabs>
              <w:tab w:val="right" w:leader="dot" w:pos="9350"/>
            </w:tabs>
            <w:rPr>
              <w:rFonts w:eastAsiaTheme="minorEastAsia"/>
              <w:noProof/>
              <w:lang w:val="en-AU" w:eastAsia="en-AU"/>
            </w:rPr>
          </w:pPr>
          <w:hyperlink w:anchor="_Toc493541781" w:history="1">
            <w:r w:rsidR="00D903F8" w:rsidRPr="000169D0">
              <w:rPr>
                <w:rStyle w:val="Hyperlink"/>
                <w:noProof/>
              </w:rPr>
              <w:t>Index page</w:t>
            </w:r>
            <w:r w:rsidR="00D903F8">
              <w:rPr>
                <w:noProof/>
                <w:webHidden/>
              </w:rPr>
              <w:tab/>
            </w:r>
            <w:r w:rsidR="00D903F8">
              <w:rPr>
                <w:noProof/>
                <w:webHidden/>
              </w:rPr>
              <w:fldChar w:fldCharType="begin"/>
            </w:r>
            <w:r w:rsidR="00D903F8">
              <w:rPr>
                <w:noProof/>
                <w:webHidden/>
              </w:rPr>
              <w:instrText xml:space="preserve"> PAGEREF _Toc493541781 \h </w:instrText>
            </w:r>
            <w:r w:rsidR="00D903F8">
              <w:rPr>
                <w:noProof/>
                <w:webHidden/>
              </w:rPr>
            </w:r>
            <w:r w:rsidR="00D903F8">
              <w:rPr>
                <w:noProof/>
                <w:webHidden/>
              </w:rPr>
              <w:fldChar w:fldCharType="separate"/>
            </w:r>
            <w:r w:rsidR="00D903F8">
              <w:rPr>
                <w:noProof/>
                <w:webHidden/>
              </w:rPr>
              <w:t>8</w:t>
            </w:r>
            <w:r w:rsidR="00D903F8">
              <w:rPr>
                <w:noProof/>
                <w:webHidden/>
              </w:rPr>
              <w:fldChar w:fldCharType="end"/>
            </w:r>
          </w:hyperlink>
        </w:p>
        <w:p w14:paraId="00AC1400" w14:textId="407EEE4D" w:rsidR="00D903F8" w:rsidRDefault="00BC71A9">
          <w:pPr>
            <w:pStyle w:val="TOC2"/>
            <w:tabs>
              <w:tab w:val="right" w:leader="dot" w:pos="9350"/>
            </w:tabs>
            <w:rPr>
              <w:rFonts w:eastAsiaTheme="minorEastAsia"/>
              <w:noProof/>
              <w:lang w:val="en-AU" w:eastAsia="en-AU"/>
            </w:rPr>
          </w:pPr>
          <w:hyperlink w:anchor="_Toc493541782" w:history="1">
            <w:r w:rsidR="00D903F8" w:rsidRPr="000169D0">
              <w:rPr>
                <w:rStyle w:val="Hyperlink"/>
                <w:noProof/>
              </w:rPr>
              <w:t>Index page part two</w:t>
            </w:r>
            <w:r w:rsidR="00D903F8">
              <w:rPr>
                <w:noProof/>
                <w:webHidden/>
              </w:rPr>
              <w:tab/>
            </w:r>
            <w:r w:rsidR="00D903F8">
              <w:rPr>
                <w:noProof/>
                <w:webHidden/>
              </w:rPr>
              <w:fldChar w:fldCharType="begin"/>
            </w:r>
            <w:r w:rsidR="00D903F8">
              <w:rPr>
                <w:noProof/>
                <w:webHidden/>
              </w:rPr>
              <w:instrText xml:space="preserve"> PAGEREF _Toc493541782 \h </w:instrText>
            </w:r>
            <w:r w:rsidR="00D903F8">
              <w:rPr>
                <w:noProof/>
                <w:webHidden/>
              </w:rPr>
            </w:r>
            <w:r w:rsidR="00D903F8">
              <w:rPr>
                <w:noProof/>
                <w:webHidden/>
              </w:rPr>
              <w:fldChar w:fldCharType="separate"/>
            </w:r>
            <w:r w:rsidR="00D903F8">
              <w:rPr>
                <w:noProof/>
                <w:webHidden/>
              </w:rPr>
              <w:t>10</w:t>
            </w:r>
            <w:r w:rsidR="00D903F8">
              <w:rPr>
                <w:noProof/>
                <w:webHidden/>
              </w:rPr>
              <w:fldChar w:fldCharType="end"/>
            </w:r>
          </w:hyperlink>
        </w:p>
        <w:p w14:paraId="6487F899" w14:textId="5C0601A0" w:rsidR="00D903F8" w:rsidRDefault="00BC71A9">
          <w:pPr>
            <w:pStyle w:val="TOC2"/>
            <w:tabs>
              <w:tab w:val="right" w:leader="dot" w:pos="9350"/>
            </w:tabs>
            <w:rPr>
              <w:rFonts w:eastAsiaTheme="minorEastAsia"/>
              <w:noProof/>
              <w:lang w:val="en-AU" w:eastAsia="en-AU"/>
            </w:rPr>
          </w:pPr>
          <w:hyperlink w:anchor="_Toc493541783" w:history="1">
            <w:r w:rsidR="00D903F8" w:rsidRPr="000169D0">
              <w:rPr>
                <w:rStyle w:val="Hyperlink"/>
                <w:noProof/>
              </w:rPr>
              <w:t>Results Page</w:t>
            </w:r>
            <w:r w:rsidR="00D903F8">
              <w:rPr>
                <w:noProof/>
                <w:webHidden/>
              </w:rPr>
              <w:tab/>
            </w:r>
            <w:r w:rsidR="00D903F8">
              <w:rPr>
                <w:noProof/>
                <w:webHidden/>
              </w:rPr>
              <w:fldChar w:fldCharType="begin"/>
            </w:r>
            <w:r w:rsidR="00D903F8">
              <w:rPr>
                <w:noProof/>
                <w:webHidden/>
              </w:rPr>
              <w:instrText xml:space="preserve"> PAGEREF _Toc493541783 \h </w:instrText>
            </w:r>
            <w:r w:rsidR="00D903F8">
              <w:rPr>
                <w:noProof/>
                <w:webHidden/>
              </w:rPr>
            </w:r>
            <w:r w:rsidR="00D903F8">
              <w:rPr>
                <w:noProof/>
                <w:webHidden/>
              </w:rPr>
              <w:fldChar w:fldCharType="separate"/>
            </w:r>
            <w:r w:rsidR="00D903F8">
              <w:rPr>
                <w:noProof/>
                <w:webHidden/>
              </w:rPr>
              <w:t>11</w:t>
            </w:r>
            <w:r w:rsidR="00D903F8">
              <w:rPr>
                <w:noProof/>
                <w:webHidden/>
              </w:rPr>
              <w:fldChar w:fldCharType="end"/>
            </w:r>
          </w:hyperlink>
        </w:p>
        <w:p w14:paraId="4F58F30E" w14:textId="7D8964CB" w:rsidR="00D903F8" w:rsidRDefault="00BC71A9">
          <w:pPr>
            <w:pStyle w:val="TOC2"/>
            <w:tabs>
              <w:tab w:val="right" w:leader="dot" w:pos="9350"/>
            </w:tabs>
            <w:rPr>
              <w:rFonts w:eastAsiaTheme="minorEastAsia"/>
              <w:noProof/>
              <w:lang w:val="en-AU" w:eastAsia="en-AU"/>
            </w:rPr>
          </w:pPr>
          <w:hyperlink w:anchor="_Toc493541784" w:history="1">
            <w:r w:rsidR="00D903F8" w:rsidRPr="000169D0">
              <w:rPr>
                <w:rStyle w:val="Hyperlink"/>
                <w:noProof/>
              </w:rPr>
              <w:t>Restaurant details</w:t>
            </w:r>
            <w:r w:rsidR="00D903F8">
              <w:rPr>
                <w:noProof/>
                <w:webHidden/>
              </w:rPr>
              <w:tab/>
            </w:r>
            <w:r w:rsidR="00D903F8">
              <w:rPr>
                <w:noProof/>
                <w:webHidden/>
              </w:rPr>
              <w:fldChar w:fldCharType="begin"/>
            </w:r>
            <w:r w:rsidR="00D903F8">
              <w:rPr>
                <w:noProof/>
                <w:webHidden/>
              </w:rPr>
              <w:instrText xml:space="preserve"> PAGEREF _Toc493541784 \h </w:instrText>
            </w:r>
            <w:r w:rsidR="00D903F8">
              <w:rPr>
                <w:noProof/>
                <w:webHidden/>
              </w:rPr>
            </w:r>
            <w:r w:rsidR="00D903F8">
              <w:rPr>
                <w:noProof/>
                <w:webHidden/>
              </w:rPr>
              <w:fldChar w:fldCharType="separate"/>
            </w:r>
            <w:r w:rsidR="00D903F8">
              <w:rPr>
                <w:noProof/>
                <w:webHidden/>
              </w:rPr>
              <w:t>12</w:t>
            </w:r>
            <w:r w:rsidR="00D903F8">
              <w:rPr>
                <w:noProof/>
                <w:webHidden/>
              </w:rPr>
              <w:fldChar w:fldCharType="end"/>
            </w:r>
          </w:hyperlink>
        </w:p>
        <w:p w14:paraId="22712D7D" w14:textId="2F47ECFD" w:rsidR="00D903F8" w:rsidRDefault="00BC71A9">
          <w:pPr>
            <w:pStyle w:val="TOC2"/>
            <w:tabs>
              <w:tab w:val="right" w:leader="dot" w:pos="9350"/>
            </w:tabs>
            <w:rPr>
              <w:rFonts w:eastAsiaTheme="minorEastAsia"/>
              <w:noProof/>
              <w:lang w:val="en-AU" w:eastAsia="en-AU"/>
            </w:rPr>
          </w:pPr>
          <w:hyperlink w:anchor="_Toc493541785" w:history="1">
            <w:r w:rsidR="00D903F8" w:rsidRPr="000169D0">
              <w:rPr>
                <w:rStyle w:val="Hyperlink"/>
                <w:noProof/>
              </w:rPr>
              <w:t>Cuisine Images</w:t>
            </w:r>
            <w:r w:rsidR="00D903F8">
              <w:rPr>
                <w:noProof/>
                <w:webHidden/>
              </w:rPr>
              <w:tab/>
            </w:r>
            <w:r w:rsidR="00D903F8">
              <w:rPr>
                <w:noProof/>
                <w:webHidden/>
              </w:rPr>
              <w:fldChar w:fldCharType="begin"/>
            </w:r>
            <w:r w:rsidR="00D903F8">
              <w:rPr>
                <w:noProof/>
                <w:webHidden/>
              </w:rPr>
              <w:instrText xml:space="preserve"> PAGEREF _Toc493541785 \h </w:instrText>
            </w:r>
            <w:r w:rsidR="00D903F8">
              <w:rPr>
                <w:noProof/>
                <w:webHidden/>
              </w:rPr>
            </w:r>
            <w:r w:rsidR="00D903F8">
              <w:rPr>
                <w:noProof/>
                <w:webHidden/>
              </w:rPr>
              <w:fldChar w:fldCharType="separate"/>
            </w:r>
            <w:r w:rsidR="00D903F8">
              <w:rPr>
                <w:noProof/>
                <w:webHidden/>
              </w:rPr>
              <w:t>13</w:t>
            </w:r>
            <w:r w:rsidR="00D903F8">
              <w:rPr>
                <w:noProof/>
                <w:webHidden/>
              </w:rPr>
              <w:fldChar w:fldCharType="end"/>
            </w:r>
          </w:hyperlink>
        </w:p>
        <w:p w14:paraId="6AEAE03C" w14:textId="1F1C94D1" w:rsidR="00D903F8" w:rsidRDefault="00BC71A9">
          <w:pPr>
            <w:pStyle w:val="TOC2"/>
            <w:tabs>
              <w:tab w:val="right" w:leader="dot" w:pos="9350"/>
            </w:tabs>
            <w:rPr>
              <w:rFonts w:eastAsiaTheme="minorEastAsia"/>
              <w:noProof/>
              <w:lang w:val="en-AU" w:eastAsia="en-AU"/>
            </w:rPr>
          </w:pPr>
          <w:hyperlink w:anchor="_Toc493541786" w:history="1">
            <w:r w:rsidR="00D903F8" w:rsidRPr="000169D0">
              <w:rPr>
                <w:rStyle w:val="Hyperlink"/>
                <w:noProof/>
              </w:rPr>
              <w:t>Contact page</w:t>
            </w:r>
            <w:r w:rsidR="00D903F8">
              <w:rPr>
                <w:noProof/>
                <w:webHidden/>
              </w:rPr>
              <w:tab/>
            </w:r>
            <w:r w:rsidR="00D903F8">
              <w:rPr>
                <w:noProof/>
                <w:webHidden/>
              </w:rPr>
              <w:fldChar w:fldCharType="begin"/>
            </w:r>
            <w:r w:rsidR="00D903F8">
              <w:rPr>
                <w:noProof/>
                <w:webHidden/>
              </w:rPr>
              <w:instrText xml:space="preserve"> PAGEREF _Toc493541786 \h </w:instrText>
            </w:r>
            <w:r w:rsidR="00D903F8">
              <w:rPr>
                <w:noProof/>
                <w:webHidden/>
              </w:rPr>
            </w:r>
            <w:r w:rsidR="00D903F8">
              <w:rPr>
                <w:noProof/>
                <w:webHidden/>
              </w:rPr>
              <w:fldChar w:fldCharType="separate"/>
            </w:r>
            <w:r w:rsidR="00D903F8">
              <w:rPr>
                <w:noProof/>
                <w:webHidden/>
              </w:rPr>
              <w:t>14</w:t>
            </w:r>
            <w:r w:rsidR="00D903F8">
              <w:rPr>
                <w:noProof/>
                <w:webHidden/>
              </w:rPr>
              <w:fldChar w:fldCharType="end"/>
            </w:r>
          </w:hyperlink>
        </w:p>
        <w:p w14:paraId="4FA9571B" w14:textId="329DB8D3" w:rsidR="00D903F8" w:rsidRDefault="00BC71A9">
          <w:pPr>
            <w:pStyle w:val="TOC2"/>
            <w:tabs>
              <w:tab w:val="right" w:leader="dot" w:pos="9350"/>
            </w:tabs>
            <w:rPr>
              <w:rFonts w:eastAsiaTheme="minorEastAsia"/>
              <w:noProof/>
              <w:lang w:val="en-AU" w:eastAsia="en-AU"/>
            </w:rPr>
          </w:pPr>
          <w:hyperlink w:anchor="_Toc493541787" w:history="1">
            <w:r w:rsidR="00D903F8" w:rsidRPr="000169D0">
              <w:rPr>
                <w:rStyle w:val="Hyperlink"/>
                <w:noProof/>
              </w:rPr>
              <w:t>Contact form confirmation</w:t>
            </w:r>
            <w:r w:rsidR="00D903F8">
              <w:rPr>
                <w:noProof/>
                <w:webHidden/>
              </w:rPr>
              <w:tab/>
            </w:r>
            <w:r w:rsidR="00D903F8">
              <w:rPr>
                <w:noProof/>
                <w:webHidden/>
              </w:rPr>
              <w:fldChar w:fldCharType="begin"/>
            </w:r>
            <w:r w:rsidR="00D903F8">
              <w:rPr>
                <w:noProof/>
                <w:webHidden/>
              </w:rPr>
              <w:instrText xml:space="preserve"> PAGEREF _Toc493541787 \h </w:instrText>
            </w:r>
            <w:r w:rsidR="00D903F8">
              <w:rPr>
                <w:noProof/>
                <w:webHidden/>
              </w:rPr>
            </w:r>
            <w:r w:rsidR="00D903F8">
              <w:rPr>
                <w:noProof/>
                <w:webHidden/>
              </w:rPr>
              <w:fldChar w:fldCharType="separate"/>
            </w:r>
            <w:r w:rsidR="00D903F8">
              <w:rPr>
                <w:noProof/>
                <w:webHidden/>
              </w:rPr>
              <w:t>15</w:t>
            </w:r>
            <w:r w:rsidR="00D903F8">
              <w:rPr>
                <w:noProof/>
                <w:webHidden/>
              </w:rPr>
              <w:fldChar w:fldCharType="end"/>
            </w:r>
          </w:hyperlink>
        </w:p>
        <w:p w14:paraId="2E7F83A5" w14:textId="4F4D06FA" w:rsidR="00D903F8" w:rsidRDefault="00BC71A9">
          <w:pPr>
            <w:pStyle w:val="TOC2"/>
            <w:tabs>
              <w:tab w:val="right" w:leader="dot" w:pos="9350"/>
            </w:tabs>
            <w:rPr>
              <w:rFonts w:eastAsiaTheme="minorEastAsia"/>
              <w:noProof/>
              <w:lang w:val="en-AU" w:eastAsia="en-AU"/>
            </w:rPr>
          </w:pPr>
          <w:hyperlink w:anchor="_Toc493541788" w:history="1">
            <w:r w:rsidR="00D903F8" w:rsidRPr="000169D0">
              <w:rPr>
                <w:rStyle w:val="Hyperlink"/>
                <w:noProof/>
              </w:rPr>
              <w:t>Error Handling</w:t>
            </w:r>
            <w:r w:rsidR="00D903F8">
              <w:rPr>
                <w:noProof/>
                <w:webHidden/>
              </w:rPr>
              <w:tab/>
            </w:r>
            <w:r w:rsidR="00D903F8">
              <w:rPr>
                <w:noProof/>
                <w:webHidden/>
              </w:rPr>
              <w:fldChar w:fldCharType="begin"/>
            </w:r>
            <w:r w:rsidR="00D903F8">
              <w:rPr>
                <w:noProof/>
                <w:webHidden/>
              </w:rPr>
              <w:instrText xml:space="preserve"> PAGEREF _Toc493541788 \h </w:instrText>
            </w:r>
            <w:r w:rsidR="00D903F8">
              <w:rPr>
                <w:noProof/>
                <w:webHidden/>
              </w:rPr>
            </w:r>
            <w:r w:rsidR="00D903F8">
              <w:rPr>
                <w:noProof/>
                <w:webHidden/>
              </w:rPr>
              <w:fldChar w:fldCharType="separate"/>
            </w:r>
            <w:r w:rsidR="00D903F8">
              <w:rPr>
                <w:noProof/>
                <w:webHidden/>
              </w:rPr>
              <w:t>16</w:t>
            </w:r>
            <w:r w:rsidR="00D903F8">
              <w:rPr>
                <w:noProof/>
                <w:webHidden/>
              </w:rPr>
              <w:fldChar w:fldCharType="end"/>
            </w:r>
          </w:hyperlink>
        </w:p>
        <w:p w14:paraId="6CEA2CCD" w14:textId="1A6D69A2" w:rsidR="00D903F8" w:rsidRDefault="00BC71A9">
          <w:pPr>
            <w:pStyle w:val="TOC2"/>
            <w:tabs>
              <w:tab w:val="right" w:leader="dot" w:pos="9350"/>
            </w:tabs>
            <w:rPr>
              <w:rFonts w:eastAsiaTheme="minorEastAsia"/>
              <w:noProof/>
              <w:lang w:val="en-AU" w:eastAsia="en-AU"/>
            </w:rPr>
          </w:pPr>
          <w:hyperlink w:anchor="_Toc493541789" w:history="1">
            <w:r w:rsidR="00D903F8" w:rsidRPr="000169D0">
              <w:rPr>
                <w:rStyle w:val="Hyperlink"/>
                <w:noProof/>
              </w:rPr>
              <w:t>References</w:t>
            </w:r>
            <w:r w:rsidR="00D903F8">
              <w:rPr>
                <w:noProof/>
                <w:webHidden/>
              </w:rPr>
              <w:tab/>
            </w:r>
            <w:r w:rsidR="00D903F8">
              <w:rPr>
                <w:noProof/>
                <w:webHidden/>
              </w:rPr>
              <w:fldChar w:fldCharType="begin"/>
            </w:r>
            <w:r w:rsidR="00D903F8">
              <w:rPr>
                <w:noProof/>
                <w:webHidden/>
              </w:rPr>
              <w:instrText xml:space="preserve"> PAGEREF _Toc493541789 \h </w:instrText>
            </w:r>
            <w:r w:rsidR="00D903F8">
              <w:rPr>
                <w:noProof/>
                <w:webHidden/>
              </w:rPr>
            </w:r>
            <w:r w:rsidR="00D903F8">
              <w:rPr>
                <w:noProof/>
                <w:webHidden/>
              </w:rPr>
              <w:fldChar w:fldCharType="separate"/>
            </w:r>
            <w:r w:rsidR="00D903F8">
              <w:rPr>
                <w:noProof/>
                <w:webHidden/>
              </w:rPr>
              <w:t>17</w:t>
            </w:r>
            <w:r w:rsidR="00D903F8">
              <w:rPr>
                <w:noProof/>
                <w:webHidden/>
              </w:rPr>
              <w:fldChar w:fldCharType="end"/>
            </w:r>
          </w:hyperlink>
        </w:p>
        <w:p w14:paraId="4DF87E08" w14:textId="3FEED327" w:rsidR="007A0692" w:rsidRDefault="007A0692">
          <w:r>
            <w:rPr>
              <w:b/>
              <w:bCs/>
              <w:noProof/>
            </w:rPr>
            <w:fldChar w:fldCharType="end"/>
          </w:r>
        </w:p>
      </w:sdtContent>
    </w:sdt>
    <w:p w14:paraId="6121628F" w14:textId="33779A76" w:rsidR="007A0692" w:rsidRDefault="007A0692" w:rsidP="007A0692">
      <w:pPr>
        <w:pStyle w:val="NoSpacing"/>
      </w:pPr>
    </w:p>
    <w:p w14:paraId="0E6D8281" w14:textId="1A3435FA" w:rsidR="007A0692" w:rsidRDefault="007A0692" w:rsidP="007A0692">
      <w:pPr>
        <w:pStyle w:val="NoSpacing"/>
      </w:pPr>
    </w:p>
    <w:p w14:paraId="60078A9D" w14:textId="1C5D9E3A" w:rsidR="007A0692" w:rsidRDefault="007A0692" w:rsidP="007A0692">
      <w:pPr>
        <w:pStyle w:val="NoSpacing"/>
      </w:pPr>
    </w:p>
    <w:p w14:paraId="4E8BCDD8" w14:textId="6464A8D7" w:rsidR="007A0692" w:rsidRDefault="007A0692" w:rsidP="007A0692">
      <w:pPr>
        <w:pStyle w:val="NoSpacing"/>
      </w:pPr>
    </w:p>
    <w:p w14:paraId="04AE23FD" w14:textId="27A75942" w:rsidR="007A0692" w:rsidRDefault="007A0692" w:rsidP="007A0692">
      <w:pPr>
        <w:pStyle w:val="NoSpacing"/>
      </w:pPr>
    </w:p>
    <w:p w14:paraId="5A18033B" w14:textId="6640C87F" w:rsidR="007A0692" w:rsidRDefault="007A0692" w:rsidP="007A0692">
      <w:pPr>
        <w:pStyle w:val="NoSpacing"/>
      </w:pPr>
    </w:p>
    <w:p w14:paraId="5E5896B6" w14:textId="079AB783" w:rsidR="007A0692" w:rsidRDefault="007A0692" w:rsidP="007A0692">
      <w:pPr>
        <w:pStyle w:val="NoSpacing"/>
      </w:pPr>
    </w:p>
    <w:p w14:paraId="557EC593" w14:textId="7B6E7FF3" w:rsidR="007A0692" w:rsidRDefault="007A0692" w:rsidP="007A0692">
      <w:pPr>
        <w:pStyle w:val="NoSpacing"/>
      </w:pPr>
    </w:p>
    <w:p w14:paraId="592F8E87" w14:textId="107BB79F" w:rsidR="007A0692" w:rsidRDefault="007A0692" w:rsidP="007A0692">
      <w:pPr>
        <w:pStyle w:val="NoSpacing"/>
      </w:pPr>
    </w:p>
    <w:p w14:paraId="75401BC9" w14:textId="727A3594" w:rsidR="007A0692" w:rsidRDefault="007A0692" w:rsidP="007A0692">
      <w:pPr>
        <w:pStyle w:val="NoSpacing"/>
      </w:pPr>
    </w:p>
    <w:p w14:paraId="556664C7" w14:textId="4C02F4C2" w:rsidR="00D903F8" w:rsidRDefault="00D903F8" w:rsidP="007A0692">
      <w:pPr>
        <w:pStyle w:val="NoSpacing"/>
      </w:pPr>
    </w:p>
    <w:p w14:paraId="28749530" w14:textId="77777777" w:rsidR="00D903F8" w:rsidRDefault="00D903F8" w:rsidP="007A0692">
      <w:pPr>
        <w:pStyle w:val="NoSpacing"/>
      </w:pPr>
    </w:p>
    <w:p w14:paraId="670B648F" w14:textId="3B1DA3CE" w:rsidR="007A0692" w:rsidRDefault="007A0692" w:rsidP="007A0692">
      <w:pPr>
        <w:pStyle w:val="NoSpacing"/>
      </w:pPr>
    </w:p>
    <w:p w14:paraId="7B21F837" w14:textId="613C42C6" w:rsidR="007A0692" w:rsidRDefault="007A0692" w:rsidP="007A0692">
      <w:pPr>
        <w:pStyle w:val="NoSpacing"/>
      </w:pPr>
    </w:p>
    <w:p w14:paraId="5FDA9C3D" w14:textId="60A8C918" w:rsidR="007A0692" w:rsidRDefault="007A0692" w:rsidP="007A0692">
      <w:pPr>
        <w:pStyle w:val="NoSpacing"/>
      </w:pPr>
    </w:p>
    <w:p w14:paraId="46377E00" w14:textId="77777777" w:rsidR="007A0692" w:rsidRDefault="007A0692" w:rsidP="007A0692">
      <w:pPr>
        <w:pStyle w:val="NoSpacing"/>
      </w:pPr>
    </w:p>
    <w:p w14:paraId="03A372F3" w14:textId="56E31820" w:rsidR="00A9204E" w:rsidRDefault="00A37D0E" w:rsidP="00A37D0E">
      <w:pPr>
        <w:pStyle w:val="Heading1"/>
      </w:pPr>
      <w:bookmarkStart w:id="1" w:name="_Toc493541771"/>
      <w:r>
        <w:lastRenderedPageBreak/>
        <w:t>Introduction</w:t>
      </w:r>
      <w:bookmarkEnd w:id="1"/>
    </w:p>
    <w:p w14:paraId="6231E3F1" w14:textId="6E64A1A5" w:rsidR="00236599" w:rsidRDefault="00236599" w:rsidP="00236599">
      <w:r>
        <w:t xml:space="preserve">Cusinear Finda is a </w:t>
      </w:r>
      <w:r w:rsidR="0085194C">
        <w:t xml:space="preserve">web application designed to help users find the best and most suitable restraint near them. Users can input their location, whether it be city or street address, select a search radius and then select what type of meals and cuisines they are interested in. </w:t>
      </w:r>
    </w:p>
    <w:p w14:paraId="7FBA59A3" w14:textId="2B0DC1BF" w:rsidR="0085194C" w:rsidRDefault="0085194C" w:rsidP="00236599"/>
    <w:p w14:paraId="49CE75DB" w14:textId="7FFEE31B" w:rsidR="0085194C" w:rsidRPr="00236599" w:rsidRDefault="0085194C" w:rsidP="00236599">
      <w:r>
        <w:t>The output produces an aesthetic and easy to interpret list of restaurants, sorted by either cost, distance from user or just random. The list of restaurants shows basic information such as its name, address and ra</w:t>
      </w:r>
      <w:r w:rsidR="009106E5">
        <w:t>ting. From the</w:t>
      </w:r>
      <w:r>
        <w:t>r</w:t>
      </w:r>
      <w:r w:rsidR="009106E5">
        <w:t>e,</w:t>
      </w:r>
      <w:r>
        <w:t xml:space="preserve"> the user can select on a </w:t>
      </w:r>
      <w:r w:rsidR="00D64433">
        <w:t>restaurant</w:t>
      </w:r>
      <w:r>
        <w:t xml:space="preserve"> to view it in more depth, such as its graphical location via Google Maps and reviews provided by Zomato. </w:t>
      </w:r>
    </w:p>
    <w:p w14:paraId="5B7A4106" w14:textId="77777777" w:rsidR="00A37D0E" w:rsidRDefault="00A37D0E" w:rsidP="00A37D0E">
      <w:pPr>
        <w:pStyle w:val="Heading1"/>
      </w:pPr>
      <w:bookmarkStart w:id="2" w:name="_Toc493541772"/>
      <w:r>
        <w:t>Use cases</w:t>
      </w:r>
      <w:bookmarkEnd w:id="2"/>
    </w:p>
    <w:p w14:paraId="7C1D71D8" w14:textId="24ED0F17" w:rsidR="00A37D0E" w:rsidRDefault="00392B9D" w:rsidP="00A37D0E">
      <w:r>
        <w:t>Cusinear Finda offers a broad range of uses f</w:t>
      </w:r>
      <w:r w:rsidR="00F14730">
        <w:t xml:space="preserve">or a variety of users. Some of them are as follows: </w:t>
      </w:r>
    </w:p>
    <w:p w14:paraId="35689CF4" w14:textId="095A0DF1" w:rsidR="00F14730" w:rsidRDefault="00F14730" w:rsidP="00A37D0E"/>
    <w:p w14:paraId="4192DAEA" w14:textId="7F6AD687" w:rsidR="00F14730" w:rsidRDefault="00F14730" w:rsidP="00F14730">
      <w:pPr>
        <w:pStyle w:val="ListParagraph"/>
        <w:numPr>
          <w:ilvl w:val="0"/>
          <w:numId w:val="24"/>
        </w:numPr>
        <w:rPr>
          <w:lang w:val="en-GB"/>
        </w:rPr>
      </w:pPr>
      <w:r w:rsidRPr="00F14730">
        <w:rPr>
          <w:lang w:val="en-GB"/>
        </w:rPr>
        <w:t>As a retail worker in a large shopping centre it is</w:t>
      </w:r>
      <w:r w:rsidR="009106E5">
        <w:rPr>
          <w:lang w:val="en-GB"/>
        </w:rPr>
        <w:t xml:space="preserve"> sometimes quite hard to decide</w:t>
      </w:r>
      <w:r w:rsidRPr="00F14730">
        <w:rPr>
          <w:lang w:val="en-GB"/>
        </w:rPr>
        <w:t xml:space="preserve"> what to eat on my lunch break, especially with so many options. It would be great if there was something to recommend a good place nearby so I don’t have to waste time on my lunch break looking for a good place. </w:t>
      </w:r>
    </w:p>
    <w:p w14:paraId="14E73FCE" w14:textId="2ECF0268" w:rsidR="00F14730" w:rsidRPr="00F14730" w:rsidRDefault="00F14730" w:rsidP="00F14730">
      <w:pPr>
        <w:pStyle w:val="ListParagraph"/>
        <w:numPr>
          <w:ilvl w:val="0"/>
          <w:numId w:val="24"/>
        </w:numPr>
        <w:rPr>
          <w:lang w:val="en-GB"/>
        </w:rPr>
      </w:pPr>
      <w:r w:rsidRPr="00F14730">
        <w:rPr>
          <w:lang w:val="en-GB"/>
        </w:rPr>
        <w:t>The boys and I need some takeaway that’s near us</w:t>
      </w:r>
      <w:r>
        <w:rPr>
          <w:b/>
          <w:vertAlign w:val="superscript"/>
          <w:lang w:val="en-GB"/>
        </w:rPr>
        <w:t xml:space="preserve"> </w:t>
      </w:r>
      <w:r w:rsidRPr="00F14730">
        <w:rPr>
          <w:lang w:val="en-GB"/>
        </w:rPr>
        <w:t xml:space="preserve">so we can enjoy the game and have a snack. </w:t>
      </w:r>
      <w:r>
        <w:rPr>
          <w:lang w:val="en-GB"/>
        </w:rPr>
        <w:t>However poor Jimmy can’t eat spicy food so that’ll have to be excluded</w:t>
      </w:r>
      <w:r w:rsidRPr="00F14730">
        <w:rPr>
          <w:lang w:val="en-GB"/>
        </w:rPr>
        <w:t xml:space="preserve">. </w:t>
      </w:r>
    </w:p>
    <w:p w14:paraId="0B120078" w14:textId="1547863A" w:rsidR="00392B9D" w:rsidRPr="0069545A" w:rsidRDefault="00F14730" w:rsidP="00A37D0E">
      <w:pPr>
        <w:pStyle w:val="ListParagraph"/>
        <w:numPr>
          <w:ilvl w:val="0"/>
          <w:numId w:val="24"/>
        </w:numPr>
        <w:rPr>
          <w:lang w:val="en-GB"/>
        </w:rPr>
      </w:pPr>
      <w:r>
        <w:rPr>
          <w:lang w:val="en-GB"/>
        </w:rPr>
        <w:t>As it’s my 10</w:t>
      </w:r>
      <w:r w:rsidRPr="00F14730">
        <w:rPr>
          <w:vertAlign w:val="superscript"/>
          <w:lang w:val="en-GB"/>
        </w:rPr>
        <w:t>th</w:t>
      </w:r>
      <w:r>
        <w:rPr>
          <w:lang w:val="en-GB"/>
        </w:rPr>
        <w:t xml:space="preserve"> anniversary I’d like to take my wife somewhere with a very expensive, 5-star restaurant for dinner.  </w:t>
      </w:r>
    </w:p>
    <w:p w14:paraId="10A5768A" w14:textId="2A0C512D" w:rsidR="00A37D0E" w:rsidRDefault="00A37D0E" w:rsidP="00A37D0E">
      <w:pPr>
        <w:pStyle w:val="Heading1"/>
      </w:pPr>
      <w:bookmarkStart w:id="3" w:name="_Toc493541773"/>
      <w:r>
        <w:t>Services</w:t>
      </w:r>
      <w:bookmarkEnd w:id="3"/>
    </w:p>
    <w:p w14:paraId="3592ED96" w14:textId="3C6A9B46" w:rsidR="0069545A" w:rsidRDefault="0069545A" w:rsidP="0069545A">
      <w:pPr>
        <w:rPr>
          <w:b/>
        </w:rPr>
      </w:pPr>
      <w:r>
        <w:rPr>
          <w:b/>
        </w:rPr>
        <w:t xml:space="preserve">Google Maps API </w:t>
      </w:r>
    </w:p>
    <w:p w14:paraId="60D3B2A2" w14:textId="50E3124F" w:rsidR="0069545A" w:rsidRPr="0069545A" w:rsidRDefault="0069545A" w:rsidP="0069545A">
      <w:r>
        <w:t>The Google Maps API is the first API that is accessed in the web application. This service is used to query the inputted address into the system to return its longitude and latitude which is then parsed to the Zomato API to discover the local restaurants. The Google Maps API is also used on selection of the restaurant as it will provide a graphical map of where the restaurant is located.</w:t>
      </w:r>
    </w:p>
    <w:p w14:paraId="1958163A" w14:textId="77777777" w:rsidR="0069545A" w:rsidRPr="0069545A" w:rsidRDefault="0069545A" w:rsidP="0069545A">
      <w:pPr>
        <w:rPr>
          <w:b/>
        </w:rPr>
      </w:pPr>
    </w:p>
    <w:p w14:paraId="5CAC7743" w14:textId="3323A5F1" w:rsidR="0069545A" w:rsidRDefault="0069545A" w:rsidP="0069545A">
      <w:r>
        <w:rPr>
          <w:b/>
        </w:rPr>
        <w:t>Zomato API</w:t>
      </w:r>
    </w:p>
    <w:p w14:paraId="295019AD" w14:textId="13015F75" w:rsidR="0069545A" w:rsidRDefault="0069545A" w:rsidP="0069545A">
      <w:r>
        <w:t xml:space="preserve">Zomato is a database of eating establishments all across the world, whether it be formal restaurants to small town cafes. The Zomato API provides access to restaurants in specific vicinity’s, including their address, expense, reviews and cuisines served. This service Is the most used as compared to the other APIs. </w:t>
      </w:r>
    </w:p>
    <w:p w14:paraId="36B7C127" w14:textId="4279D11B" w:rsidR="0069545A" w:rsidRDefault="0069545A" w:rsidP="0069545A"/>
    <w:p w14:paraId="5657CDC7" w14:textId="32C74961" w:rsidR="0069545A" w:rsidRDefault="0069545A" w:rsidP="0069545A">
      <w:r>
        <w:t xml:space="preserve">The web app uses the Zomato API to locate nearby </w:t>
      </w:r>
      <w:r w:rsidR="00B821BE">
        <w:t>restaurants</w:t>
      </w:r>
      <w:r>
        <w:t xml:space="preserve">, with the specific cuisine and </w:t>
      </w:r>
      <w:r w:rsidR="00B821BE">
        <w:t xml:space="preserve">meal type. When the list of suitable restaurants is provided, on selection of the restaurants, the Zomato API is then used to provide additional information such as its address, reviews and expense. </w:t>
      </w:r>
    </w:p>
    <w:p w14:paraId="2256E096" w14:textId="79F2A5DE" w:rsidR="00B821BE" w:rsidRDefault="00B821BE" w:rsidP="0069545A"/>
    <w:p w14:paraId="6CD22B82" w14:textId="3B7AD950" w:rsidR="00B821BE" w:rsidRDefault="00B821BE" w:rsidP="0069545A">
      <w:pPr>
        <w:rPr>
          <w:b/>
        </w:rPr>
      </w:pPr>
      <w:r>
        <w:rPr>
          <w:b/>
        </w:rPr>
        <w:t xml:space="preserve">Twilio API </w:t>
      </w:r>
    </w:p>
    <w:p w14:paraId="68D98719" w14:textId="77777777" w:rsidR="00B821BE" w:rsidRDefault="00B821BE" w:rsidP="0069545A">
      <w:r>
        <w:t xml:space="preserve">The Twilio API is used an extension to the already existing web app, so to speak. The Twilio service is used as a contact form verification. As no web service is generally complete without a contact, if the user wishes to contact the owner of the web app by any means, Twilio will verify the submission of the contact form. </w:t>
      </w:r>
    </w:p>
    <w:p w14:paraId="0CBBB536" w14:textId="77777777" w:rsidR="00B821BE" w:rsidRDefault="00B821BE" w:rsidP="0069545A"/>
    <w:p w14:paraId="72EF9352" w14:textId="230E1809" w:rsidR="00B821BE" w:rsidRDefault="00B821BE" w:rsidP="0069545A">
      <w:r>
        <w:lastRenderedPageBreak/>
        <w:t xml:space="preserve">Upon submission of the contact form the Twilio API verifies the sent form by sending both the submitter and the receiver a text message to say the form has been successfully posted. This API is not a service used to support the return of restaurants however as an extension to API usage. </w:t>
      </w:r>
    </w:p>
    <w:p w14:paraId="0CDF7B7A" w14:textId="7490BCF7" w:rsidR="00B821BE" w:rsidRDefault="00B821BE" w:rsidP="0069545A"/>
    <w:p w14:paraId="6FAE366B" w14:textId="61A48C55" w:rsidR="00B821BE" w:rsidRDefault="00B821BE" w:rsidP="0069545A">
      <w:pPr>
        <w:rPr>
          <w:b/>
        </w:rPr>
      </w:pPr>
      <w:r>
        <w:rPr>
          <w:b/>
        </w:rPr>
        <w:t xml:space="preserve">Flickr API </w:t>
      </w:r>
    </w:p>
    <w:p w14:paraId="36C14468" w14:textId="73C4BD57" w:rsidR="00A37D0E" w:rsidRDefault="00DB025A" w:rsidP="00A37D0E">
      <w:r>
        <w:t xml:space="preserve">The Flickr service is used purely for image grabbing. In the web application, at the time users are selecting the </w:t>
      </w:r>
      <w:r w:rsidR="00F533D7">
        <w:t>cuisines</w:t>
      </w:r>
      <w:r>
        <w:t xml:space="preserve"> they would like, they are also allowed to ‘preview’ the cuisines. This ‘preview’ extracts the </w:t>
      </w:r>
      <w:r w:rsidR="00F533D7">
        <w:t xml:space="preserve">top 10 images from Flickr under that cuisine. This allows the user to see what might be expected in their meal when choosing this cuisine. It is also helpful if the user has never heard of a cuisines and would like to know more about it. </w:t>
      </w:r>
    </w:p>
    <w:p w14:paraId="2F6A0D11" w14:textId="69FE8FD6" w:rsidR="00A37D0E" w:rsidRDefault="00A37D0E" w:rsidP="00A37D0E">
      <w:pPr>
        <w:pStyle w:val="Heading1"/>
      </w:pPr>
      <w:bookmarkStart w:id="4" w:name="_Toc493541774"/>
      <w:r>
        <w:t>Technical Description</w:t>
      </w:r>
      <w:bookmarkEnd w:id="4"/>
      <w:r>
        <w:t xml:space="preserve"> </w:t>
      </w:r>
    </w:p>
    <w:p w14:paraId="65E0EF10" w14:textId="66A2D961" w:rsidR="00F533D7" w:rsidRDefault="00C039DD" w:rsidP="00F533D7">
      <w:pPr>
        <w:pStyle w:val="Heading2"/>
      </w:pPr>
      <w:bookmarkStart w:id="5" w:name="_Toc493541775"/>
      <w:r>
        <w:t>Server-side usage</w:t>
      </w:r>
      <w:bookmarkEnd w:id="5"/>
    </w:p>
    <w:p w14:paraId="3BE5FDC0" w14:textId="7A677F7A" w:rsidR="00C039DD" w:rsidRDefault="00C039DD" w:rsidP="00C039DD">
      <w:r>
        <w:t xml:space="preserve">The web server prominently runs the Express JS web framework which sits atop of Node JS. Along with the Express JS framework, multiple JS packages from NPM are multiple node packages also used to maintain the service. These packages include: </w:t>
      </w:r>
    </w:p>
    <w:p w14:paraId="6F92659A" w14:textId="77777777" w:rsidR="00C039DD" w:rsidRDefault="00C039DD" w:rsidP="00C039DD"/>
    <w:p w14:paraId="107A5AD9" w14:textId="247C633C" w:rsidR="00C039DD" w:rsidRDefault="00C039DD" w:rsidP="00C039DD">
      <w:pPr>
        <w:pStyle w:val="ListParagraph"/>
        <w:numPr>
          <w:ilvl w:val="0"/>
          <w:numId w:val="26"/>
        </w:numPr>
      </w:pPr>
      <w:r>
        <w:t>Express (web framework)</w:t>
      </w:r>
    </w:p>
    <w:p w14:paraId="71064200" w14:textId="27108471" w:rsidR="00C039DD" w:rsidRDefault="00C039DD" w:rsidP="00C039DD">
      <w:pPr>
        <w:pStyle w:val="ListParagraph"/>
        <w:numPr>
          <w:ilvl w:val="0"/>
          <w:numId w:val="26"/>
        </w:numPr>
      </w:pPr>
      <w:r>
        <w:t>Http (</w:t>
      </w:r>
      <w:r w:rsidR="005B3BF1">
        <w:t>server-side http requests)</w:t>
      </w:r>
    </w:p>
    <w:p w14:paraId="3B7F8793" w14:textId="3997D49C" w:rsidR="00C039DD" w:rsidRDefault="00C039DD" w:rsidP="00C039DD">
      <w:pPr>
        <w:pStyle w:val="ListParagraph"/>
        <w:numPr>
          <w:ilvl w:val="0"/>
          <w:numId w:val="26"/>
        </w:numPr>
      </w:pPr>
      <w:r>
        <w:t>@google/maps (NPM package for Google Maps API)</w:t>
      </w:r>
    </w:p>
    <w:p w14:paraId="1E108B23" w14:textId="67EC4F3E" w:rsidR="00C039DD" w:rsidRDefault="00C039DD" w:rsidP="00C039DD">
      <w:pPr>
        <w:pStyle w:val="ListParagraph"/>
        <w:numPr>
          <w:ilvl w:val="0"/>
          <w:numId w:val="26"/>
        </w:numPr>
      </w:pPr>
      <w:r>
        <w:t>Body-parser</w:t>
      </w:r>
      <w:r w:rsidR="005B3BF1">
        <w:t xml:space="preserve"> (NPM package for parsing middleware)</w:t>
      </w:r>
    </w:p>
    <w:p w14:paraId="2D812D9A" w14:textId="4354322C" w:rsidR="00C039DD" w:rsidRDefault="00C039DD" w:rsidP="00C039DD">
      <w:pPr>
        <w:pStyle w:val="ListParagraph"/>
        <w:numPr>
          <w:ilvl w:val="0"/>
          <w:numId w:val="26"/>
        </w:numPr>
      </w:pPr>
      <w:r>
        <w:t>Url</w:t>
      </w:r>
      <w:r w:rsidR="005B3BF1">
        <w:t xml:space="preserve"> (url parsing and resolution)</w:t>
      </w:r>
      <w:r>
        <w:t xml:space="preserve"> </w:t>
      </w:r>
    </w:p>
    <w:p w14:paraId="4EC8F635" w14:textId="7303B65E" w:rsidR="00C039DD" w:rsidRDefault="00C039DD" w:rsidP="00C039DD">
      <w:pPr>
        <w:pStyle w:val="ListParagraph"/>
        <w:numPr>
          <w:ilvl w:val="0"/>
          <w:numId w:val="26"/>
        </w:numPr>
      </w:pPr>
      <w:r>
        <w:t>Q</w:t>
      </w:r>
      <w:r w:rsidR="005B3BF1">
        <w:t>uerystring (url percent-encoding on url string)</w:t>
      </w:r>
    </w:p>
    <w:p w14:paraId="6AE68121" w14:textId="3DB62523" w:rsidR="00C039DD" w:rsidRDefault="00C039DD" w:rsidP="00C039DD">
      <w:pPr>
        <w:pStyle w:val="ListParagraph"/>
        <w:numPr>
          <w:ilvl w:val="0"/>
          <w:numId w:val="26"/>
        </w:numPr>
      </w:pPr>
      <w:r>
        <w:t>Request (server-side http requests)</w:t>
      </w:r>
    </w:p>
    <w:p w14:paraId="1CA95F77" w14:textId="4166CC95" w:rsidR="00C039DD" w:rsidRDefault="00C039DD" w:rsidP="00C039DD">
      <w:pPr>
        <w:pStyle w:val="ListParagraph"/>
        <w:numPr>
          <w:ilvl w:val="0"/>
          <w:numId w:val="26"/>
        </w:numPr>
      </w:pPr>
      <w:r>
        <w:t xml:space="preserve">Fs </w:t>
      </w:r>
      <w:r w:rsidR="005B3BF1">
        <w:t>(input/output of html files)</w:t>
      </w:r>
    </w:p>
    <w:p w14:paraId="7D6A994D" w14:textId="420DFA81" w:rsidR="00C039DD" w:rsidRDefault="00C039DD" w:rsidP="00C039DD">
      <w:pPr>
        <w:pStyle w:val="ListParagraph"/>
        <w:numPr>
          <w:ilvl w:val="0"/>
          <w:numId w:val="26"/>
        </w:numPr>
      </w:pPr>
      <w:r>
        <w:t>Https</w:t>
      </w:r>
      <w:r w:rsidR="005B3BF1">
        <w:t xml:space="preserve"> (server-side https requests)</w:t>
      </w:r>
    </w:p>
    <w:p w14:paraId="23D8C84F" w14:textId="22B39485" w:rsidR="00C039DD" w:rsidRDefault="00C039DD" w:rsidP="00C039DD">
      <w:pPr>
        <w:pStyle w:val="ListParagraph"/>
        <w:numPr>
          <w:ilvl w:val="0"/>
          <w:numId w:val="26"/>
        </w:numPr>
      </w:pPr>
      <w:r>
        <w:t xml:space="preserve">Twilio (NPM package for Twilio API) </w:t>
      </w:r>
    </w:p>
    <w:p w14:paraId="23697037" w14:textId="36FCE03F" w:rsidR="00C039DD" w:rsidRDefault="00C039DD" w:rsidP="005B3BF1">
      <w:pPr>
        <w:pStyle w:val="ListParagraph"/>
        <w:numPr>
          <w:ilvl w:val="0"/>
          <w:numId w:val="26"/>
        </w:numPr>
      </w:pPr>
      <w:r>
        <w:t>Zomato (NPM package for Zomato API</w:t>
      </w:r>
      <w:r w:rsidR="005B3BF1">
        <w:t xml:space="preserve">) </w:t>
      </w:r>
    </w:p>
    <w:p w14:paraId="1E339BE4" w14:textId="77777777" w:rsidR="00C05CF2" w:rsidRPr="005B3BF1" w:rsidRDefault="00C05CF2" w:rsidP="00C05CF2">
      <w:pPr>
        <w:pStyle w:val="ListParagraph"/>
      </w:pPr>
    </w:p>
    <w:p w14:paraId="077F3FB6" w14:textId="3404B447" w:rsidR="00F533D7" w:rsidRDefault="00F533D7" w:rsidP="00F533D7">
      <w:pPr>
        <w:pStyle w:val="Heading2"/>
      </w:pPr>
      <w:bookmarkStart w:id="6" w:name="_Toc493541776"/>
      <w:r>
        <w:t>Client</w:t>
      </w:r>
      <w:r w:rsidR="00C039DD">
        <w:t>-side usage</w:t>
      </w:r>
      <w:bookmarkEnd w:id="6"/>
      <w:r w:rsidR="00C039DD">
        <w:t xml:space="preserve"> </w:t>
      </w:r>
    </w:p>
    <w:p w14:paraId="3384D678" w14:textId="7B1828A1" w:rsidR="005B3BF1" w:rsidRDefault="005B3BF1" w:rsidP="005B3BF1">
      <w:r>
        <w:t>With the applicati</w:t>
      </w:r>
      <w:r w:rsidR="009106E5">
        <w:t xml:space="preserve">on predominately being written </w:t>
      </w:r>
      <w:r>
        <w:t xml:space="preserve">on the server-side, there is little to do on the client side. HTML5 and CSS3 represents the user interface on the client side, even though this is later manipulated on the server side. </w:t>
      </w:r>
    </w:p>
    <w:p w14:paraId="317EA2F8" w14:textId="021BD204" w:rsidR="00204951" w:rsidRDefault="00204951" w:rsidP="005B3BF1"/>
    <w:p w14:paraId="2D4EA728" w14:textId="77777777" w:rsidR="00204951" w:rsidRDefault="00204951" w:rsidP="00204951"/>
    <w:p w14:paraId="754FBBE3" w14:textId="77777777" w:rsidR="00204951" w:rsidRDefault="00204951" w:rsidP="00204951"/>
    <w:p w14:paraId="70317ED5" w14:textId="77777777" w:rsidR="00204951" w:rsidRDefault="00204951" w:rsidP="00204951"/>
    <w:p w14:paraId="47389E76" w14:textId="77777777" w:rsidR="00204951" w:rsidRDefault="00204951" w:rsidP="00204951"/>
    <w:p w14:paraId="17080D40" w14:textId="77777777" w:rsidR="00204951" w:rsidRDefault="00204951" w:rsidP="00204951"/>
    <w:p w14:paraId="7A233402" w14:textId="77777777" w:rsidR="00204951" w:rsidRDefault="00204951" w:rsidP="00204951"/>
    <w:p w14:paraId="15F91BEF" w14:textId="77777777" w:rsidR="00204951" w:rsidRDefault="00204951" w:rsidP="00204951"/>
    <w:p w14:paraId="7FD80B7E" w14:textId="77777777" w:rsidR="00204951" w:rsidRDefault="00204951" w:rsidP="00204951"/>
    <w:p w14:paraId="458B1866" w14:textId="77777777" w:rsidR="00204951" w:rsidRDefault="00204951" w:rsidP="00204951"/>
    <w:p w14:paraId="5589678B" w14:textId="77777777" w:rsidR="00204951" w:rsidRDefault="00204951" w:rsidP="00204951"/>
    <w:p w14:paraId="68A6AEF5" w14:textId="77777777" w:rsidR="00204951" w:rsidRDefault="00204951" w:rsidP="00204951"/>
    <w:p w14:paraId="63E8B25F" w14:textId="77777777" w:rsidR="00204951" w:rsidRDefault="00204951" w:rsidP="00204951"/>
    <w:p w14:paraId="54F0AD64" w14:textId="31A362F2" w:rsidR="002F3A05" w:rsidRPr="002F3A05" w:rsidRDefault="00204951" w:rsidP="00204951">
      <w:r>
        <w:rPr>
          <w:noProof/>
          <w:lang w:val="en-AU" w:eastAsia="en-AU"/>
        </w:rPr>
        <w:lastRenderedPageBreak/>
        <mc:AlternateContent>
          <mc:Choice Requires="wpg">
            <w:drawing>
              <wp:anchor distT="0" distB="0" distL="114300" distR="114300" simplePos="0" relativeHeight="251642880" behindDoc="0" locked="0" layoutInCell="1" allowOverlap="1" wp14:anchorId="54FC320B" wp14:editId="13A537C0">
                <wp:simplePos x="0" y="0"/>
                <wp:positionH relativeFrom="margin">
                  <wp:align>center</wp:align>
                </wp:positionH>
                <wp:positionV relativeFrom="paragraph">
                  <wp:posOffset>839470</wp:posOffset>
                </wp:positionV>
                <wp:extent cx="4184015" cy="3290570"/>
                <wp:effectExtent l="0" t="0" r="6985" b="5080"/>
                <wp:wrapTopAndBottom/>
                <wp:docPr id="210" name="Group 210"/>
                <wp:cNvGraphicFramePr/>
                <a:graphic xmlns:a="http://schemas.openxmlformats.org/drawingml/2006/main">
                  <a:graphicData uri="http://schemas.microsoft.com/office/word/2010/wordprocessingGroup">
                    <wpg:wgp>
                      <wpg:cNvGrpSpPr/>
                      <wpg:grpSpPr>
                        <a:xfrm>
                          <a:off x="0" y="0"/>
                          <a:ext cx="4184015" cy="3290570"/>
                          <a:chOff x="0" y="0"/>
                          <a:chExt cx="4184015" cy="3290570"/>
                        </a:xfrm>
                      </wpg:grpSpPr>
                      <pic:pic xmlns:pic="http://schemas.openxmlformats.org/drawingml/2006/picture">
                        <pic:nvPicPr>
                          <pic:cNvPr id="209" name="Picture 20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4015" cy="2789555"/>
                          </a:xfrm>
                          <a:prstGeom prst="rect">
                            <a:avLst/>
                          </a:prstGeom>
                        </pic:spPr>
                      </pic:pic>
                      <wps:wsp>
                        <wps:cNvPr id="3" name="Text Box 3"/>
                        <wps:cNvSpPr txBox="1"/>
                        <wps:spPr>
                          <a:xfrm>
                            <a:off x="19879" y="2822575"/>
                            <a:ext cx="4147820" cy="467995"/>
                          </a:xfrm>
                          <a:prstGeom prst="rect">
                            <a:avLst/>
                          </a:prstGeom>
                          <a:solidFill>
                            <a:prstClr val="white"/>
                          </a:solidFill>
                          <a:ln>
                            <a:noFill/>
                          </a:ln>
                        </wps:spPr>
                        <wps:txbx>
                          <w:txbxContent>
                            <w:p w14:paraId="7B9555F7" w14:textId="65E401F1" w:rsidR="00BE7FEE" w:rsidRPr="006C139D" w:rsidRDefault="00BE7FEE" w:rsidP="00C05CF2">
                              <w:pPr>
                                <w:pStyle w:val="Caption"/>
                                <w:jc w:val="center"/>
                                <w:rPr>
                                  <w:noProof/>
                                  <w:color w:val="0D5672" w:themeColor="accent1" w:themeShade="80"/>
                                </w:rPr>
                              </w:pPr>
                              <w:bookmarkStart w:id="7" w:name="_Ref493003657"/>
                              <w:r>
                                <w:t xml:space="preserve">Figure </w:t>
                              </w:r>
                              <w:fldSimple w:instr=" SEQ Figure \* ARABIC ">
                                <w:r>
                                  <w:rPr>
                                    <w:noProof/>
                                  </w:rPr>
                                  <w:t>1</w:t>
                                </w:r>
                              </w:fldSimple>
                              <w:bookmarkEnd w:id="7"/>
                              <w:r>
                                <w:t xml:space="preserve"> - Client-side programming for form validation and step-by-step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 name="Oval 4"/>
                        <wps:cNvSpPr/>
                        <wps:spPr>
                          <a:xfrm>
                            <a:off x="1704561" y="993913"/>
                            <a:ext cx="972185" cy="439271"/>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7F2F407A" w14:textId="0B9C5E1F" w:rsidR="00BE7FEE" w:rsidRDefault="00BE7FEE" w:rsidP="00C05C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4970" y="621196"/>
                            <a:ext cx="1129030" cy="1213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0975D855" w14:textId="77777777" w:rsidR="00BE7FEE" w:rsidRDefault="00BE7FEE" w:rsidP="00C05C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FC320B" id="Group 210" o:spid="_x0000_s1030" style="position:absolute;margin-left:0;margin-top:66.1pt;width:329.45pt;height:259.1pt;z-index:251642880;mso-position-horizontal:center;mso-position-horizontal-relative:margin" coordsize="41840,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 o:spid="_x0000_s1031" type="#_x0000_t75" style="position:absolute;width:41840;height:27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bAmHEAAAA3AAAAA8AAABkcnMvZG93bnJldi54bWxEj0trwzAQhO+F/AexgdwaOT6E1o0SSh4g&#10;eil5kFwXa2uZWivHUhz331eFQI/DzHzDLFaDa0RPXag9K5hNMxDEpTc1VwpOx93zC4gQkQ02nknB&#10;DwVYLUdPCyyMv/Oe+kOsRIJwKFCBjbEtpAylJYdh6lvi5H35zmFMsquk6fCe4K6ReZbNpcOa04LF&#10;ltaWyu/DzSnQVz7329nn1mp9qT40nTc7nSs1GQ/vbyAiDfE//GhroyDPXuHvTDoC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bAmHEAAAA3AAAAA8AAAAAAAAAAAAAAAAA&#10;nwIAAGRycy9kb3ducmV2LnhtbFBLBQYAAAAABAAEAPcAAACQAwAAAAA=&#10;">
                  <v:imagedata r:id="rId12" o:title=""/>
                  <v:path arrowok="t"/>
                </v:shape>
                <v:shape id="Text Box 3" o:spid="_x0000_s1032" type="#_x0000_t202" style="position:absolute;left:198;top:28225;width:41478;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7B9555F7" w14:textId="65E401F1" w:rsidR="00BE7FEE" w:rsidRPr="006C139D" w:rsidRDefault="00BE7FEE" w:rsidP="00C05CF2">
                        <w:pPr>
                          <w:pStyle w:val="Caption"/>
                          <w:jc w:val="center"/>
                          <w:rPr>
                            <w:noProof/>
                            <w:color w:val="0D5672" w:themeColor="accent1" w:themeShade="80"/>
                          </w:rPr>
                        </w:pPr>
                        <w:bookmarkStart w:id="8" w:name="_Ref493003657"/>
                        <w:r>
                          <w:t xml:space="preserve">Figure </w:t>
                        </w:r>
                        <w:fldSimple w:instr=" SEQ Figure \* ARABIC ">
                          <w:r>
                            <w:rPr>
                              <w:noProof/>
                            </w:rPr>
                            <w:t>1</w:t>
                          </w:r>
                        </w:fldSimple>
                        <w:bookmarkEnd w:id="8"/>
                        <w:r>
                          <w:t xml:space="preserve"> - Client-side programming for form validation and step-by-step user interface</w:t>
                        </w:r>
                      </w:p>
                    </w:txbxContent>
                  </v:textbox>
                </v:shape>
                <v:oval id="Oval 4" o:spid="_x0000_s1033" style="position:absolute;left:17045;top:9939;width:9722;height:4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blcMA&#10;AADaAAAADwAAAGRycy9kb3ducmV2LnhtbESPQWvCQBSE74X+h+UVvBTdrahIdBNq1VLwFBW8PrLP&#10;JDT7NmZXTf99t1DwOMzMN8wy620jbtT52rGGt5ECQVw4U3Op4XjYDucgfEA22DgmDT/kIUufn5aY&#10;GHfnnG77UIoIYZ+ghiqENpHSFxVZ9CPXEkfv7DqLIcqulKbDe4TbRo6VmkmLNceFClv6qKj43l+t&#10;Bjv9fL3s1tM+X10oX6l2c9pNlNaDl/59ASJQHx7h//aX0TCBvyvxBs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eblcMAAADaAAAADwAAAAAAAAAAAAAAAACYAgAAZHJzL2Rv&#10;d25yZXYueG1sUEsFBgAAAAAEAAQA9QAAAIgDAAAAAA==&#10;" filled="f" strokecolor="black [3200]" strokeweight="1pt">
                  <v:stroke joinstyle="miter"/>
                  <v:textbox>
                    <w:txbxContent>
                      <w:p w14:paraId="7F2F407A" w14:textId="0B9C5E1F" w:rsidR="00BE7FEE" w:rsidRDefault="00BE7FEE" w:rsidP="00C05CF2">
                        <w:pPr>
                          <w:jc w:val="center"/>
                        </w:pPr>
                      </w:p>
                    </w:txbxContent>
                  </v:textbox>
                </v:oval>
                <v:oval id="Oval 5" o:spid="_x0000_s1034" style="position:absolute;left:49;top:6211;width:11291;height:12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sMA&#10;AADaAAAADwAAAGRycy9kb3ducmV2LnhtbESPQWvCQBSE7wX/w/IEL0V3FSOSuoq2VQRPUaHXR/Y1&#10;Cc2+jdmtpv++Kwgeh5n5hlmsOluLK7W+cqxhPFIgiHNnKi40nE/b4RyED8gGa8ek4Y88rJa9lwWm&#10;xt04o+sxFCJC2KeooQyhSaX0eUkW/cg1xNH7dq3FEGVbSNPiLcJtLSdKzaTFiuNCiQ29l5T/HH+t&#10;BpvsXi+Hj6TLNhfKNqr5/DpMldaDfrd+AxGoC8/wo703GhK4X4k3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DsMAAADaAAAADwAAAAAAAAAAAAAAAACYAgAAZHJzL2Rv&#10;d25yZXYueG1sUEsFBgAAAAAEAAQA9QAAAIgDAAAAAA==&#10;" filled="f" strokecolor="black [3200]" strokeweight="1pt">
                  <v:stroke joinstyle="miter"/>
                  <v:textbox>
                    <w:txbxContent>
                      <w:p w14:paraId="0975D855" w14:textId="77777777" w:rsidR="00BE7FEE" w:rsidRDefault="00BE7FEE" w:rsidP="00C05CF2">
                        <w:pPr>
                          <w:jc w:val="center"/>
                        </w:pPr>
                      </w:p>
                    </w:txbxContent>
                  </v:textbox>
                </v:oval>
                <w10:wrap type="topAndBottom" anchorx="margin"/>
              </v:group>
            </w:pict>
          </mc:Fallback>
        </mc:AlternateContent>
      </w:r>
      <w:r w:rsidR="005B3BF1">
        <w:t xml:space="preserve">JavaScript has also been used on the client side of the application for form verification. If the form has an invalid parameter (as seen in </w:t>
      </w:r>
      <w:r w:rsidR="00C05CF2">
        <w:fldChar w:fldCharType="begin"/>
      </w:r>
      <w:r w:rsidR="00C05CF2">
        <w:instrText xml:space="preserve"> REF _Ref493003657 \h </w:instrText>
      </w:r>
      <w:r w:rsidR="00C05CF2">
        <w:fldChar w:fldCharType="separate"/>
      </w:r>
      <w:r w:rsidR="00C05CF2">
        <w:t xml:space="preserve">Figure </w:t>
      </w:r>
      <w:r w:rsidR="00C05CF2">
        <w:rPr>
          <w:noProof/>
        </w:rPr>
        <w:t>1</w:t>
      </w:r>
      <w:r w:rsidR="00C05CF2">
        <w:fldChar w:fldCharType="end"/>
      </w:r>
      <w:r w:rsidR="00C05CF2">
        <w:t xml:space="preserve">) </w:t>
      </w:r>
      <w:r w:rsidR="005B3BF1">
        <w:t>then the user will not be allowed to post the form for the</w:t>
      </w:r>
      <w:r>
        <w:t xml:space="preserve"> </w:t>
      </w:r>
      <w:r w:rsidR="005B3BF1">
        <w:t xml:space="preserve">client side. </w:t>
      </w:r>
      <w:r w:rsidR="00C05CF2">
        <w:fldChar w:fldCharType="begin"/>
      </w:r>
      <w:r w:rsidR="00C05CF2">
        <w:instrText xml:space="preserve"> REF _Ref493003657 \h </w:instrText>
      </w:r>
      <w:r w:rsidR="00C05CF2">
        <w:fldChar w:fldCharType="separate"/>
      </w:r>
      <w:r w:rsidR="00C05CF2">
        <w:t xml:space="preserve">Figure </w:t>
      </w:r>
      <w:r w:rsidR="00C05CF2">
        <w:rPr>
          <w:noProof/>
        </w:rPr>
        <w:t>1</w:t>
      </w:r>
      <w:r w:rsidR="00C05CF2">
        <w:fldChar w:fldCharType="end"/>
      </w:r>
      <w:r w:rsidR="00C05CF2">
        <w:t xml:space="preserve"> </w:t>
      </w:r>
      <w:r w:rsidR="005B3BF1">
        <w:t xml:space="preserve">also shows how client side programming has been used to create a step-by-step interface of how the application works. </w:t>
      </w:r>
    </w:p>
    <w:p w14:paraId="5C8B2509" w14:textId="77777777" w:rsidR="00204951" w:rsidRDefault="00204951" w:rsidP="00C039DD">
      <w:pPr>
        <w:pStyle w:val="Heading2"/>
      </w:pPr>
    </w:p>
    <w:p w14:paraId="1284235D" w14:textId="14437F62" w:rsidR="00A37D0E" w:rsidRDefault="00C039DD" w:rsidP="00C039DD">
      <w:pPr>
        <w:pStyle w:val="Heading2"/>
      </w:pPr>
      <w:bookmarkStart w:id="9" w:name="_Toc493541777"/>
      <w:r>
        <w:t>Test Plan &amp; Results</w:t>
      </w:r>
      <w:bookmarkEnd w:id="9"/>
    </w:p>
    <w:p w14:paraId="7C7A8E77" w14:textId="77777777" w:rsidR="00204951" w:rsidRPr="00204951" w:rsidRDefault="00204951" w:rsidP="00204951"/>
    <w:tbl>
      <w:tblPr>
        <w:tblStyle w:val="GridTable3-Accent1"/>
        <w:tblW w:w="0" w:type="auto"/>
        <w:tblInd w:w="15" w:type="dxa"/>
        <w:tblLook w:val="04A0" w:firstRow="1" w:lastRow="0" w:firstColumn="1" w:lastColumn="0" w:noHBand="0" w:noVBand="1"/>
      </w:tblPr>
      <w:tblGrid>
        <w:gridCol w:w="440"/>
        <w:gridCol w:w="2806"/>
        <w:gridCol w:w="3962"/>
        <w:gridCol w:w="1292"/>
        <w:gridCol w:w="835"/>
      </w:tblGrid>
      <w:tr w:rsidR="00CC58C2" w14:paraId="234A5547" w14:textId="77777777" w:rsidTr="008731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0" w:type="dxa"/>
          </w:tcPr>
          <w:p w14:paraId="37E71303" w14:textId="724F8320" w:rsidR="00FA55FA" w:rsidRDefault="00FA55FA" w:rsidP="00204951">
            <w:pPr>
              <w:jc w:val="left"/>
            </w:pPr>
            <w:r>
              <w:t>ID</w:t>
            </w:r>
          </w:p>
        </w:tc>
        <w:tc>
          <w:tcPr>
            <w:tcW w:w="2808" w:type="dxa"/>
          </w:tcPr>
          <w:p w14:paraId="36D1246B" w14:textId="34ADFBB7" w:rsidR="00FA55FA" w:rsidRDefault="00FA55FA" w:rsidP="00204951">
            <w:pPr>
              <w:cnfStyle w:val="100000000000" w:firstRow="1" w:lastRow="0" w:firstColumn="0" w:lastColumn="0" w:oddVBand="0" w:evenVBand="0" w:oddHBand="0" w:evenHBand="0" w:firstRowFirstColumn="0" w:firstRowLastColumn="0" w:lastRowFirstColumn="0" w:lastRowLastColumn="0"/>
            </w:pPr>
            <w:r>
              <w:t>Action</w:t>
            </w:r>
          </w:p>
        </w:tc>
        <w:tc>
          <w:tcPr>
            <w:tcW w:w="3965" w:type="dxa"/>
          </w:tcPr>
          <w:p w14:paraId="106EFDE8" w14:textId="3A402D13" w:rsidR="00FA55FA" w:rsidRDefault="00FA55FA" w:rsidP="00204951">
            <w:pPr>
              <w:cnfStyle w:val="100000000000" w:firstRow="1" w:lastRow="0" w:firstColumn="0" w:lastColumn="0" w:oddVBand="0" w:evenVBand="0" w:oddHBand="0" w:evenHBand="0" w:firstRowFirstColumn="0" w:firstRowLastColumn="0" w:lastRowFirstColumn="0" w:lastRowLastColumn="0"/>
            </w:pPr>
            <w:r>
              <w:t>Expected</w:t>
            </w:r>
          </w:p>
        </w:tc>
        <w:tc>
          <w:tcPr>
            <w:tcW w:w="1292" w:type="dxa"/>
          </w:tcPr>
          <w:p w14:paraId="534D2F91" w14:textId="2B416267" w:rsidR="00FA55FA" w:rsidRDefault="00FA55FA" w:rsidP="00204951">
            <w:pPr>
              <w:cnfStyle w:val="100000000000" w:firstRow="1" w:lastRow="0" w:firstColumn="0" w:lastColumn="0" w:oddVBand="0" w:evenVBand="0" w:oddHBand="0" w:evenHBand="0" w:firstRowFirstColumn="0" w:firstRowLastColumn="0" w:lastRowFirstColumn="0" w:lastRowLastColumn="0"/>
            </w:pPr>
            <w:r>
              <w:t xml:space="preserve">Appendix </w:t>
            </w:r>
          </w:p>
        </w:tc>
        <w:tc>
          <w:tcPr>
            <w:tcW w:w="835" w:type="dxa"/>
          </w:tcPr>
          <w:p w14:paraId="0D0F6961" w14:textId="13CA4F34" w:rsidR="00FA55FA" w:rsidRDefault="00FA55FA" w:rsidP="00204951">
            <w:pPr>
              <w:cnfStyle w:val="100000000000" w:firstRow="1" w:lastRow="0" w:firstColumn="0" w:lastColumn="0" w:oddVBand="0" w:evenVBand="0" w:oddHBand="0" w:evenHBand="0" w:firstRowFirstColumn="0" w:firstRowLastColumn="0" w:lastRowFirstColumn="0" w:lastRowLastColumn="0"/>
            </w:pPr>
            <w:r>
              <w:t>Result</w:t>
            </w:r>
          </w:p>
        </w:tc>
      </w:tr>
      <w:tr w:rsidR="00CC58C2" w14:paraId="0656B6B8"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75B6509E" w14:textId="220603FC" w:rsidR="00FA55FA" w:rsidRDefault="00FA55FA" w:rsidP="00204951">
            <w:pPr>
              <w:jc w:val="left"/>
            </w:pPr>
            <w:r>
              <w:t>1</w:t>
            </w:r>
          </w:p>
        </w:tc>
        <w:tc>
          <w:tcPr>
            <w:tcW w:w="2808" w:type="dxa"/>
          </w:tcPr>
          <w:p w14:paraId="6E3FB6B4" w14:textId="16F3944D" w:rsidR="00FA55FA" w:rsidRPr="00FA55FA" w:rsidRDefault="00FA55FA" w:rsidP="00204951">
            <w:pPr>
              <w:cnfStyle w:val="000000100000" w:firstRow="0" w:lastRow="0" w:firstColumn="0" w:lastColumn="0" w:oddVBand="0" w:evenVBand="0" w:oddHBand="1" w:evenHBand="0" w:firstRowFirstColumn="0" w:firstRowLastColumn="0" w:lastRowFirstColumn="0" w:lastRowLastColumn="0"/>
            </w:pPr>
            <w:r>
              <w:t>Hover over header links in top right hand corner</w:t>
            </w:r>
          </w:p>
        </w:tc>
        <w:tc>
          <w:tcPr>
            <w:tcW w:w="3965" w:type="dxa"/>
          </w:tcPr>
          <w:p w14:paraId="1D511A98" w14:textId="0203466A" w:rsidR="00FA55FA" w:rsidRDefault="00FA55FA" w:rsidP="00204951">
            <w:pPr>
              <w:cnfStyle w:val="000000100000" w:firstRow="0" w:lastRow="0" w:firstColumn="0" w:lastColumn="0" w:oddVBand="0" w:evenVBand="0" w:oddHBand="1" w:evenHBand="0" w:firstRowFirstColumn="0" w:firstRowLastColumn="0" w:lastRowFirstColumn="0" w:lastRowLastColumn="0"/>
            </w:pPr>
            <w:r>
              <w:t>Mouse changes and text highlights black</w:t>
            </w:r>
          </w:p>
        </w:tc>
        <w:tc>
          <w:tcPr>
            <w:tcW w:w="1292" w:type="dxa"/>
          </w:tcPr>
          <w:p w14:paraId="3CE23D96" w14:textId="17071D6C" w:rsidR="00FA55FA" w:rsidRDefault="00FA55FA" w:rsidP="00204951">
            <w:pPr>
              <w:cnfStyle w:val="000000100000" w:firstRow="0" w:lastRow="0" w:firstColumn="0" w:lastColumn="0" w:oddVBand="0" w:evenVBand="0" w:oddHBand="1" w:evenHBand="0" w:firstRowFirstColumn="0" w:firstRowLastColumn="0" w:lastRowFirstColumn="0" w:lastRowLastColumn="0"/>
            </w:pPr>
            <w:r>
              <w:t>Index page</w:t>
            </w:r>
          </w:p>
        </w:tc>
        <w:tc>
          <w:tcPr>
            <w:tcW w:w="835" w:type="dxa"/>
          </w:tcPr>
          <w:p w14:paraId="4B75EECB" w14:textId="0E931D93" w:rsidR="00FA55FA" w:rsidRDefault="00FA55FA" w:rsidP="00204951">
            <w:pPr>
              <w:cnfStyle w:val="000000100000" w:firstRow="0" w:lastRow="0" w:firstColumn="0" w:lastColumn="0" w:oddVBand="0" w:evenVBand="0" w:oddHBand="1" w:evenHBand="0" w:firstRowFirstColumn="0" w:firstRowLastColumn="0" w:lastRowFirstColumn="0" w:lastRowLastColumn="0"/>
            </w:pPr>
            <w:r>
              <w:t>Pass</w:t>
            </w:r>
          </w:p>
        </w:tc>
      </w:tr>
      <w:tr w:rsidR="00CC58C2" w14:paraId="2166C9F5"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47AC6392" w14:textId="67B1CB76" w:rsidR="00FA55FA" w:rsidRDefault="00FA55FA" w:rsidP="00204951">
            <w:pPr>
              <w:jc w:val="left"/>
            </w:pPr>
            <w:r>
              <w:t>2</w:t>
            </w:r>
          </w:p>
        </w:tc>
        <w:tc>
          <w:tcPr>
            <w:tcW w:w="2808" w:type="dxa"/>
          </w:tcPr>
          <w:p w14:paraId="3B74B0C1" w14:textId="13B1FF4E" w:rsidR="00FA55FA" w:rsidRDefault="00FA55FA" w:rsidP="00204951">
            <w:pPr>
              <w:cnfStyle w:val="000000000000" w:firstRow="0" w:lastRow="0" w:firstColumn="0" w:lastColumn="0" w:oddVBand="0" w:evenVBand="0" w:oddHBand="0" w:evenHBand="0" w:firstRowFirstColumn="0" w:firstRowLastColumn="0" w:lastRowFirstColumn="0" w:lastRowLastColumn="0"/>
            </w:pPr>
            <w:r>
              <w:t>On select of ‘Location’</w:t>
            </w:r>
          </w:p>
        </w:tc>
        <w:tc>
          <w:tcPr>
            <w:tcW w:w="3965" w:type="dxa"/>
          </w:tcPr>
          <w:p w14:paraId="06ADB85B" w14:textId="1E83EB9B" w:rsidR="00FA55FA" w:rsidRDefault="00FA55FA" w:rsidP="00204951">
            <w:pPr>
              <w:cnfStyle w:val="000000000000" w:firstRow="0" w:lastRow="0" w:firstColumn="0" w:lastColumn="0" w:oddVBand="0" w:evenVBand="0" w:oddHBand="0" w:evenHBand="0" w:firstRowFirstColumn="0" w:firstRowLastColumn="0" w:lastRowFirstColumn="0" w:lastRowLastColumn="0"/>
            </w:pPr>
            <w:r>
              <w:t>‘Step 1’ highlights a white colour in left corner</w:t>
            </w:r>
          </w:p>
        </w:tc>
        <w:tc>
          <w:tcPr>
            <w:tcW w:w="1292" w:type="dxa"/>
          </w:tcPr>
          <w:p w14:paraId="36369565" w14:textId="68A7BA10" w:rsidR="00FA55FA" w:rsidRDefault="00FA55FA" w:rsidP="00204951">
            <w:pPr>
              <w:cnfStyle w:val="000000000000" w:firstRow="0" w:lastRow="0" w:firstColumn="0" w:lastColumn="0" w:oddVBand="0" w:evenVBand="0" w:oddHBand="0" w:evenHBand="0" w:firstRowFirstColumn="0" w:firstRowLastColumn="0" w:lastRowFirstColumn="0" w:lastRowLastColumn="0"/>
            </w:pPr>
            <w:r>
              <w:t>Index page</w:t>
            </w:r>
          </w:p>
        </w:tc>
        <w:tc>
          <w:tcPr>
            <w:tcW w:w="835" w:type="dxa"/>
          </w:tcPr>
          <w:p w14:paraId="51861F2C" w14:textId="350905F7" w:rsidR="00FA55FA" w:rsidRDefault="00FA55FA" w:rsidP="00204951">
            <w:pPr>
              <w:cnfStyle w:val="000000000000" w:firstRow="0" w:lastRow="0" w:firstColumn="0" w:lastColumn="0" w:oddVBand="0" w:evenVBand="0" w:oddHBand="0" w:evenHBand="0" w:firstRowFirstColumn="0" w:firstRowLastColumn="0" w:lastRowFirstColumn="0" w:lastRowLastColumn="0"/>
            </w:pPr>
            <w:r>
              <w:t>Pass</w:t>
            </w:r>
          </w:p>
        </w:tc>
      </w:tr>
      <w:tr w:rsidR="00CC58C2" w14:paraId="5F926DDA"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7F5E6FDA" w14:textId="2246F3C8" w:rsidR="00FA55FA" w:rsidRDefault="00FA55FA" w:rsidP="00204951">
            <w:pPr>
              <w:jc w:val="left"/>
            </w:pPr>
            <w:r>
              <w:t>3</w:t>
            </w:r>
          </w:p>
        </w:tc>
        <w:tc>
          <w:tcPr>
            <w:tcW w:w="2808" w:type="dxa"/>
          </w:tcPr>
          <w:p w14:paraId="64F5F2B5" w14:textId="0048AD8F" w:rsidR="00FA55FA" w:rsidRDefault="00FA55FA" w:rsidP="00204951">
            <w:pPr>
              <w:cnfStyle w:val="000000100000" w:firstRow="0" w:lastRow="0" w:firstColumn="0" w:lastColumn="0" w:oddVBand="0" w:evenVBand="0" w:oddHBand="1" w:evenHBand="0" w:firstRowFirstColumn="0" w:firstRowLastColumn="0" w:lastRowFirstColumn="0" w:lastRowLastColumn="0"/>
            </w:pPr>
            <w:r>
              <w:t>On select of ‘Search radius’</w:t>
            </w:r>
          </w:p>
        </w:tc>
        <w:tc>
          <w:tcPr>
            <w:tcW w:w="3965" w:type="dxa"/>
          </w:tcPr>
          <w:p w14:paraId="4A6CF4FA" w14:textId="2D1A0472" w:rsidR="00FA55FA" w:rsidRDefault="00FA55FA" w:rsidP="00204951">
            <w:pPr>
              <w:cnfStyle w:val="000000100000" w:firstRow="0" w:lastRow="0" w:firstColumn="0" w:lastColumn="0" w:oddVBand="0" w:evenVBand="0" w:oddHBand="1" w:evenHBand="0" w:firstRowFirstColumn="0" w:firstRowLastColumn="0" w:lastRowFirstColumn="0" w:lastRowLastColumn="0"/>
            </w:pPr>
            <w:r>
              <w:t>‘Step 2’ highlights a white colour in left corner</w:t>
            </w:r>
          </w:p>
        </w:tc>
        <w:tc>
          <w:tcPr>
            <w:tcW w:w="1292" w:type="dxa"/>
          </w:tcPr>
          <w:p w14:paraId="7B5AE5E8" w14:textId="508BAF3F" w:rsidR="00FA55FA" w:rsidRDefault="00FA55FA" w:rsidP="00204951">
            <w:pPr>
              <w:cnfStyle w:val="000000100000" w:firstRow="0" w:lastRow="0" w:firstColumn="0" w:lastColumn="0" w:oddVBand="0" w:evenVBand="0" w:oddHBand="1" w:evenHBand="0" w:firstRowFirstColumn="0" w:firstRowLastColumn="0" w:lastRowFirstColumn="0" w:lastRowLastColumn="0"/>
            </w:pPr>
            <w:r>
              <w:t>Index page</w:t>
            </w:r>
          </w:p>
        </w:tc>
        <w:tc>
          <w:tcPr>
            <w:tcW w:w="835" w:type="dxa"/>
          </w:tcPr>
          <w:p w14:paraId="50FEF1E3" w14:textId="03CD7054" w:rsidR="00FA55FA" w:rsidRDefault="00FA55FA" w:rsidP="00204951">
            <w:pPr>
              <w:cnfStyle w:val="000000100000" w:firstRow="0" w:lastRow="0" w:firstColumn="0" w:lastColumn="0" w:oddVBand="0" w:evenVBand="0" w:oddHBand="1" w:evenHBand="0" w:firstRowFirstColumn="0" w:firstRowLastColumn="0" w:lastRowFirstColumn="0" w:lastRowLastColumn="0"/>
            </w:pPr>
            <w:r>
              <w:t>Pass</w:t>
            </w:r>
          </w:p>
        </w:tc>
      </w:tr>
      <w:tr w:rsidR="00CC58C2" w14:paraId="394F7709"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0F8D1C9D" w14:textId="7A6500A1" w:rsidR="00FA55FA" w:rsidRDefault="00FA55FA" w:rsidP="00204951">
            <w:pPr>
              <w:jc w:val="left"/>
            </w:pPr>
            <w:r>
              <w:t>4</w:t>
            </w:r>
          </w:p>
        </w:tc>
        <w:tc>
          <w:tcPr>
            <w:tcW w:w="2808" w:type="dxa"/>
          </w:tcPr>
          <w:p w14:paraId="338F7366" w14:textId="3F792DFB" w:rsidR="00FA55FA" w:rsidRDefault="00FA55FA" w:rsidP="00204951">
            <w:pPr>
              <w:cnfStyle w:val="000000000000" w:firstRow="0" w:lastRow="0" w:firstColumn="0" w:lastColumn="0" w:oddVBand="0" w:evenVBand="0" w:oddHBand="0" w:evenHBand="0" w:firstRowFirstColumn="0" w:firstRowLastColumn="0" w:lastRowFirstColumn="0" w:lastRowLastColumn="0"/>
            </w:pPr>
            <w:r>
              <w:t xml:space="preserve">On input of valid integer in ‘Search radius’ </w:t>
            </w:r>
          </w:p>
        </w:tc>
        <w:tc>
          <w:tcPr>
            <w:tcW w:w="3965" w:type="dxa"/>
          </w:tcPr>
          <w:p w14:paraId="214AEB05" w14:textId="46105CEF" w:rsidR="00FA55FA" w:rsidRDefault="00FA55FA" w:rsidP="00204951">
            <w:pPr>
              <w:cnfStyle w:val="000000000000" w:firstRow="0" w:lastRow="0" w:firstColumn="0" w:lastColumn="0" w:oddVBand="0" w:evenVBand="0" w:oddHBand="0" w:evenHBand="0" w:firstRowFirstColumn="0" w:firstRowLastColumn="0" w:lastRowFirstColumn="0" w:lastRowLastColumn="0"/>
            </w:pPr>
            <w:r>
              <w:t>Submit button becomes activated so form can be submitted</w:t>
            </w:r>
          </w:p>
        </w:tc>
        <w:tc>
          <w:tcPr>
            <w:tcW w:w="1292" w:type="dxa"/>
          </w:tcPr>
          <w:p w14:paraId="6B1AF5F4" w14:textId="2F8094DC" w:rsidR="00FA55FA" w:rsidRDefault="00FA55FA" w:rsidP="00204951">
            <w:pPr>
              <w:cnfStyle w:val="000000000000" w:firstRow="0" w:lastRow="0" w:firstColumn="0" w:lastColumn="0" w:oddVBand="0" w:evenVBand="0" w:oddHBand="0" w:evenHBand="0" w:firstRowFirstColumn="0" w:firstRowLastColumn="0" w:lastRowFirstColumn="0" w:lastRowLastColumn="0"/>
            </w:pPr>
            <w:r>
              <w:t>Index page</w:t>
            </w:r>
          </w:p>
        </w:tc>
        <w:tc>
          <w:tcPr>
            <w:tcW w:w="835" w:type="dxa"/>
          </w:tcPr>
          <w:p w14:paraId="5226E5EC" w14:textId="2D3C22E6" w:rsidR="00FA55FA" w:rsidRDefault="00CC58C2" w:rsidP="00204951">
            <w:pPr>
              <w:cnfStyle w:val="000000000000" w:firstRow="0" w:lastRow="0" w:firstColumn="0" w:lastColumn="0" w:oddVBand="0" w:evenVBand="0" w:oddHBand="0" w:evenHBand="0" w:firstRowFirstColumn="0" w:firstRowLastColumn="0" w:lastRowFirstColumn="0" w:lastRowLastColumn="0"/>
            </w:pPr>
            <w:r>
              <w:t>Pass</w:t>
            </w:r>
          </w:p>
        </w:tc>
      </w:tr>
      <w:tr w:rsidR="00CC58C2" w14:paraId="38B109E9"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3896681D" w14:textId="4B5C66FC" w:rsidR="00FA55FA" w:rsidRDefault="00FA55FA" w:rsidP="00204951">
            <w:pPr>
              <w:jc w:val="left"/>
            </w:pPr>
            <w:r>
              <w:t>5</w:t>
            </w:r>
          </w:p>
        </w:tc>
        <w:tc>
          <w:tcPr>
            <w:tcW w:w="2808" w:type="dxa"/>
          </w:tcPr>
          <w:p w14:paraId="7D250430" w14:textId="74174142" w:rsidR="00FA55FA" w:rsidRDefault="00FA55FA" w:rsidP="00204951">
            <w:pPr>
              <w:cnfStyle w:val="000000100000" w:firstRow="0" w:lastRow="0" w:firstColumn="0" w:lastColumn="0" w:oddVBand="0" w:evenVBand="0" w:oddHBand="1" w:evenHBand="0" w:firstRowFirstColumn="0" w:firstRowLastColumn="0" w:lastRowFirstColumn="0" w:lastRowLastColumn="0"/>
            </w:pPr>
            <w:r>
              <w:t xml:space="preserve">On input of an invalid integer in ‘Search radius’ </w:t>
            </w:r>
          </w:p>
        </w:tc>
        <w:tc>
          <w:tcPr>
            <w:tcW w:w="3965" w:type="dxa"/>
          </w:tcPr>
          <w:p w14:paraId="101E959C" w14:textId="752A0E47" w:rsidR="00FA55FA" w:rsidRDefault="00FA55FA" w:rsidP="00204951">
            <w:pPr>
              <w:cnfStyle w:val="000000100000" w:firstRow="0" w:lastRow="0" w:firstColumn="0" w:lastColumn="0" w:oddVBand="0" w:evenVBand="0" w:oddHBand="1" w:evenHBand="0" w:firstRowFirstColumn="0" w:firstRowLastColumn="0" w:lastRowFirstColumn="0" w:lastRowLastColumn="0"/>
            </w:pPr>
            <w:r>
              <w:t>Search radius text highlights red, submit remains deactivated</w:t>
            </w:r>
          </w:p>
        </w:tc>
        <w:tc>
          <w:tcPr>
            <w:tcW w:w="1292" w:type="dxa"/>
          </w:tcPr>
          <w:p w14:paraId="65673BA8" w14:textId="2E98EBB4" w:rsidR="00FA55FA" w:rsidRDefault="00FA55FA" w:rsidP="00204951">
            <w:pPr>
              <w:cnfStyle w:val="000000100000" w:firstRow="0" w:lastRow="0" w:firstColumn="0" w:lastColumn="0" w:oddVBand="0" w:evenVBand="0" w:oddHBand="1" w:evenHBand="0" w:firstRowFirstColumn="0" w:firstRowLastColumn="0" w:lastRowFirstColumn="0" w:lastRowLastColumn="0"/>
            </w:pPr>
            <w:r>
              <w:t>Index page</w:t>
            </w:r>
          </w:p>
        </w:tc>
        <w:tc>
          <w:tcPr>
            <w:tcW w:w="835" w:type="dxa"/>
          </w:tcPr>
          <w:p w14:paraId="005E3201" w14:textId="45A395E5" w:rsidR="00FA55FA" w:rsidRDefault="00CC58C2" w:rsidP="00204951">
            <w:pPr>
              <w:cnfStyle w:val="000000100000" w:firstRow="0" w:lastRow="0" w:firstColumn="0" w:lastColumn="0" w:oddVBand="0" w:evenVBand="0" w:oddHBand="1" w:evenHBand="0" w:firstRowFirstColumn="0" w:firstRowLastColumn="0" w:lastRowFirstColumn="0" w:lastRowLastColumn="0"/>
            </w:pPr>
            <w:r>
              <w:t>Pass</w:t>
            </w:r>
          </w:p>
        </w:tc>
      </w:tr>
      <w:tr w:rsidR="00CC58C2" w14:paraId="49576D0D"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7AD5F64D" w14:textId="533C7BFD" w:rsidR="00FA55FA" w:rsidRDefault="00FA55FA" w:rsidP="00204951">
            <w:pPr>
              <w:jc w:val="left"/>
            </w:pPr>
            <w:r>
              <w:t>6</w:t>
            </w:r>
          </w:p>
        </w:tc>
        <w:tc>
          <w:tcPr>
            <w:tcW w:w="2808" w:type="dxa"/>
          </w:tcPr>
          <w:p w14:paraId="7D56DB35" w14:textId="3860EF1A" w:rsidR="00FA55FA" w:rsidRDefault="00CC58C2" w:rsidP="00CC58C2">
            <w:pPr>
              <w:cnfStyle w:val="000000000000" w:firstRow="0" w:lastRow="0" w:firstColumn="0" w:lastColumn="0" w:oddVBand="0" w:evenVBand="0" w:oddHBand="0" w:evenHBand="0" w:firstRowFirstColumn="0" w:firstRowLastColumn="0" w:lastRowFirstColumn="0" w:lastRowLastColumn="0"/>
            </w:pPr>
            <w:r>
              <w:t>On selection of a ‘cuisine type’</w:t>
            </w:r>
          </w:p>
        </w:tc>
        <w:tc>
          <w:tcPr>
            <w:tcW w:w="3965" w:type="dxa"/>
          </w:tcPr>
          <w:p w14:paraId="08248E8C" w14:textId="70DB2BAC" w:rsidR="00FA55FA" w:rsidRDefault="00CC58C2" w:rsidP="00204951">
            <w:pPr>
              <w:cnfStyle w:val="000000000000" w:firstRow="0" w:lastRow="0" w:firstColumn="0" w:lastColumn="0" w:oddVBand="0" w:evenVBand="0" w:oddHBand="0" w:evenHBand="0" w:firstRowFirstColumn="0" w:firstRowLastColumn="0" w:lastRowFirstColumn="0" w:lastRowLastColumn="0"/>
            </w:pPr>
            <w:r>
              <w:t xml:space="preserve">‘Step 3’ highlights a white colour in left corner </w:t>
            </w:r>
          </w:p>
        </w:tc>
        <w:tc>
          <w:tcPr>
            <w:tcW w:w="1292" w:type="dxa"/>
          </w:tcPr>
          <w:p w14:paraId="26F1ACE3" w14:textId="7DEA1D55" w:rsidR="00FA55FA" w:rsidRDefault="00CC58C2" w:rsidP="00204951">
            <w:pPr>
              <w:cnfStyle w:val="000000000000" w:firstRow="0" w:lastRow="0" w:firstColumn="0" w:lastColumn="0" w:oddVBand="0" w:evenVBand="0" w:oddHBand="0" w:evenHBand="0" w:firstRowFirstColumn="0" w:firstRowLastColumn="0" w:lastRowFirstColumn="0" w:lastRowLastColumn="0"/>
            </w:pPr>
            <w:r>
              <w:t>Index page</w:t>
            </w:r>
          </w:p>
        </w:tc>
        <w:tc>
          <w:tcPr>
            <w:tcW w:w="835" w:type="dxa"/>
          </w:tcPr>
          <w:p w14:paraId="7D7D41EF" w14:textId="2FBA3F72" w:rsidR="00FA55FA" w:rsidRDefault="00CC58C2" w:rsidP="00204951">
            <w:pPr>
              <w:cnfStyle w:val="000000000000" w:firstRow="0" w:lastRow="0" w:firstColumn="0" w:lastColumn="0" w:oddVBand="0" w:evenVBand="0" w:oddHBand="0" w:evenHBand="0" w:firstRowFirstColumn="0" w:firstRowLastColumn="0" w:lastRowFirstColumn="0" w:lastRowLastColumn="0"/>
            </w:pPr>
            <w:r>
              <w:t>Pass</w:t>
            </w:r>
          </w:p>
        </w:tc>
      </w:tr>
      <w:tr w:rsidR="00CC58C2" w14:paraId="67EC3E70"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39FF760C" w14:textId="160EA470" w:rsidR="00CC58C2" w:rsidRDefault="00CC58C2" w:rsidP="00CC58C2">
            <w:pPr>
              <w:jc w:val="left"/>
            </w:pPr>
            <w:r>
              <w:t>7</w:t>
            </w:r>
          </w:p>
        </w:tc>
        <w:tc>
          <w:tcPr>
            <w:tcW w:w="2808" w:type="dxa"/>
          </w:tcPr>
          <w:p w14:paraId="18607A89" w14:textId="2499B8B0" w:rsidR="00CC58C2" w:rsidRDefault="00CC58C2" w:rsidP="00CC58C2">
            <w:pPr>
              <w:cnfStyle w:val="000000100000" w:firstRow="0" w:lastRow="0" w:firstColumn="0" w:lastColumn="0" w:oddVBand="0" w:evenVBand="0" w:oddHBand="1" w:evenHBand="0" w:firstRowFirstColumn="0" w:firstRowLastColumn="0" w:lastRowFirstColumn="0" w:lastRowLastColumn="0"/>
            </w:pPr>
            <w:r>
              <w:t xml:space="preserve">On submission of index form </w:t>
            </w:r>
          </w:p>
        </w:tc>
        <w:tc>
          <w:tcPr>
            <w:tcW w:w="3965" w:type="dxa"/>
          </w:tcPr>
          <w:p w14:paraId="48499AE2" w14:textId="62B452A3" w:rsidR="00CC58C2" w:rsidRDefault="00CC58C2" w:rsidP="00CC58C2">
            <w:pPr>
              <w:cnfStyle w:val="000000100000" w:firstRow="0" w:lastRow="0" w:firstColumn="0" w:lastColumn="0" w:oddVBand="0" w:evenVBand="0" w:oddHBand="1" w:evenHBand="0" w:firstRowFirstColumn="0" w:firstRowLastColumn="0" w:lastRowFirstColumn="0" w:lastRowLastColumn="0"/>
            </w:pPr>
            <w:r>
              <w:t>Redirects to part two of the form with the parameters parsed in URL</w:t>
            </w:r>
          </w:p>
        </w:tc>
        <w:tc>
          <w:tcPr>
            <w:tcW w:w="1292" w:type="dxa"/>
          </w:tcPr>
          <w:p w14:paraId="1553331C" w14:textId="3AD32EBA" w:rsidR="00CC58C2" w:rsidRDefault="00CC58C2" w:rsidP="00CC58C2">
            <w:pPr>
              <w:cnfStyle w:val="000000100000" w:firstRow="0" w:lastRow="0" w:firstColumn="0" w:lastColumn="0" w:oddVBand="0" w:evenVBand="0" w:oddHBand="1" w:evenHBand="0" w:firstRowFirstColumn="0" w:firstRowLastColumn="0" w:lastRowFirstColumn="0" w:lastRowLastColumn="0"/>
            </w:pPr>
            <w:r>
              <w:t xml:space="preserve">Index page </w:t>
            </w:r>
          </w:p>
        </w:tc>
        <w:tc>
          <w:tcPr>
            <w:tcW w:w="835" w:type="dxa"/>
          </w:tcPr>
          <w:p w14:paraId="4AC7A405" w14:textId="1720B64F" w:rsidR="00CC58C2" w:rsidRDefault="00CC58C2" w:rsidP="00CC58C2">
            <w:pPr>
              <w:cnfStyle w:val="000000100000" w:firstRow="0" w:lastRow="0" w:firstColumn="0" w:lastColumn="0" w:oddVBand="0" w:evenVBand="0" w:oddHBand="1" w:evenHBand="0" w:firstRowFirstColumn="0" w:firstRowLastColumn="0" w:lastRowFirstColumn="0" w:lastRowLastColumn="0"/>
            </w:pPr>
            <w:r>
              <w:t>Pass</w:t>
            </w:r>
          </w:p>
        </w:tc>
      </w:tr>
      <w:tr w:rsidR="00CC58C2" w14:paraId="4F9D5E8E"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192722FE" w14:textId="35EB00AF" w:rsidR="00CC58C2" w:rsidRDefault="00CC58C2" w:rsidP="00CC58C2">
            <w:pPr>
              <w:jc w:val="left"/>
            </w:pPr>
            <w:r>
              <w:t xml:space="preserve">8 </w:t>
            </w:r>
          </w:p>
        </w:tc>
        <w:tc>
          <w:tcPr>
            <w:tcW w:w="2808" w:type="dxa"/>
          </w:tcPr>
          <w:p w14:paraId="0D761DFA" w14:textId="4DBFED29" w:rsidR="00CC58C2" w:rsidRDefault="00CC58C2" w:rsidP="00CC58C2">
            <w:pPr>
              <w:cnfStyle w:val="000000000000" w:firstRow="0" w:lastRow="0" w:firstColumn="0" w:lastColumn="0" w:oddVBand="0" w:evenVBand="0" w:oddHBand="0" w:evenHBand="0" w:firstRowFirstColumn="0" w:firstRowLastColumn="0" w:lastRowFirstColumn="0" w:lastRowLastColumn="0"/>
            </w:pPr>
            <w:r>
              <w:t xml:space="preserve">On selection of ‘type of cuisine’ </w:t>
            </w:r>
          </w:p>
        </w:tc>
        <w:tc>
          <w:tcPr>
            <w:tcW w:w="3965" w:type="dxa"/>
          </w:tcPr>
          <w:p w14:paraId="0768C00A" w14:textId="65D7051D" w:rsidR="00CC58C2" w:rsidRDefault="00CC58C2" w:rsidP="00CC58C2">
            <w:pPr>
              <w:cnfStyle w:val="000000000000" w:firstRow="0" w:lastRow="0" w:firstColumn="0" w:lastColumn="0" w:oddVBand="0" w:evenVBand="0" w:oddHBand="0" w:evenHBand="0" w:firstRowFirstColumn="0" w:firstRowLastColumn="0" w:lastRowFirstColumn="0" w:lastRowLastColumn="0"/>
            </w:pPr>
            <w:r>
              <w:t>‘Step 4’ highlights a white colour in left corner</w:t>
            </w:r>
          </w:p>
        </w:tc>
        <w:tc>
          <w:tcPr>
            <w:tcW w:w="1292" w:type="dxa"/>
          </w:tcPr>
          <w:p w14:paraId="589BE64B" w14:textId="790CD955" w:rsidR="00CC58C2" w:rsidRDefault="00CC58C2" w:rsidP="00CC58C2">
            <w:pPr>
              <w:cnfStyle w:val="000000000000" w:firstRow="0" w:lastRow="0" w:firstColumn="0" w:lastColumn="0" w:oddVBand="0" w:evenVBand="0" w:oddHBand="0" w:evenHBand="0" w:firstRowFirstColumn="0" w:firstRowLastColumn="0" w:lastRowFirstColumn="0" w:lastRowLastColumn="0"/>
            </w:pPr>
            <w:r>
              <w:t>Index page part 2</w:t>
            </w:r>
          </w:p>
        </w:tc>
        <w:tc>
          <w:tcPr>
            <w:tcW w:w="835" w:type="dxa"/>
          </w:tcPr>
          <w:p w14:paraId="6FDEC0F5" w14:textId="5CFEA986" w:rsidR="00CC58C2" w:rsidRDefault="00CC58C2" w:rsidP="00CC58C2">
            <w:pPr>
              <w:cnfStyle w:val="000000000000" w:firstRow="0" w:lastRow="0" w:firstColumn="0" w:lastColumn="0" w:oddVBand="0" w:evenVBand="0" w:oddHBand="0" w:evenHBand="0" w:firstRowFirstColumn="0" w:firstRowLastColumn="0" w:lastRowFirstColumn="0" w:lastRowLastColumn="0"/>
            </w:pPr>
            <w:r>
              <w:t>Pass</w:t>
            </w:r>
          </w:p>
        </w:tc>
      </w:tr>
      <w:tr w:rsidR="00CC58C2" w14:paraId="1F2840C6"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70B94F7D" w14:textId="299EF118" w:rsidR="00CC58C2" w:rsidRDefault="00CC58C2" w:rsidP="00CC58C2">
            <w:pPr>
              <w:jc w:val="left"/>
            </w:pPr>
            <w:r>
              <w:t>9</w:t>
            </w:r>
          </w:p>
        </w:tc>
        <w:tc>
          <w:tcPr>
            <w:tcW w:w="2808" w:type="dxa"/>
          </w:tcPr>
          <w:p w14:paraId="102B743C" w14:textId="42635AC4" w:rsidR="00CC58C2" w:rsidRDefault="00CC58C2" w:rsidP="00CC58C2">
            <w:pPr>
              <w:cnfStyle w:val="000000100000" w:firstRow="0" w:lastRow="0" w:firstColumn="0" w:lastColumn="0" w:oddVBand="0" w:evenVBand="0" w:oddHBand="1" w:evenHBand="0" w:firstRowFirstColumn="0" w:firstRowLastColumn="0" w:lastRowFirstColumn="0" w:lastRowLastColumn="0"/>
            </w:pPr>
            <w:r>
              <w:t xml:space="preserve">On selection of ‘sort by’ </w:t>
            </w:r>
          </w:p>
        </w:tc>
        <w:tc>
          <w:tcPr>
            <w:tcW w:w="3965" w:type="dxa"/>
          </w:tcPr>
          <w:p w14:paraId="6E16E528" w14:textId="690D9D85" w:rsidR="00CC58C2" w:rsidRDefault="00CC58C2" w:rsidP="00CC58C2">
            <w:pPr>
              <w:cnfStyle w:val="000000100000" w:firstRow="0" w:lastRow="0" w:firstColumn="0" w:lastColumn="0" w:oddVBand="0" w:evenVBand="0" w:oddHBand="1" w:evenHBand="0" w:firstRowFirstColumn="0" w:firstRowLastColumn="0" w:lastRowFirstColumn="0" w:lastRowLastColumn="0"/>
            </w:pPr>
            <w:r>
              <w:t>‘Step 5’ highlights a white colour in left corner</w:t>
            </w:r>
          </w:p>
        </w:tc>
        <w:tc>
          <w:tcPr>
            <w:tcW w:w="1292" w:type="dxa"/>
          </w:tcPr>
          <w:p w14:paraId="7F6214AE" w14:textId="58D28F08" w:rsidR="00CC58C2" w:rsidRDefault="00CC58C2" w:rsidP="00CC58C2">
            <w:pPr>
              <w:cnfStyle w:val="000000100000" w:firstRow="0" w:lastRow="0" w:firstColumn="0" w:lastColumn="0" w:oddVBand="0" w:evenVBand="0" w:oddHBand="1" w:evenHBand="0" w:firstRowFirstColumn="0" w:firstRowLastColumn="0" w:lastRowFirstColumn="0" w:lastRowLastColumn="0"/>
            </w:pPr>
            <w:r>
              <w:t>Index page part 2</w:t>
            </w:r>
          </w:p>
        </w:tc>
        <w:tc>
          <w:tcPr>
            <w:tcW w:w="835" w:type="dxa"/>
          </w:tcPr>
          <w:p w14:paraId="70C05FCD" w14:textId="30BA55B1" w:rsidR="00CC58C2" w:rsidRDefault="00CC58C2" w:rsidP="00CC58C2">
            <w:pPr>
              <w:cnfStyle w:val="000000100000" w:firstRow="0" w:lastRow="0" w:firstColumn="0" w:lastColumn="0" w:oddVBand="0" w:evenVBand="0" w:oddHBand="1" w:evenHBand="0" w:firstRowFirstColumn="0" w:firstRowLastColumn="0" w:lastRowFirstColumn="0" w:lastRowLastColumn="0"/>
            </w:pPr>
            <w:r>
              <w:t>Pass</w:t>
            </w:r>
          </w:p>
        </w:tc>
      </w:tr>
      <w:tr w:rsidR="00CC58C2" w14:paraId="449AFB8B"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3E07B98D" w14:textId="7181CAFC" w:rsidR="00CC58C2" w:rsidRDefault="00CC58C2" w:rsidP="00CC58C2">
            <w:pPr>
              <w:jc w:val="left"/>
            </w:pPr>
            <w:r>
              <w:lastRenderedPageBreak/>
              <w:t>10</w:t>
            </w:r>
          </w:p>
        </w:tc>
        <w:tc>
          <w:tcPr>
            <w:tcW w:w="2808" w:type="dxa"/>
          </w:tcPr>
          <w:p w14:paraId="496624AC" w14:textId="3CD348A2" w:rsidR="00CC58C2" w:rsidRDefault="00CC58C2" w:rsidP="00CC58C2">
            <w:pPr>
              <w:cnfStyle w:val="000000000000" w:firstRow="0" w:lastRow="0" w:firstColumn="0" w:lastColumn="0" w:oddVBand="0" w:evenVBand="0" w:oddHBand="0" w:evenHBand="0" w:firstRowFirstColumn="0" w:firstRowLastColumn="0" w:lastRowFirstColumn="0" w:lastRowLastColumn="0"/>
            </w:pPr>
            <w:r>
              <w:t>On select of a cuisine (not selecting radio box)</w:t>
            </w:r>
          </w:p>
        </w:tc>
        <w:tc>
          <w:tcPr>
            <w:tcW w:w="3965" w:type="dxa"/>
          </w:tcPr>
          <w:p w14:paraId="6E99BB24" w14:textId="67E63363" w:rsidR="00CC58C2" w:rsidRDefault="00CC58C2" w:rsidP="00CC58C2">
            <w:pPr>
              <w:cnfStyle w:val="000000000000" w:firstRow="0" w:lastRow="0" w:firstColumn="0" w:lastColumn="0" w:oddVBand="0" w:evenVBand="0" w:oddHBand="0" w:evenHBand="0" w:firstRowFirstColumn="0" w:firstRowLastColumn="0" w:lastRowFirstColumn="0" w:lastRowLastColumn="0"/>
            </w:pPr>
            <w:r>
              <w:t>Redirects to new page with that cuisine showing images returned from Flickr</w:t>
            </w:r>
          </w:p>
        </w:tc>
        <w:tc>
          <w:tcPr>
            <w:tcW w:w="1292" w:type="dxa"/>
          </w:tcPr>
          <w:p w14:paraId="1AAD3A0F" w14:textId="7A9F56E3" w:rsidR="00CC58C2" w:rsidRDefault="00CC58C2" w:rsidP="00CC58C2">
            <w:pPr>
              <w:cnfStyle w:val="000000000000" w:firstRow="0" w:lastRow="0" w:firstColumn="0" w:lastColumn="0" w:oddVBand="0" w:evenVBand="0" w:oddHBand="0" w:evenHBand="0" w:firstRowFirstColumn="0" w:firstRowLastColumn="0" w:lastRowFirstColumn="0" w:lastRowLastColumn="0"/>
            </w:pPr>
            <w:r>
              <w:t>Index page part 2</w:t>
            </w:r>
          </w:p>
        </w:tc>
        <w:tc>
          <w:tcPr>
            <w:tcW w:w="835" w:type="dxa"/>
          </w:tcPr>
          <w:p w14:paraId="02990D2C" w14:textId="7776433C" w:rsidR="00CC58C2" w:rsidRDefault="00CC58C2" w:rsidP="00CC58C2">
            <w:pPr>
              <w:cnfStyle w:val="000000000000" w:firstRow="0" w:lastRow="0" w:firstColumn="0" w:lastColumn="0" w:oddVBand="0" w:evenVBand="0" w:oddHBand="0" w:evenHBand="0" w:firstRowFirstColumn="0" w:firstRowLastColumn="0" w:lastRowFirstColumn="0" w:lastRowLastColumn="0"/>
            </w:pPr>
            <w:r>
              <w:t>Pass</w:t>
            </w:r>
          </w:p>
        </w:tc>
      </w:tr>
      <w:tr w:rsidR="00CC58C2" w14:paraId="1E2C8065"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68242B8A" w14:textId="61ED4075" w:rsidR="00CC58C2" w:rsidRDefault="00CC58C2" w:rsidP="00CC58C2">
            <w:pPr>
              <w:jc w:val="left"/>
            </w:pPr>
            <w:r>
              <w:t>11</w:t>
            </w:r>
          </w:p>
        </w:tc>
        <w:tc>
          <w:tcPr>
            <w:tcW w:w="2808" w:type="dxa"/>
          </w:tcPr>
          <w:p w14:paraId="4EA73968" w14:textId="0AD29454" w:rsidR="00CC58C2" w:rsidRDefault="00CC58C2" w:rsidP="00CC58C2">
            <w:pPr>
              <w:cnfStyle w:val="000000100000" w:firstRow="0" w:lastRow="0" w:firstColumn="0" w:lastColumn="0" w:oddVBand="0" w:evenVBand="0" w:oddHBand="1" w:evenHBand="0" w:firstRowFirstColumn="0" w:firstRowLastColumn="0" w:lastRowFirstColumn="0" w:lastRowLastColumn="0"/>
            </w:pPr>
            <w:r>
              <w:t>On load of the results page</w:t>
            </w:r>
          </w:p>
        </w:tc>
        <w:tc>
          <w:tcPr>
            <w:tcW w:w="3965" w:type="dxa"/>
          </w:tcPr>
          <w:p w14:paraId="00522752" w14:textId="445A9B92" w:rsidR="00CC58C2" w:rsidRDefault="00CC58C2" w:rsidP="00CC58C2">
            <w:pPr>
              <w:cnfStyle w:val="000000100000" w:firstRow="0" w:lastRow="0" w:firstColumn="0" w:lastColumn="0" w:oddVBand="0" w:evenVBand="0" w:oddHBand="1" w:evenHBand="0" w:firstRowFirstColumn="0" w:firstRowLastColumn="0" w:lastRowFirstColumn="0" w:lastRowLastColumn="0"/>
            </w:pPr>
            <w:r>
              <w:t>‘Step 6’ highlights a white colour in left corner</w:t>
            </w:r>
          </w:p>
        </w:tc>
        <w:tc>
          <w:tcPr>
            <w:tcW w:w="1292" w:type="dxa"/>
          </w:tcPr>
          <w:p w14:paraId="6ABB34C7" w14:textId="133C0760" w:rsidR="00CC58C2" w:rsidRDefault="00CC58C2" w:rsidP="00CC58C2">
            <w:pPr>
              <w:cnfStyle w:val="000000100000" w:firstRow="0" w:lastRow="0" w:firstColumn="0" w:lastColumn="0" w:oddVBand="0" w:evenVBand="0" w:oddHBand="1" w:evenHBand="0" w:firstRowFirstColumn="0" w:firstRowLastColumn="0" w:lastRowFirstColumn="0" w:lastRowLastColumn="0"/>
            </w:pPr>
            <w:r>
              <w:t>Results page</w:t>
            </w:r>
          </w:p>
        </w:tc>
        <w:tc>
          <w:tcPr>
            <w:tcW w:w="835" w:type="dxa"/>
          </w:tcPr>
          <w:p w14:paraId="2AE494C8" w14:textId="0EFE5022" w:rsidR="00CC58C2" w:rsidRDefault="00CC58C2" w:rsidP="00CC58C2">
            <w:pPr>
              <w:cnfStyle w:val="000000100000" w:firstRow="0" w:lastRow="0" w:firstColumn="0" w:lastColumn="0" w:oddVBand="0" w:evenVBand="0" w:oddHBand="1" w:evenHBand="0" w:firstRowFirstColumn="0" w:firstRowLastColumn="0" w:lastRowFirstColumn="0" w:lastRowLastColumn="0"/>
            </w:pPr>
            <w:r>
              <w:t>Pass</w:t>
            </w:r>
          </w:p>
        </w:tc>
      </w:tr>
      <w:tr w:rsidR="00CC58C2" w14:paraId="1CAB9C1D"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67867D15" w14:textId="44D7A8E3" w:rsidR="00CC58C2" w:rsidRDefault="00CC58C2" w:rsidP="00CC58C2">
            <w:pPr>
              <w:jc w:val="left"/>
            </w:pPr>
            <w:r>
              <w:t>12</w:t>
            </w:r>
          </w:p>
        </w:tc>
        <w:tc>
          <w:tcPr>
            <w:tcW w:w="2808" w:type="dxa"/>
          </w:tcPr>
          <w:p w14:paraId="2D797283" w14:textId="033489C3" w:rsidR="00CC58C2" w:rsidRDefault="00CC58C2" w:rsidP="00CC58C2">
            <w:pPr>
              <w:cnfStyle w:val="000000000000" w:firstRow="0" w:lastRow="0" w:firstColumn="0" w:lastColumn="0" w:oddVBand="0" w:evenVBand="0" w:oddHBand="0" w:evenHBand="0" w:firstRowFirstColumn="0" w:firstRowLastColumn="0" w:lastRowFirstColumn="0" w:lastRowLastColumn="0"/>
            </w:pPr>
            <w:r>
              <w:t>On load of the results page</w:t>
            </w:r>
          </w:p>
        </w:tc>
        <w:tc>
          <w:tcPr>
            <w:tcW w:w="3965" w:type="dxa"/>
          </w:tcPr>
          <w:p w14:paraId="272AC3F0" w14:textId="3D7B1B33" w:rsidR="00CC58C2" w:rsidRDefault="00CC58C2" w:rsidP="00CC58C2">
            <w:pPr>
              <w:cnfStyle w:val="000000000000" w:firstRow="0" w:lastRow="0" w:firstColumn="0" w:lastColumn="0" w:oddVBand="0" w:evenVBand="0" w:oddHBand="0" w:evenHBand="0" w:firstRowFirstColumn="0" w:firstRowLastColumn="0" w:lastRowFirstColumn="0" w:lastRowLastColumn="0"/>
            </w:pPr>
            <w:r>
              <w:t>Name, location and rating of top 20 results found are shown</w:t>
            </w:r>
          </w:p>
        </w:tc>
        <w:tc>
          <w:tcPr>
            <w:tcW w:w="1292" w:type="dxa"/>
          </w:tcPr>
          <w:p w14:paraId="2EAB9871" w14:textId="0B208A69" w:rsidR="00CC58C2" w:rsidRDefault="00CC58C2" w:rsidP="00CC58C2">
            <w:pPr>
              <w:cnfStyle w:val="000000000000" w:firstRow="0" w:lastRow="0" w:firstColumn="0" w:lastColumn="0" w:oddVBand="0" w:evenVBand="0" w:oddHBand="0" w:evenHBand="0" w:firstRowFirstColumn="0" w:firstRowLastColumn="0" w:lastRowFirstColumn="0" w:lastRowLastColumn="0"/>
            </w:pPr>
            <w:r>
              <w:t>Results page</w:t>
            </w:r>
          </w:p>
        </w:tc>
        <w:tc>
          <w:tcPr>
            <w:tcW w:w="835" w:type="dxa"/>
          </w:tcPr>
          <w:p w14:paraId="0804011E" w14:textId="4D54DB3A" w:rsidR="00CC58C2" w:rsidRDefault="00CC58C2" w:rsidP="00CC58C2">
            <w:pPr>
              <w:cnfStyle w:val="000000000000" w:firstRow="0" w:lastRow="0" w:firstColumn="0" w:lastColumn="0" w:oddVBand="0" w:evenVBand="0" w:oddHBand="0" w:evenHBand="0" w:firstRowFirstColumn="0" w:firstRowLastColumn="0" w:lastRowFirstColumn="0" w:lastRowLastColumn="0"/>
            </w:pPr>
            <w:r>
              <w:t>Pass</w:t>
            </w:r>
          </w:p>
        </w:tc>
      </w:tr>
      <w:tr w:rsidR="00CC58C2" w14:paraId="5B3411F5"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1905F315" w14:textId="0ECC94B9" w:rsidR="00CC58C2" w:rsidRDefault="00CC58C2" w:rsidP="00CC58C2">
            <w:pPr>
              <w:jc w:val="left"/>
            </w:pPr>
            <w:r>
              <w:t>13</w:t>
            </w:r>
          </w:p>
        </w:tc>
        <w:tc>
          <w:tcPr>
            <w:tcW w:w="2808" w:type="dxa"/>
          </w:tcPr>
          <w:p w14:paraId="144B3C95" w14:textId="092A0ACB" w:rsidR="00CC58C2" w:rsidRDefault="00CC58C2" w:rsidP="00CC58C2">
            <w:pPr>
              <w:cnfStyle w:val="000000100000" w:firstRow="0" w:lastRow="0" w:firstColumn="0" w:lastColumn="0" w:oddVBand="0" w:evenVBand="0" w:oddHBand="1" w:evenHBand="0" w:firstRowFirstColumn="0" w:firstRowLastColumn="0" w:lastRowFirstColumn="0" w:lastRowLastColumn="0"/>
            </w:pPr>
            <w:r>
              <w:t>On load of the results page with no results found</w:t>
            </w:r>
          </w:p>
        </w:tc>
        <w:tc>
          <w:tcPr>
            <w:tcW w:w="3965" w:type="dxa"/>
          </w:tcPr>
          <w:p w14:paraId="255FCC57" w14:textId="504418EB" w:rsidR="00CC58C2" w:rsidRDefault="00CC58C2" w:rsidP="00CC58C2">
            <w:pPr>
              <w:cnfStyle w:val="000000100000" w:firstRow="0" w:lastRow="0" w:firstColumn="0" w:lastColumn="0" w:oddVBand="0" w:evenVBand="0" w:oddHBand="1" w:evenHBand="0" w:firstRowFirstColumn="0" w:firstRowLastColumn="0" w:lastRowFirstColumn="0" w:lastRowLastColumn="0"/>
            </w:pPr>
            <w:r>
              <w:t>Application redirects to error page stating no results found</w:t>
            </w:r>
          </w:p>
        </w:tc>
        <w:tc>
          <w:tcPr>
            <w:tcW w:w="1292" w:type="dxa"/>
          </w:tcPr>
          <w:p w14:paraId="672EDF86" w14:textId="7A6A9E51" w:rsidR="00CC58C2" w:rsidRDefault="00CC58C2" w:rsidP="00CC58C2">
            <w:pPr>
              <w:cnfStyle w:val="000000100000" w:firstRow="0" w:lastRow="0" w:firstColumn="0" w:lastColumn="0" w:oddVBand="0" w:evenVBand="0" w:oddHBand="1" w:evenHBand="0" w:firstRowFirstColumn="0" w:firstRowLastColumn="0" w:lastRowFirstColumn="0" w:lastRowLastColumn="0"/>
            </w:pPr>
            <w:r>
              <w:t>Results page</w:t>
            </w:r>
          </w:p>
        </w:tc>
        <w:tc>
          <w:tcPr>
            <w:tcW w:w="835" w:type="dxa"/>
          </w:tcPr>
          <w:p w14:paraId="0C42012F" w14:textId="4B6B26B9" w:rsidR="00CC58C2" w:rsidRDefault="00CC58C2" w:rsidP="00CC58C2">
            <w:pPr>
              <w:cnfStyle w:val="000000100000" w:firstRow="0" w:lastRow="0" w:firstColumn="0" w:lastColumn="0" w:oddVBand="0" w:evenVBand="0" w:oddHBand="1" w:evenHBand="0" w:firstRowFirstColumn="0" w:firstRowLastColumn="0" w:lastRowFirstColumn="0" w:lastRowLastColumn="0"/>
            </w:pPr>
            <w:r>
              <w:t>Pass</w:t>
            </w:r>
          </w:p>
        </w:tc>
      </w:tr>
      <w:tr w:rsidR="00CC58C2" w14:paraId="49F3C9FF"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0F798573" w14:textId="0E9CC5E9" w:rsidR="00CC58C2" w:rsidRDefault="00CC58C2" w:rsidP="00CC58C2">
            <w:pPr>
              <w:jc w:val="left"/>
            </w:pPr>
            <w:r>
              <w:t>14</w:t>
            </w:r>
          </w:p>
        </w:tc>
        <w:tc>
          <w:tcPr>
            <w:tcW w:w="2808" w:type="dxa"/>
          </w:tcPr>
          <w:p w14:paraId="4401542F" w14:textId="6239024D" w:rsidR="00CC58C2" w:rsidRDefault="00CC58C2" w:rsidP="00CC58C2">
            <w:pPr>
              <w:cnfStyle w:val="000000000000" w:firstRow="0" w:lastRow="0" w:firstColumn="0" w:lastColumn="0" w:oddVBand="0" w:evenVBand="0" w:oddHBand="0" w:evenHBand="0" w:firstRowFirstColumn="0" w:firstRowLastColumn="0" w:lastRowFirstColumn="0" w:lastRowLastColumn="0"/>
            </w:pPr>
            <w:r>
              <w:t xml:space="preserve">On hover of restaurant name </w:t>
            </w:r>
          </w:p>
        </w:tc>
        <w:tc>
          <w:tcPr>
            <w:tcW w:w="3965" w:type="dxa"/>
          </w:tcPr>
          <w:p w14:paraId="02076CE3" w14:textId="0B3E5524" w:rsidR="00CC58C2" w:rsidRDefault="00CC58C2" w:rsidP="00CC58C2">
            <w:pPr>
              <w:cnfStyle w:val="000000000000" w:firstRow="0" w:lastRow="0" w:firstColumn="0" w:lastColumn="0" w:oddVBand="0" w:evenVBand="0" w:oddHBand="0" w:evenHBand="0" w:firstRowFirstColumn="0" w:firstRowLastColumn="0" w:lastRowFirstColumn="0" w:lastRowLastColumn="0"/>
            </w:pPr>
            <w:r>
              <w:t>Restaurant name highlights in white and mouse changes to click mouse</w:t>
            </w:r>
          </w:p>
        </w:tc>
        <w:tc>
          <w:tcPr>
            <w:tcW w:w="1292" w:type="dxa"/>
          </w:tcPr>
          <w:p w14:paraId="71E903D3" w14:textId="67488C83" w:rsidR="00CC58C2" w:rsidRDefault="00CC58C2" w:rsidP="00CC58C2">
            <w:pPr>
              <w:cnfStyle w:val="000000000000" w:firstRow="0" w:lastRow="0" w:firstColumn="0" w:lastColumn="0" w:oddVBand="0" w:evenVBand="0" w:oddHBand="0" w:evenHBand="0" w:firstRowFirstColumn="0" w:firstRowLastColumn="0" w:lastRowFirstColumn="0" w:lastRowLastColumn="0"/>
            </w:pPr>
            <w:r>
              <w:t>Results page</w:t>
            </w:r>
          </w:p>
        </w:tc>
        <w:tc>
          <w:tcPr>
            <w:tcW w:w="835" w:type="dxa"/>
          </w:tcPr>
          <w:p w14:paraId="13449AD0" w14:textId="68B95B33" w:rsidR="00CC58C2" w:rsidRDefault="00CC58C2" w:rsidP="00CC58C2">
            <w:pPr>
              <w:cnfStyle w:val="000000000000" w:firstRow="0" w:lastRow="0" w:firstColumn="0" w:lastColumn="0" w:oddVBand="0" w:evenVBand="0" w:oddHBand="0" w:evenHBand="0" w:firstRowFirstColumn="0" w:firstRowLastColumn="0" w:lastRowFirstColumn="0" w:lastRowLastColumn="0"/>
            </w:pPr>
            <w:r>
              <w:t>Pass</w:t>
            </w:r>
          </w:p>
        </w:tc>
      </w:tr>
      <w:tr w:rsidR="00CC58C2" w14:paraId="4D64A357"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5F0E03B4" w14:textId="3FDD987A" w:rsidR="00CC58C2" w:rsidRDefault="00CC58C2" w:rsidP="00CC58C2">
            <w:pPr>
              <w:jc w:val="left"/>
            </w:pPr>
            <w:r>
              <w:t>15</w:t>
            </w:r>
          </w:p>
        </w:tc>
        <w:tc>
          <w:tcPr>
            <w:tcW w:w="2808" w:type="dxa"/>
          </w:tcPr>
          <w:p w14:paraId="37B0EA88" w14:textId="2FB73F08" w:rsidR="00CC58C2" w:rsidRDefault="00D75032" w:rsidP="00CC58C2">
            <w:pPr>
              <w:cnfStyle w:val="000000100000" w:firstRow="0" w:lastRow="0" w:firstColumn="0" w:lastColumn="0" w:oddVBand="0" w:evenVBand="0" w:oddHBand="1" w:evenHBand="0" w:firstRowFirstColumn="0" w:firstRowLastColumn="0" w:lastRowFirstColumn="0" w:lastRowLastColumn="0"/>
            </w:pPr>
            <w:r>
              <w:t>On selection of restaurant name</w:t>
            </w:r>
          </w:p>
        </w:tc>
        <w:tc>
          <w:tcPr>
            <w:tcW w:w="3965" w:type="dxa"/>
          </w:tcPr>
          <w:p w14:paraId="19222A97" w14:textId="7B42C380" w:rsidR="00CC58C2" w:rsidRDefault="00D75032" w:rsidP="00CC58C2">
            <w:pPr>
              <w:cnfStyle w:val="000000100000" w:firstRow="0" w:lastRow="0" w:firstColumn="0" w:lastColumn="0" w:oddVBand="0" w:evenVBand="0" w:oddHBand="1" w:evenHBand="0" w:firstRowFirstColumn="0" w:firstRowLastColumn="0" w:lastRowFirstColumn="0" w:lastRowLastColumn="0"/>
            </w:pPr>
            <w:r>
              <w:t>Application redirects to a page where all the restraint information is shown</w:t>
            </w:r>
          </w:p>
        </w:tc>
        <w:tc>
          <w:tcPr>
            <w:tcW w:w="1292" w:type="dxa"/>
          </w:tcPr>
          <w:p w14:paraId="4EC8ABC3" w14:textId="019E9847" w:rsidR="00CC58C2" w:rsidRDefault="00D75032" w:rsidP="00CC58C2">
            <w:pPr>
              <w:cnfStyle w:val="000000100000" w:firstRow="0" w:lastRow="0" w:firstColumn="0" w:lastColumn="0" w:oddVBand="0" w:evenVBand="0" w:oddHBand="1" w:evenHBand="0" w:firstRowFirstColumn="0" w:firstRowLastColumn="0" w:lastRowFirstColumn="0" w:lastRowLastColumn="0"/>
            </w:pPr>
            <w:r>
              <w:t>Results page</w:t>
            </w:r>
          </w:p>
        </w:tc>
        <w:tc>
          <w:tcPr>
            <w:tcW w:w="835" w:type="dxa"/>
          </w:tcPr>
          <w:p w14:paraId="03722791" w14:textId="29ECA51F" w:rsidR="00CC58C2" w:rsidRDefault="00CC58C2" w:rsidP="00CC58C2">
            <w:pPr>
              <w:cnfStyle w:val="000000100000" w:firstRow="0" w:lastRow="0" w:firstColumn="0" w:lastColumn="0" w:oddVBand="0" w:evenVBand="0" w:oddHBand="1" w:evenHBand="0" w:firstRowFirstColumn="0" w:firstRowLastColumn="0" w:lastRowFirstColumn="0" w:lastRowLastColumn="0"/>
            </w:pPr>
            <w:r>
              <w:t>Pass</w:t>
            </w:r>
          </w:p>
        </w:tc>
      </w:tr>
      <w:tr w:rsidR="00CC58C2" w14:paraId="27EA0807"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7F5EC20F" w14:textId="37AEAA94" w:rsidR="00CC58C2" w:rsidRDefault="00CC58C2" w:rsidP="00CC58C2">
            <w:pPr>
              <w:jc w:val="left"/>
            </w:pPr>
            <w:r>
              <w:t>16</w:t>
            </w:r>
          </w:p>
        </w:tc>
        <w:tc>
          <w:tcPr>
            <w:tcW w:w="2808" w:type="dxa"/>
          </w:tcPr>
          <w:p w14:paraId="7147A425" w14:textId="00249C60" w:rsidR="00CC58C2" w:rsidRDefault="00D75032" w:rsidP="00CC58C2">
            <w:pPr>
              <w:cnfStyle w:val="000000000000" w:firstRow="0" w:lastRow="0" w:firstColumn="0" w:lastColumn="0" w:oddVBand="0" w:evenVBand="0" w:oddHBand="0" w:evenHBand="0" w:firstRowFirstColumn="0" w:firstRowLastColumn="0" w:lastRowFirstColumn="0" w:lastRowLastColumn="0"/>
            </w:pPr>
            <w:r>
              <w:t>On load of restaurant page</w:t>
            </w:r>
          </w:p>
        </w:tc>
        <w:tc>
          <w:tcPr>
            <w:tcW w:w="3965" w:type="dxa"/>
          </w:tcPr>
          <w:p w14:paraId="64711274" w14:textId="48A54FAA" w:rsidR="00CC58C2" w:rsidRDefault="00D75032" w:rsidP="00CC58C2">
            <w:pPr>
              <w:cnfStyle w:val="000000000000" w:firstRow="0" w:lastRow="0" w:firstColumn="0" w:lastColumn="0" w:oddVBand="0" w:evenVBand="0" w:oddHBand="0" w:evenHBand="0" w:firstRowFirstColumn="0" w:firstRowLastColumn="0" w:lastRowFirstColumn="0" w:lastRowLastColumn="0"/>
            </w:pPr>
            <w:r>
              <w:t>‘Step 7’ highlights a white colour in left corner</w:t>
            </w:r>
          </w:p>
        </w:tc>
        <w:tc>
          <w:tcPr>
            <w:tcW w:w="1292" w:type="dxa"/>
          </w:tcPr>
          <w:p w14:paraId="60DDE573" w14:textId="49B20830" w:rsidR="00CC58C2" w:rsidRDefault="00D75032" w:rsidP="00CC58C2">
            <w:pPr>
              <w:cnfStyle w:val="000000000000" w:firstRow="0" w:lastRow="0" w:firstColumn="0" w:lastColumn="0" w:oddVBand="0" w:evenVBand="0" w:oddHBand="0" w:evenHBand="0" w:firstRowFirstColumn="0" w:firstRowLastColumn="0" w:lastRowFirstColumn="0" w:lastRowLastColumn="0"/>
            </w:pPr>
            <w:r>
              <w:t>Restaurant Details</w:t>
            </w:r>
          </w:p>
        </w:tc>
        <w:tc>
          <w:tcPr>
            <w:tcW w:w="835" w:type="dxa"/>
          </w:tcPr>
          <w:p w14:paraId="3BB8498A" w14:textId="768757D2" w:rsidR="00CC58C2" w:rsidRDefault="00CC58C2" w:rsidP="00CC58C2">
            <w:pPr>
              <w:cnfStyle w:val="000000000000" w:firstRow="0" w:lastRow="0" w:firstColumn="0" w:lastColumn="0" w:oddVBand="0" w:evenVBand="0" w:oddHBand="0" w:evenHBand="0" w:firstRowFirstColumn="0" w:firstRowLastColumn="0" w:lastRowFirstColumn="0" w:lastRowLastColumn="0"/>
            </w:pPr>
            <w:r>
              <w:t>Pass</w:t>
            </w:r>
          </w:p>
        </w:tc>
      </w:tr>
      <w:tr w:rsidR="00D75032" w14:paraId="3FBA7355"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67CF404B" w14:textId="0E226FF3" w:rsidR="00D75032" w:rsidRDefault="00D75032" w:rsidP="00D75032">
            <w:pPr>
              <w:jc w:val="left"/>
            </w:pPr>
            <w:r>
              <w:t>17</w:t>
            </w:r>
          </w:p>
        </w:tc>
        <w:tc>
          <w:tcPr>
            <w:tcW w:w="2808" w:type="dxa"/>
          </w:tcPr>
          <w:p w14:paraId="14E2670C" w14:textId="20DE13BF" w:rsidR="00D75032" w:rsidRDefault="00D75032" w:rsidP="00D75032">
            <w:pPr>
              <w:cnfStyle w:val="000000100000" w:firstRow="0" w:lastRow="0" w:firstColumn="0" w:lastColumn="0" w:oddVBand="0" w:evenVBand="0" w:oddHBand="1" w:evenHBand="0" w:firstRowFirstColumn="0" w:firstRowLastColumn="0" w:lastRowFirstColumn="0" w:lastRowLastColumn="0"/>
            </w:pPr>
            <w:r>
              <w:t>On load of restaurant page</w:t>
            </w:r>
          </w:p>
        </w:tc>
        <w:tc>
          <w:tcPr>
            <w:tcW w:w="3965" w:type="dxa"/>
          </w:tcPr>
          <w:p w14:paraId="4C97FD1E" w14:textId="16A2E0CF" w:rsidR="00D75032" w:rsidRDefault="00D75032" w:rsidP="00D75032">
            <w:pPr>
              <w:cnfStyle w:val="000000100000" w:firstRow="0" w:lastRow="0" w:firstColumn="0" w:lastColumn="0" w:oddVBand="0" w:evenVBand="0" w:oddHBand="1" w:evenHBand="0" w:firstRowFirstColumn="0" w:firstRowLastColumn="0" w:lastRowFirstColumn="0" w:lastRowLastColumn="0"/>
            </w:pPr>
            <w:r>
              <w:t>Restaurant name, location, cost and rating is displayed</w:t>
            </w:r>
          </w:p>
        </w:tc>
        <w:tc>
          <w:tcPr>
            <w:tcW w:w="1292" w:type="dxa"/>
          </w:tcPr>
          <w:p w14:paraId="7DD645DB" w14:textId="183AD20C" w:rsidR="00D75032" w:rsidRDefault="00D75032" w:rsidP="00D75032">
            <w:pPr>
              <w:cnfStyle w:val="000000100000" w:firstRow="0" w:lastRow="0" w:firstColumn="0" w:lastColumn="0" w:oddVBand="0" w:evenVBand="0" w:oddHBand="1" w:evenHBand="0" w:firstRowFirstColumn="0" w:firstRowLastColumn="0" w:lastRowFirstColumn="0" w:lastRowLastColumn="0"/>
            </w:pPr>
            <w:r>
              <w:t>Restaurant Details</w:t>
            </w:r>
          </w:p>
        </w:tc>
        <w:tc>
          <w:tcPr>
            <w:tcW w:w="835" w:type="dxa"/>
          </w:tcPr>
          <w:p w14:paraId="2042DA39" w14:textId="4AE445D8" w:rsidR="00D75032" w:rsidRDefault="00D75032" w:rsidP="00D75032">
            <w:pPr>
              <w:cnfStyle w:val="000000100000" w:firstRow="0" w:lastRow="0" w:firstColumn="0" w:lastColumn="0" w:oddVBand="0" w:evenVBand="0" w:oddHBand="1" w:evenHBand="0" w:firstRowFirstColumn="0" w:firstRowLastColumn="0" w:lastRowFirstColumn="0" w:lastRowLastColumn="0"/>
            </w:pPr>
            <w:r>
              <w:t>Pass</w:t>
            </w:r>
          </w:p>
        </w:tc>
      </w:tr>
      <w:tr w:rsidR="00D75032" w14:paraId="6A4BD493"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5152C344" w14:textId="1E707516" w:rsidR="00D75032" w:rsidRDefault="00D75032" w:rsidP="00D75032">
            <w:pPr>
              <w:jc w:val="left"/>
            </w:pPr>
            <w:r>
              <w:t>18</w:t>
            </w:r>
          </w:p>
        </w:tc>
        <w:tc>
          <w:tcPr>
            <w:tcW w:w="2808" w:type="dxa"/>
          </w:tcPr>
          <w:p w14:paraId="6F19EC2E" w14:textId="0E7F89F7" w:rsidR="00D75032" w:rsidRDefault="00D75032" w:rsidP="00D75032">
            <w:pPr>
              <w:cnfStyle w:val="000000000000" w:firstRow="0" w:lastRow="0" w:firstColumn="0" w:lastColumn="0" w:oddVBand="0" w:evenVBand="0" w:oddHBand="0" w:evenHBand="0" w:firstRowFirstColumn="0" w:firstRowLastColumn="0" w:lastRowFirstColumn="0" w:lastRowLastColumn="0"/>
            </w:pPr>
            <w:r>
              <w:t>On load of restaurant page</w:t>
            </w:r>
          </w:p>
        </w:tc>
        <w:tc>
          <w:tcPr>
            <w:tcW w:w="3965" w:type="dxa"/>
          </w:tcPr>
          <w:p w14:paraId="508690CE" w14:textId="618D2BAC" w:rsidR="00D75032" w:rsidRDefault="00D75032" w:rsidP="00D75032">
            <w:pPr>
              <w:cnfStyle w:val="000000000000" w:firstRow="0" w:lastRow="0" w:firstColumn="0" w:lastColumn="0" w:oddVBand="0" w:evenVBand="0" w:oddHBand="0" w:evenHBand="0" w:firstRowFirstColumn="0" w:firstRowLastColumn="0" w:lastRowFirstColumn="0" w:lastRowLastColumn="0"/>
            </w:pPr>
            <w:r>
              <w:t>Geographical location provided by Google Maps API is displayed</w:t>
            </w:r>
          </w:p>
        </w:tc>
        <w:tc>
          <w:tcPr>
            <w:tcW w:w="1292" w:type="dxa"/>
          </w:tcPr>
          <w:p w14:paraId="556DFE7C" w14:textId="5D485458" w:rsidR="00D75032" w:rsidRDefault="00D75032" w:rsidP="00D75032">
            <w:pPr>
              <w:cnfStyle w:val="000000000000" w:firstRow="0" w:lastRow="0" w:firstColumn="0" w:lastColumn="0" w:oddVBand="0" w:evenVBand="0" w:oddHBand="0" w:evenHBand="0" w:firstRowFirstColumn="0" w:firstRowLastColumn="0" w:lastRowFirstColumn="0" w:lastRowLastColumn="0"/>
            </w:pPr>
            <w:r>
              <w:t>Restaurant Details</w:t>
            </w:r>
          </w:p>
        </w:tc>
        <w:tc>
          <w:tcPr>
            <w:tcW w:w="835" w:type="dxa"/>
          </w:tcPr>
          <w:p w14:paraId="77C8B81B" w14:textId="006B8897" w:rsidR="00D75032" w:rsidRDefault="00D75032" w:rsidP="00D75032">
            <w:pPr>
              <w:cnfStyle w:val="000000000000" w:firstRow="0" w:lastRow="0" w:firstColumn="0" w:lastColumn="0" w:oddVBand="0" w:evenVBand="0" w:oddHBand="0" w:evenHBand="0" w:firstRowFirstColumn="0" w:firstRowLastColumn="0" w:lastRowFirstColumn="0" w:lastRowLastColumn="0"/>
            </w:pPr>
            <w:r>
              <w:t>Pass</w:t>
            </w:r>
          </w:p>
        </w:tc>
      </w:tr>
      <w:tr w:rsidR="00D75032" w14:paraId="5DA168AE"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4DC15FA0" w14:textId="0A2A0E1A" w:rsidR="00D75032" w:rsidRDefault="00D75032" w:rsidP="00D75032">
            <w:pPr>
              <w:jc w:val="left"/>
            </w:pPr>
            <w:r>
              <w:t>19</w:t>
            </w:r>
          </w:p>
        </w:tc>
        <w:tc>
          <w:tcPr>
            <w:tcW w:w="2808" w:type="dxa"/>
          </w:tcPr>
          <w:p w14:paraId="0E7E68A7" w14:textId="69575BCD" w:rsidR="00D75032" w:rsidRDefault="00D75032" w:rsidP="00D75032">
            <w:pPr>
              <w:cnfStyle w:val="000000100000" w:firstRow="0" w:lastRow="0" w:firstColumn="0" w:lastColumn="0" w:oddVBand="0" w:evenVBand="0" w:oddHBand="1" w:evenHBand="0" w:firstRowFirstColumn="0" w:firstRowLastColumn="0" w:lastRowFirstColumn="0" w:lastRowLastColumn="0"/>
            </w:pPr>
            <w:r>
              <w:t>On load of restaurant page</w:t>
            </w:r>
          </w:p>
        </w:tc>
        <w:tc>
          <w:tcPr>
            <w:tcW w:w="3965" w:type="dxa"/>
          </w:tcPr>
          <w:p w14:paraId="22818BE3" w14:textId="7E46C5CA" w:rsidR="00D75032" w:rsidRDefault="00D75032" w:rsidP="00D75032">
            <w:pPr>
              <w:cnfStyle w:val="000000100000" w:firstRow="0" w:lastRow="0" w:firstColumn="0" w:lastColumn="0" w:oddVBand="0" w:evenVBand="0" w:oddHBand="1" w:evenHBand="0" w:firstRowFirstColumn="0" w:firstRowLastColumn="0" w:lastRowFirstColumn="0" w:lastRowLastColumn="0"/>
            </w:pPr>
            <w:r>
              <w:t>Five most recent reviews of the restraint are displayed</w:t>
            </w:r>
          </w:p>
        </w:tc>
        <w:tc>
          <w:tcPr>
            <w:tcW w:w="1292" w:type="dxa"/>
          </w:tcPr>
          <w:p w14:paraId="5EE0464D" w14:textId="42469F08" w:rsidR="00D75032" w:rsidRDefault="00D75032" w:rsidP="00D75032">
            <w:pPr>
              <w:cnfStyle w:val="000000100000" w:firstRow="0" w:lastRow="0" w:firstColumn="0" w:lastColumn="0" w:oddVBand="0" w:evenVBand="0" w:oddHBand="1" w:evenHBand="0" w:firstRowFirstColumn="0" w:firstRowLastColumn="0" w:lastRowFirstColumn="0" w:lastRowLastColumn="0"/>
            </w:pPr>
            <w:r>
              <w:t>Restaurant Details</w:t>
            </w:r>
          </w:p>
        </w:tc>
        <w:tc>
          <w:tcPr>
            <w:tcW w:w="835" w:type="dxa"/>
          </w:tcPr>
          <w:p w14:paraId="5CF5D2B6" w14:textId="3863BCDB" w:rsidR="00D75032" w:rsidRDefault="00D75032" w:rsidP="00D75032">
            <w:pPr>
              <w:cnfStyle w:val="000000100000" w:firstRow="0" w:lastRow="0" w:firstColumn="0" w:lastColumn="0" w:oddVBand="0" w:evenVBand="0" w:oddHBand="1" w:evenHBand="0" w:firstRowFirstColumn="0" w:firstRowLastColumn="0" w:lastRowFirstColumn="0" w:lastRowLastColumn="0"/>
            </w:pPr>
            <w:r>
              <w:t>Pass</w:t>
            </w:r>
          </w:p>
        </w:tc>
      </w:tr>
      <w:tr w:rsidR="00D75032" w14:paraId="641A275D"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1295AE8C" w14:textId="60B4FECF" w:rsidR="00D75032" w:rsidRDefault="00D75032" w:rsidP="00D75032">
            <w:pPr>
              <w:jc w:val="left"/>
            </w:pPr>
            <w:r>
              <w:t>20</w:t>
            </w:r>
          </w:p>
        </w:tc>
        <w:tc>
          <w:tcPr>
            <w:tcW w:w="2808" w:type="dxa"/>
          </w:tcPr>
          <w:p w14:paraId="1355FDD1" w14:textId="06CDA66A" w:rsidR="00D75032" w:rsidRDefault="00D75032" w:rsidP="00D75032">
            <w:pPr>
              <w:cnfStyle w:val="000000000000" w:firstRow="0" w:lastRow="0" w:firstColumn="0" w:lastColumn="0" w:oddVBand="0" w:evenVBand="0" w:oddHBand="0" w:evenHBand="0" w:firstRowFirstColumn="0" w:firstRowLastColumn="0" w:lastRowFirstColumn="0" w:lastRowLastColumn="0"/>
            </w:pPr>
            <w:r>
              <w:t>On load of restaurant page with no reviews</w:t>
            </w:r>
          </w:p>
        </w:tc>
        <w:tc>
          <w:tcPr>
            <w:tcW w:w="3965" w:type="dxa"/>
          </w:tcPr>
          <w:p w14:paraId="64F6EB4F" w14:textId="28A8CE29" w:rsidR="00D75032" w:rsidRDefault="00D75032" w:rsidP="00D75032">
            <w:pPr>
              <w:cnfStyle w:val="000000000000" w:firstRow="0" w:lastRow="0" w:firstColumn="0" w:lastColumn="0" w:oddVBand="0" w:evenVBand="0" w:oddHBand="0" w:evenHBand="0" w:firstRowFirstColumn="0" w:firstRowLastColumn="0" w:lastRowFirstColumn="0" w:lastRowLastColumn="0"/>
            </w:pPr>
            <w:r>
              <w:t>The page will prompt no reviews have been submitted</w:t>
            </w:r>
          </w:p>
        </w:tc>
        <w:tc>
          <w:tcPr>
            <w:tcW w:w="1292" w:type="dxa"/>
          </w:tcPr>
          <w:p w14:paraId="6FAE246C" w14:textId="5A25EFF3" w:rsidR="00D75032" w:rsidRDefault="00D75032" w:rsidP="00D75032">
            <w:pPr>
              <w:cnfStyle w:val="000000000000" w:firstRow="0" w:lastRow="0" w:firstColumn="0" w:lastColumn="0" w:oddVBand="0" w:evenVBand="0" w:oddHBand="0" w:evenHBand="0" w:firstRowFirstColumn="0" w:firstRowLastColumn="0" w:lastRowFirstColumn="0" w:lastRowLastColumn="0"/>
            </w:pPr>
            <w:r>
              <w:t>Restaurant Details</w:t>
            </w:r>
          </w:p>
        </w:tc>
        <w:tc>
          <w:tcPr>
            <w:tcW w:w="835" w:type="dxa"/>
          </w:tcPr>
          <w:p w14:paraId="06B836C7" w14:textId="6550F9A5" w:rsidR="00D75032" w:rsidRDefault="00D75032" w:rsidP="00D75032">
            <w:pPr>
              <w:cnfStyle w:val="000000000000" w:firstRow="0" w:lastRow="0" w:firstColumn="0" w:lastColumn="0" w:oddVBand="0" w:evenVBand="0" w:oddHBand="0" w:evenHBand="0" w:firstRowFirstColumn="0" w:firstRowLastColumn="0" w:lastRowFirstColumn="0" w:lastRowLastColumn="0"/>
            </w:pPr>
            <w:r>
              <w:t>Pass</w:t>
            </w:r>
          </w:p>
        </w:tc>
      </w:tr>
      <w:tr w:rsidR="00D75032" w14:paraId="1CFF12DE"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54AD9E0C" w14:textId="0FA8008E" w:rsidR="00D75032" w:rsidRDefault="00D75032" w:rsidP="00D75032">
            <w:pPr>
              <w:jc w:val="left"/>
            </w:pPr>
            <w:r>
              <w:t>21</w:t>
            </w:r>
          </w:p>
        </w:tc>
        <w:tc>
          <w:tcPr>
            <w:tcW w:w="2808" w:type="dxa"/>
          </w:tcPr>
          <w:p w14:paraId="2395139E" w14:textId="0C9DA048" w:rsidR="00D75032" w:rsidRDefault="00D75032" w:rsidP="00D75032">
            <w:pPr>
              <w:cnfStyle w:val="000000100000" w:firstRow="0" w:lastRow="0" w:firstColumn="0" w:lastColumn="0" w:oddVBand="0" w:evenVBand="0" w:oddHBand="1" w:evenHBand="0" w:firstRowFirstColumn="0" w:firstRowLastColumn="0" w:lastRowFirstColumn="0" w:lastRowLastColumn="0"/>
            </w:pPr>
            <w:r>
              <w:t>On click of restaurant name</w:t>
            </w:r>
          </w:p>
        </w:tc>
        <w:tc>
          <w:tcPr>
            <w:tcW w:w="3965" w:type="dxa"/>
          </w:tcPr>
          <w:p w14:paraId="291E6566" w14:textId="568BA396" w:rsidR="00D75032" w:rsidRDefault="00D75032" w:rsidP="00D75032">
            <w:pPr>
              <w:cnfStyle w:val="000000100000" w:firstRow="0" w:lastRow="0" w:firstColumn="0" w:lastColumn="0" w:oddVBand="0" w:evenVBand="0" w:oddHBand="1" w:evenHBand="0" w:firstRowFirstColumn="0" w:firstRowLastColumn="0" w:lastRowFirstColumn="0" w:lastRowLastColumn="0"/>
            </w:pPr>
            <w:r>
              <w:t>Redirects to original source on Zomato</w:t>
            </w:r>
          </w:p>
        </w:tc>
        <w:tc>
          <w:tcPr>
            <w:tcW w:w="1292" w:type="dxa"/>
          </w:tcPr>
          <w:p w14:paraId="0E24BB19" w14:textId="54A07349" w:rsidR="00D75032" w:rsidRDefault="00D75032" w:rsidP="00D75032">
            <w:pPr>
              <w:cnfStyle w:val="000000100000" w:firstRow="0" w:lastRow="0" w:firstColumn="0" w:lastColumn="0" w:oddVBand="0" w:evenVBand="0" w:oddHBand="1" w:evenHBand="0" w:firstRowFirstColumn="0" w:firstRowLastColumn="0" w:lastRowFirstColumn="0" w:lastRowLastColumn="0"/>
            </w:pPr>
            <w:r>
              <w:t>Restaurant Details</w:t>
            </w:r>
          </w:p>
        </w:tc>
        <w:tc>
          <w:tcPr>
            <w:tcW w:w="835" w:type="dxa"/>
          </w:tcPr>
          <w:p w14:paraId="322A54AC" w14:textId="6E861D4F" w:rsidR="00D75032" w:rsidRDefault="00D75032" w:rsidP="00D75032">
            <w:pPr>
              <w:cnfStyle w:val="000000100000" w:firstRow="0" w:lastRow="0" w:firstColumn="0" w:lastColumn="0" w:oddVBand="0" w:evenVBand="0" w:oddHBand="1" w:evenHBand="0" w:firstRowFirstColumn="0" w:firstRowLastColumn="0" w:lastRowFirstColumn="0" w:lastRowLastColumn="0"/>
            </w:pPr>
            <w:r>
              <w:t>Pass</w:t>
            </w:r>
          </w:p>
        </w:tc>
      </w:tr>
      <w:tr w:rsidR="00D75032" w14:paraId="5ED3FA07"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339269A3" w14:textId="544989B7" w:rsidR="00D75032" w:rsidRDefault="00D75032" w:rsidP="00D75032">
            <w:pPr>
              <w:jc w:val="left"/>
            </w:pPr>
            <w:r>
              <w:t>22</w:t>
            </w:r>
          </w:p>
        </w:tc>
        <w:tc>
          <w:tcPr>
            <w:tcW w:w="2808" w:type="dxa"/>
          </w:tcPr>
          <w:p w14:paraId="12EB513C" w14:textId="1352BE40" w:rsidR="00D75032" w:rsidRDefault="00D75032" w:rsidP="00D75032">
            <w:pPr>
              <w:cnfStyle w:val="000000000000" w:firstRow="0" w:lastRow="0" w:firstColumn="0" w:lastColumn="0" w:oddVBand="0" w:evenVBand="0" w:oddHBand="0" w:evenHBand="0" w:firstRowFirstColumn="0" w:firstRowLastColumn="0" w:lastRowFirstColumn="0" w:lastRowLastColumn="0"/>
            </w:pPr>
            <w:r>
              <w:t>On click of ‘about’ page</w:t>
            </w:r>
          </w:p>
        </w:tc>
        <w:tc>
          <w:tcPr>
            <w:tcW w:w="3965" w:type="dxa"/>
          </w:tcPr>
          <w:p w14:paraId="6898150E" w14:textId="54553117" w:rsidR="00D75032" w:rsidRDefault="00D75032" w:rsidP="00D75032">
            <w:pPr>
              <w:cnfStyle w:val="000000000000" w:firstRow="0" w:lastRow="0" w:firstColumn="0" w:lastColumn="0" w:oddVBand="0" w:evenVBand="0" w:oddHBand="0" w:evenHBand="0" w:firstRowFirstColumn="0" w:firstRowLastColumn="0" w:lastRowFirstColumn="0" w:lastRowLastColumn="0"/>
            </w:pPr>
            <w:r>
              <w:t xml:space="preserve">Page returns text of what the page is about </w:t>
            </w:r>
          </w:p>
        </w:tc>
        <w:tc>
          <w:tcPr>
            <w:tcW w:w="1292" w:type="dxa"/>
          </w:tcPr>
          <w:p w14:paraId="2D6CA503" w14:textId="21E23951" w:rsidR="00D75032" w:rsidRDefault="00D75032" w:rsidP="00D75032">
            <w:pPr>
              <w:cnfStyle w:val="000000000000" w:firstRow="0" w:lastRow="0" w:firstColumn="0" w:lastColumn="0" w:oddVBand="0" w:evenVBand="0" w:oddHBand="0" w:evenHBand="0" w:firstRowFirstColumn="0" w:firstRowLastColumn="0" w:lastRowFirstColumn="0" w:lastRowLastColumn="0"/>
            </w:pPr>
            <w:r>
              <w:t>About page</w:t>
            </w:r>
          </w:p>
        </w:tc>
        <w:tc>
          <w:tcPr>
            <w:tcW w:w="835" w:type="dxa"/>
          </w:tcPr>
          <w:p w14:paraId="3C031F49" w14:textId="41F74696" w:rsidR="00D75032" w:rsidRDefault="00D75032" w:rsidP="00D75032">
            <w:pPr>
              <w:cnfStyle w:val="000000000000" w:firstRow="0" w:lastRow="0" w:firstColumn="0" w:lastColumn="0" w:oddVBand="0" w:evenVBand="0" w:oddHBand="0" w:evenHBand="0" w:firstRowFirstColumn="0" w:firstRowLastColumn="0" w:lastRowFirstColumn="0" w:lastRowLastColumn="0"/>
            </w:pPr>
            <w:r>
              <w:t>Pass</w:t>
            </w:r>
          </w:p>
        </w:tc>
      </w:tr>
      <w:tr w:rsidR="00D75032" w14:paraId="2113BBA4"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4BD24229" w14:textId="25DFCDD8" w:rsidR="00D75032" w:rsidRDefault="00D75032" w:rsidP="00D75032">
            <w:pPr>
              <w:jc w:val="left"/>
            </w:pPr>
            <w:r>
              <w:t>23</w:t>
            </w:r>
          </w:p>
        </w:tc>
        <w:tc>
          <w:tcPr>
            <w:tcW w:w="2808" w:type="dxa"/>
          </w:tcPr>
          <w:p w14:paraId="5C410432" w14:textId="23730194" w:rsidR="00D75032" w:rsidRDefault="00D75032" w:rsidP="00D75032">
            <w:pPr>
              <w:cnfStyle w:val="000000100000" w:firstRow="0" w:lastRow="0" w:firstColumn="0" w:lastColumn="0" w:oddVBand="0" w:evenVBand="0" w:oddHBand="1" w:evenHBand="0" w:firstRowFirstColumn="0" w:firstRowLastColumn="0" w:lastRowFirstColumn="0" w:lastRowLastColumn="0"/>
            </w:pPr>
            <w:r>
              <w:t>On click of ‘other’ page</w:t>
            </w:r>
          </w:p>
        </w:tc>
        <w:tc>
          <w:tcPr>
            <w:tcW w:w="3965" w:type="dxa"/>
          </w:tcPr>
          <w:p w14:paraId="454AE22F" w14:textId="1164630E" w:rsidR="00D75032" w:rsidRDefault="00D75032" w:rsidP="00D75032">
            <w:pPr>
              <w:cnfStyle w:val="000000100000" w:firstRow="0" w:lastRow="0" w:firstColumn="0" w:lastColumn="0" w:oddVBand="0" w:evenVBand="0" w:oddHBand="1" w:evenHBand="0" w:firstRowFirstColumn="0" w:firstRowLastColumn="0" w:lastRowFirstColumn="0" w:lastRowLastColumn="0"/>
            </w:pPr>
            <w:r>
              <w:t>Page returns author, author image and subject headers of QUT</w:t>
            </w:r>
          </w:p>
        </w:tc>
        <w:tc>
          <w:tcPr>
            <w:tcW w:w="1292" w:type="dxa"/>
          </w:tcPr>
          <w:p w14:paraId="64D3EDC1" w14:textId="67F6FB25" w:rsidR="00D75032" w:rsidRDefault="00D75032" w:rsidP="00D75032">
            <w:pPr>
              <w:cnfStyle w:val="000000100000" w:firstRow="0" w:lastRow="0" w:firstColumn="0" w:lastColumn="0" w:oddVBand="0" w:evenVBand="0" w:oddHBand="1" w:evenHBand="0" w:firstRowFirstColumn="0" w:firstRowLastColumn="0" w:lastRowFirstColumn="0" w:lastRowLastColumn="0"/>
            </w:pPr>
            <w:r>
              <w:t>Other page</w:t>
            </w:r>
          </w:p>
        </w:tc>
        <w:tc>
          <w:tcPr>
            <w:tcW w:w="835" w:type="dxa"/>
          </w:tcPr>
          <w:p w14:paraId="3154E64C" w14:textId="4726AE33" w:rsidR="00D75032" w:rsidRDefault="00D75032" w:rsidP="00D75032">
            <w:pPr>
              <w:cnfStyle w:val="000000100000" w:firstRow="0" w:lastRow="0" w:firstColumn="0" w:lastColumn="0" w:oddVBand="0" w:evenVBand="0" w:oddHBand="1" w:evenHBand="0" w:firstRowFirstColumn="0" w:firstRowLastColumn="0" w:lastRowFirstColumn="0" w:lastRowLastColumn="0"/>
            </w:pPr>
            <w:r>
              <w:t>Pass</w:t>
            </w:r>
          </w:p>
        </w:tc>
      </w:tr>
      <w:tr w:rsidR="00D75032" w14:paraId="4010E51B"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60B3F5E2" w14:textId="1A7C9A29" w:rsidR="00D75032" w:rsidRDefault="00D75032" w:rsidP="00D75032">
            <w:pPr>
              <w:jc w:val="left"/>
            </w:pPr>
            <w:r>
              <w:t>24</w:t>
            </w:r>
          </w:p>
        </w:tc>
        <w:tc>
          <w:tcPr>
            <w:tcW w:w="2808" w:type="dxa"/>
          </w:tcPr>
          <w:p w14:paraId="72ECD410" w14:textId="7DB96077" w:rsidR="00D75032" w:rsidRDefault="00D75032" w:rsidP="00D75032">
            <w:pPr>
              <w:cnfStyle w:val="000000000000" w:firstRow="0" w:lastRow="0" w:firstColumn="0" w:lastColumn="0" w:oddVBand="0" w:evenVBand="0" w:oddHBand="0" w:evenHBand="0" w:firstRowFirstColumn="0" w:firstRowLastColumn="0" w:lastRowFirstColumn="0" w:lastRowLastColumn="0"/>
            </w:pPr>
            <w:r>
              <w:t>On click of ‘contact’ page</w:t>
            </w:r>
          </w:p>
        </w:tc>
        <w:tc>
          <w:tcPr>
            <w:tcW w:w="3965" w:type="dxa"/>
          </w:tcPr>
          <w:p w14:paraId="02905869" w14:textId="7EECA707" w:rsidR="00D75032" w:rsidRDefault="00D75032" w:rsidP="00D75032">
            <w:pPr>
              <w:cnfStyle w:val="000000000000" w:firstRow="0" w:lastRow="0" w:firstColumn="0" w:lastColumn="0" w:oddVBand="0" w:evenVBand="0" w:oddHBand="0" w:evenHBand="0" w:firstRowFirstColumn="0" w:firstRowLastColumn="0" w:lastRowFirstColumn="0" w:lastRowLastColumn="0"/>
            </w:pPr>
            <w:r>
              <w:t xml:space="preserve">Page returns a basic contact form containing 4 elements. </w:t>
            </w:r>
          </w:p>
        </w:tc>
        <w:tc>
          <w:tcPr>
            <w:tcW w:w="1292" w:type="dxa"/>
          </w:tcPr>
          <w:p w14:paraId="769C6B83" w14:textId="0F61A6B2" w:rsidR="00D75032" w:rsidRDefault="00D75032" w:rsidP="00D75032">
            <w:pPr>
              <w:cnfStyle w:val="000000000000" w:firstRow="0" w:lastRow="0" w:firstColumn="0" w:lastColumn="0" w:oddVBand="0" w:evenVBand="0" w:oddHBand="0" w:evenHBand="0" w:firstRowFirstColumn="0" w:firstRowLastColumn="0" w:lastRowFirstColumn="0" w:lastRowLastColumn="0"/>
            </w:pPr>
            <w:r>
              <w:t>Contact page</w:t>
            </w:r>
          </w:p>
        </w:tc>
        <w:tc>
          <w:tcPr>
            <w:tcW w:w="835" w:type="dxa"/>
          </w:tcPr>
          <w:p w14:paraId="69D589B5" w14:textId="31F5A8D4" w:rsidR="00D75032" w:rsidRDefault="00D75032" w:rsidP="00D75032">
            <w:pPr>
              <w:cnfStyle w:val="000000000000" w:firstRow="0" w:lastRow="0" w:firstColumn="0" w:lastColumn="0" w:oddVBand="0" w:evenVBand="0" w:oddHBand="0" w:evenHBand="0" w:firstRowFirstColumn="0" w:firstRowLastColumn="0" w:lastRowFirstColumn="0" w:lastRowLastColumn="0"/>
            </w:pPr>
            <w:r>
              <w:t>Pass</w:t>
            </w:r>
          </w:p>
        </w:tc>
      </w:tr>
      <w:tr w:rsidR="00D75032" w14:paraId="5E93D769"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4CF30B7C" w14:textId="6C53D2A3" w:rsidR="00D75032" w:rsidRDefault="00D75032" w:rsidP="00D75032">
            <w:pPr>
              <w:jc w:val="left"/>
            </w:pPr>
            <w:r>
              <w:t>25</w:t>
            </w:r>
          </w:p>
        </w:tc>
        <w:tc>
          <w:tcPr>
            <w:tcW w:w="2808" w:type="dxa"/>
          </w:tcPr>
          <w:p w14:paraId="230C62CC" w14:textId="3892AC76" w:rsidR="00D75032" w:rsidRDefault="00D75032" w:rsidP="00D75032">
            <w:pPr>
              <w:cnfStyle w:val="000000100000" w:firstRow="0" w:lastRow="0" w:firstColumn="0" w:lastColumn="0" w:oddVBand="0" w:evenVBand="0" w:oddHBand="1" w:evenHBand="0" w:firstRowFirstColumn="0" w:firstRowLastColumn="0" w:lastRowFirstColumn="0" w:lastRowLastColumn="0"/>
            </w:pPr>
            <w:r>
              <w:t>On input of invalid integer in ‘mobile’</w:t>
            </w:r>
          </w:p>
        </w:tc>
        <w:tc>
          <w:tcPr>
            <w:tcW w:w="3965" w:type="dxa"/>
          </w:tcPr>
          <w:p w14:paraId="2D370247" w14:textId="3826CBED" w:rsidR="00D75032" w:rsidRDefault="00D75032" w:rsidP="00D75032">
            <w:pPr>
              <w:cnfStyle w:val="000000100000" w:firstRow="0" w:lastRow="0" w:firstColumn="0" w:lastColumn="0" w:oddVBand="0" w:evenVBand="0" w:oddHBand="1" w:evenHBand="0" w:firstRowFirstColumn="0" w:firstRowLastColumn="0" w:lastRowFirstColumn="0" w:lastRowLastColumn="0"/>
            </w:pPr>
            <w:r>
              <w:t>Mobile number will highlight red and form will not be</w:t>
            </w:r>
            <w:r w:rsidR="00515DA1">
              <w:t xml:space="preserve"> able to submit</w:t>
            </w:r>
          </w:p>
        </w:tc>
        <w:tc>
          <w:tcPr>
            <w:tcW w:w="1292" w:type="dxa"/>
          </w:tcPr>
          <w:p w14:paraId="325F334A" w14:textId="6A70F530" w:rsidR="00D75032" w:rsidRDefault="00D75032" w:rsidP="00D75032">
            <w:pPr>
              <w:cnfStyle w:val="000000100000" w:firstRow="0" w:lastRow="0" w:firstColumn="0" w:lastColumn="0" w:oddVBand="0" w:evenVBand="0" w:oddHBand="1" w:evenHBand="0" w:firstRowFirstColumn="0" w:firstRowLastColumn="0" w:lastRowFirstColumn="0" w:lastRowLastColumn="0"/>
            </w:pPr>
            <w:r>
              <w:t>Contact page</w:t>
            </w:r>
          </w:p>
        </w:tc>
        <w:tc>
          <w:tcPr>
            <w:tcW w:w="835" w:type="dxa"/>
          </w:tcPr>
          <w:p w14:paraId="093F5B07" w14:textId="385A9FBD" w:rsidR="00D75032" w:rsidRDefault="00D75032" w:rsidP="00D75032">
            <w:pPr>
              <w:cnfStyle w:val="000000100000" w:firstRow="0" w:lastRow="0" w:firstColumn="0" w:lastColumn="0" w:oddVBand="0" w:evenVBand="0" w:oddHBand="1" w:evenHBand="0" w:firstRowFirstColumn="0" w:firstRowLastColumn="0" w:lastRowFirstColumn="0" w:lastRowLastColumn="0"/>
            </w:pPr>
            <w:r>
              <w:t>Pass</w:t>
            </w:r>
          </w:p>
        </w:tc>
      </w:tr>
      <w:tr w:rsidR="00D75032" w14:paraId="71C321C2"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632640E7" w14:textId="23E873C1" w:rsidR="00D75032" w:rsidRDefault="00D75032" w:rsidP="00D75032">
            <w:pPr>
              <w:jc w:val="left"/>
            </w:pPr>
            <w:r>
              <w:t>26</w:t>
            </w:r>
          </w:p>
        </w:tc>
        <w:tc>
          <w:tcPr>
            <w:tcW w:w="2808" w:type="dxa"/>
          </w:tcPr>
          <w:p w14:paraId="4D94C518" w14:textId="47073F98" w:rsidR="00D75032" w:rsidRDefault="00D75032" w:rsidP="00D75032">
            <w:pPr>
              <w:cnfStyle w:val="000000000000" w:firstRow="0" w:lastRow="0" w:firstColumn="0" w:lastColumn="0" w:oddVBand="0" w:evenVBand="0" w:oddHBand="0" w:evenHBand="0" w:firstRowFirstColumn="0" w:firstRowLastColumn="0" w:lastRowFirstColumn="0" w:lastRowLastColumn="0"/>
            </w:pPr>
            <w:r>
              <w:t>On submission of contact form</w:t>
            </w:r>
          </w:p>
        </w:tc>
        <w:tc>
          <w:tcPr>
            <w:tcW w:w="3965" w:type="dxa"/>
          </w:tcPr>
          <w:p w14:paraId="5F5A0820" w14:textId="0DD3069A" w:rsidR="00D75032" w:rsidRDefault="00D75032" w:rsidP="00D75032">
            <w:pPr>
              <w:cnfStyle w:val="000000000000" w:firstRow="0" w:lastRow="0" w:firstColumn="0" w:lastColumn="0" w:oddVBand="0" w:evenVBand="0" w:oddHBand="0" w:evenHBand="0" w:firstRowFirstColumn="0" w:firstRowLastColumn="0" w:lastRowFirstColumn="0" w:lastRowLastColumn="0"/>
            </w:pPr>
            <w:r>
              <w:t>Application redirects to a ‘</w:t>
            </w:r>
            <w:r w:rsidR="00515DA1">
              <w:t>Successful</w:t>
            </w:r>
            <w:r>
              <w:t xml:space="preserve"> completion’ page</w:t>
            </w:r>
          </w:p>
        </w:tc>
        <w:tc>
          <w:tcPr>
            <w:tcW w:w="1292" w:type="dxa"/>
          </w:tcPr>
          <w:p w14:paraId="1BF6AEBC" w14:textId="1A31D73A" w:rsidR="00D75032" w:rsidRDefault="00D75032" w:rsidP="00D75032">
            <w:pPr>
              <w:cnfStyle w:val="000000000000" w:firstRow="0" w:lastRow="0" w:firstColumn="0" w:lastColumn="0" w:oddVBand="0" w:evenVBand="0" w:oddHBand="0" w:evenHBand="0" w:firstRowFirstColumn="0" w:firstRowLastColumn="0" w:lastRowFirstColumn="0" w:lastRowLastColumn="0"/>
            </w:pPr>
            <w:r>
              <w:t>Contact page</w:t>
            </w:r>
          </w:p>
        </w:tc>
        <w:tc>
          <w:tcPr>
            <w:tcW w:w="835" w:type="dxa"/>
          </w:tcPr>
          <w:p w14:paraId="619A267B" w14:textId="07AEDD85" w:rsidR="00D75032" w:rsidRDefault="00D75032" w:rsidP="00D75032">
            <w:pPr>
              <w:cnfStyle w:val="000000000000" w:firstRow="0" w:lastRow="0" w:firstColumn="0" w:lastColumn="0" w:oddVBand="0" w:evenVBand="0" w:oddHBand="0" w:evenHBand="0" w:firstRowFirstColumn="0" w:firstRowLastColumn="0" w:lastRowFirstColumn="0" w:lastRowLastColumn="0"/>
            </w:pPr>
            <w:r>
              <w:t>Pass</w:t>
            </w:r>
          </w:p>
        </w:tc>
      </w:tr>
      <w:tr w:rsidR="00D75032" w14:paraId="30EFCC4F"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63F3B280" w14:textId="4686EF83" w:rsidR="00D75032" w:rsidRDefault="00D75032" w:rsidP="00D75032">
            <w:pPr>
              <w:jc w:val="left"/>
            </w:pPr>
            <w:r>
              <w:t>27</w:t>
            </w:r>
          </w:p>
        </w:tc>
        <w:tc>
          <w:tcPr>
            <w:tcW w:w="2808" w:type="dxa"/>
          </w:tcPr>
          <w:p w14:paraId="1713B2DE" w14:textId="62696126" w:rsidR="00D75032" w:rsidRDefault="00D75032" w:rsidP="00D75032">
            <w:pPr>
              <w:cnfStyle w:val="000000100000" w:firstRow="0" w:lastRow="0" w:firstColumn="0" w:lastColumn="0" w:oddVBand="0" w:evenVBand="0" w:oddHBand="1" w:evenHBand="0" w:firstRowFirstColumn="0" w:firstRowLastColumn="0" w:lastRowFirstColumn="0" w:lastRowLastColumn="0"/>
            </w:pPr>
            <w:r>
              <w:t>On submission of contact form</w:t>
            </w:r>
          </w:p>
        </w:tc>
        <w:tc>
          <w:tcPr>
            <w:tcW w:w="3965" w:type="dxa"/>
          </w:tcPr>
          <w:p w14:paraId="69C1A45F" w14:textId="3BFCB6EF" w:rsidR="00D75032" w:rsidRDefault="00D75032" w:rsidP="00D75032">
            <w:pPr>
              <w:cnfStyle w:val="000000100000" w:firstRow="0" w:lastRow="0" w:firstColumn="0" w:lastColumn="0" w:oddVBand="0" w:evenVBand="0" w:oddHBand="1" w:evenHBand="0" w:firstRowFirstColumn="0" w:firstRowLastColumn="0" w:lastRowFirstColumn="0" w:lastRowLastColumn="0"/>
            </w:pPr>
            <w:r>
              <w:t>Application sends a confirmation message to the host of the app</w:t>
            </w:r>
          </w:p>
        </w:tc>
        <w:tc>
          <w:tcPr>
            <w:tcW w:w="1292" w:type="dxa"/>
          </w:tcPr>
          <w:p w14:paraId="44CBB36B" w14:textId="75190397" w:rsidR="00D75032" w:rsidRDefault="00D75032" w:rsidP="00D75032">
            <w:pPr>
              <w:cnfStyle w:val="000000100000" w:firstRow="0" w:lastRow="0" w:firstColumn="0" w:lastColumn="0" w:oddVBand="0" w:evenVBand="0" w:oddHBand="1" w:evenHBand="0" w:firstRowFirstColumn="0" w:firstRowLastColumn="0" w:lastRowFirstColumn="0" w:lastRowLastColumn="0"/>
            </w:pPr>
            <w:r>
              <w:t>Contact page</w:t>
            </w:r>
          </w:p>
        </w:tc>
        <w:tc>
          <w:tcPr>
            <w:tcW w:w="835" w:type="dxa"/>
          </w:tcPr>
          <w:p w14:paraId="55AEE0B8" w14:textId="5A74F235" w:rsidR="00D75032" w:rsidRDefault="00D75032" w:rsidP="00D75032">
            <w:pPr>
              <w:cnfStyle w:val="000000100000" w:firstRow="0" w:lastRow="0" w:firstColumn="0" w:lastColumn="0" w:oddVBand="0" w:evenVBand="0" w:oddHBand="1" w:evenHBand="0" w:firstRowFirstColumn="0" w:firstRowLastColumn="0" w:lastRowFirstColumn="0" w:lastRowLastColumn="0"/>
            </w:pPr>
            <w:r>
              <w:t>Pass</w:t>
            </w:r>
          </w:p>
        </w:tc>
      </w:tr>
      <w:tr w:rsidR="00D75032" w14:paraId="04DDEAEA"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27496E24" w14:textId="799B5B6E" w:rsidR="00D75032" w:rsidRDefault="00D75032" w:rsidP="00D75032">
            <w:r>
              <w:t>28</w:t>
            </w:r>
          </w:p>
        </w:tc>
        <w:tc>
          <w:tcPr>
            <w:tcW w:w="2808" w:type="dxa"/>
          </w:tcPr>
          <w:p w14:paraId="47133391" w14:textId="58EEDFD0" w:rsidR="00D75032" w:rsidRDefault="00D75032" w:rsidP="00D75032">
            <w:pPr>
              <w:cnfStyle w:val="000000000000" w:firstRow="0" w:lastRow="0" w:firstColumn="0" w:lastColumn="0" w:oddVBand="0" w:evenVBand="0" w:oddHBand="0" w:evenHBand="0" w:firstRowFirstColumn="0" w:firstRowLastColumn="0" w:lastRowFirstColumn="0" w:lastRowLastColumn="0"/>
            </w:pPr>
            <w:r>
              <w:t>On submission of contact form</w:t>
            </w:r>
          </w:p>
        </w:tc>
        <w:tc>
          <w:tcPr>
            <w:tcW w:w="3965" w:type="dxa"/>
          </w:tcPr>
          <w:p w14:paraId="46AE2F5F" w14:textId="6B3337D7" w:rsidR="00D75032" w:rsidRDefault="00D75032" w:rsidP="00D75032">
            <w:pPr>
              <w:cnfStyle w:val="000000000000" w:firstRow="0" w:lastRow="0" w:firstColumn="0" w:lastColumn="0" w:oddVBand="0" w:evenVBand="0" w:oddHBand="0" w:evenHBand="0" w:firstRowFirstColumn="0" w:firstRowLastColumn="0" w:lastRowFirstColumn="0" w:lastRowLastColumn="0"/>
            </w:pPr>
            <w:r>
              <w:t>Application sends confirmation message to the user of the app</w:t>
            </w:r>
          </w:p>
        </w:tc>
        <w:tc>
          <w:tcPr>
            <w:tcW w:w="1292" w:type="dxa"/>
          </w:tcPr>
          <w:p w14:paraId="235C265B" w14:textId="73E4DB5B" w:rsidR="00D75032" w:rsidRDefault="00D75032" w:rsidP="00D75032">
            <w:pPr>
              <w:cnfStyle w:val="000000000000" w:firstRow="0" w:lastRow="0" w:firstColumn="0" w:lastColumn="0" w:oddVBand="0" w:evenVBand="0" w:oddHBand="0" w:evenHBand="0" w:firstRowFirstColumn="0" w:firstRowLastColumn="0" w:lastRowFirstColumn="0" w:lastRowLastColumn="0"/>
            </w:pPr>
            <w:r>
              <w:t>Contact page</w:t>
            </w:r>
          </w:p>
        </w:tc>
        <w:tc>
          <w:tcPr>
            <w:tcW w:w="835" w:type="dxa"/>
          </w:tcPr>
          <w:p w14:paraId="2138388B" w14:textId="537CD29D" w:rsidR="00D75032" w:rsidRDefault="00D75032" w:rsidP="00D75032">
            <w:pPr>
              <w:cnfStyle w:val="000000000000" w:firstRow="0" w:lastRow="0" w:firstColumn="0" w:lastColumn="0" w:oddVBand="0" w:evenVBand="0" w:oddHBand="0" w:evenHBand="0" w:firstRowFirstColumn="0" w:firstRowLastColumn="0" w:lastRowFirstColumn="0" w:lastRowLastColumn="0"/>
            </w:pPr>
            <w:r>
              <w:t>Pass</w:t>
            </w:r>
          </w:p>
        </w:tc>
      </w:tr>
      <w:tr w:rsidR="00D75032" w14:paraId="782600B8" w14:textId="77777777" w:rsidTr="00873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65ADAE0E" w14:textId="15CD538B" w:rsidR="00D75032" w:rsidRDefault="00D75032" w:rsidP="00D75032">
            <w:r>
              <w:t>29</w:t>
            </w:r>
          </w:p>
        </w:tc>
        <w:tc>
          <w:tcPr>
            <w:tcW w:w="2808" w:type="dxa"/>
          </w:tcPr>
          <w:p w14:paraId="52FB4C5D" w14:textId="5D05EC2E" w:rsidR="00D75032" w:rsidRDefault="00D75032" w:rsidP="00D75032">
            <w:pPr>
              <w:cnfStyle w:val="000000100000" w:firstRow="0" w:lastRow="0" w:firstColumn="0" w:lastColumn="0" w:oddVBand="0" w:evenVBand="0" w:oddHBand="1" w:evenHBand="0" w:firstRowFirstColumn="0" w:firstRowLastColumn="0" w:lastRowFirstColumn="0" w:lastRowLastColumn="0"/>
            </w:pPr>
            <w:r>
              <w:t>On request of an invalid URL</w:t>
            </w:r>
          </w:p>
        </w:tc>
        <w:tc>
          <w:tcPr>
            <w:tcW w:w="3965" w:type="dxa"/>
          </w:tcPr>
          <w:p w14:paraId="0DAD809A" w14:textId="3202C39C" w:rsidR="00D75032" w:rsidRDefault="00D75032" w:rsidP="00D75032">
            <w:pPr>
              <w:cnfStyle w:val="000000100000" w:firstRow="0" w:lastRow="0" w:firstColumn="0" w:lastColumn="0" w:oddVBand="0" w:evenVBand="0" w:oddHBand="1" w:evenHBand="0" w:firstRowFirstColumn="0" w:firstRowLastColumn="0" w:lastRowFirstColumn="0" w:lastRowLastColumn="0"/>
            </w:pPr>
            <w:r>
              <w:t xml:space="preserve">Application redirects to an error page stating ‘invalid html’ </w:t>
            </w:r>
          </w:p>
        </w:tc>
        <w:tc>
          <w:tcPr>
            <w:tcW w:w="1292" w:type="dxa"/>
          </w:tcPr>
          <w:p w14:paraId="542B4E3D" w14:textId="3EB3F73A" w:rsidR="00D75032" w:rsidRDefault="00D75032" w:rsidP="00D75032">
            <w:pPr>
              <w:cnfStyle w:val="000000100000" w:firstRow="0" w:lastRow="0" w:firstColumn="0" w:lastColumn="0" w:oddVBand="0" w:evenVBand="0" w:oddHBand="1" w:evenHBand="0" w:firstRowFirstColumn="0" w:firstRowLastColumn="0" w:lastRowFirstColumn="0" w:lastRowLastColumn="0"/>
            </w:pPr>
            <w:r>
              <w:t>Error handling</w:t>
            </w:r>
          </w:p>
        </w:tc>
        <w:tc>
          <w:tcPr>
            <w:tcW w:w="835" w:type="dxa"/>
          </w:tcPr>
          <w:p w14:paraId="1C656024" w14:textId="76A8B86F" w:rsidR="00D75032" w:rsidRDefault="00D75032" w:rsidP="00D75032">
            <w:pPr>
              <w:cnfStyle w:val="000000100000" w:firstRow="0" w:lastRow="0" w:firstColumn="0" w:lastColumn="0" w:oddVBand="0" w:evenVBand="0" w:oddHBand="1" w:evenHBand="0" w:firstRowFirstColumn="0" w:firstRowLastColumn="0" w:lastRowFirstColumn="0" w:lastRowLastColumn="0"/>
            </w:pPr>
            <w:r>
              <w:t>Pass</w:t>
            </w:r>
          </w:p>
        </w:tc>
      </w:tr>
      <w:tr w:rsidR="00D75032" w14:paraId="6A6E7614" w14:textId="77777777" w:rsidTr="00873125">
        <w:tc>
          <w:tcPr>
            <w:cnfStyle w:val="001000000000" w:firstRow="0" w:lastRow="0" w:firstColumn="1" w:lastColumn="0" w:oddVBand="0" w:evenVBand="0" w:oddHBand="0" w:evenHBand="0" w:firstRowFirstColumn="0" w:firstRowLastColumn="0" w:lastRowFirstColumn="0" w:lastRowLastColumn="0"/>
            <w:tcW w:w="440" w:type="dxa"/>
          </w:tcPr>
          <w:p w14:paraId="79B85650" w14:textId="11CA996D" w:rsidR="00D75032" w:rsidRDefault="00D75032" w:rsidP="00D75032">
            <w:r>
              <w:t>30</w:t>
            </w:r>
          </w:p>
        </w:tc>
        <w:tc>
          <w:tcPr>
            <w:tcW w:w="2808" w:type="dxa"/>
          </w:tcPr>
          <w:p w14:paraId="2FD44695" w14:textId="5B286610" w:rsidR="00D75032" w:rsidRDefault="00D75032" w:rsidP="00D75032">
            <w:pPr>
              <w:cnfStyle w:val="000000000000" w:firstRow="0" w:lastRow="0" w:firstColumn="0" w:lastColumn="0" w:oddVBand="0" w:evenVBand="0" w:oddHBand="0" w:evenHBand="0" w:firstRowFirstColumn="0" w:firstRowLastColumn="0" w:lastRowFirstColumn="0" w:lastRowLastColumn="0"/>
            </w:pPr>
            <w:r>
              <w:t>On submission of an invalid location in index</w:t>
            </w:r>
          </w:p>
        </w:tc>
        <w:tc>
          <w:tcPr>
            <w:tcW w:w="3965" w:type="dxa"/>
          </w:tcPr>
          <w:p w14:paraId="7DA47DFE" w14:textId="78A18BAC" w:rsidR="00D75032" w:rsidRDefault="00D75032" w:rsidP="00D75032">
            <w:pPr>
              <w:cnfStyle w:val="000000000000" w:firstRow="0" w:lastRow="0" w:firstColumn="0" w:lastColumn="0" w:oddVBand="0" w:evenVBand="0" w:oddHBand="0" w:evenHBand="0" w:firstRowFirstColumn="0" w:firstRowLastColumn="0" w:lastRowFirstColumn="0" w:lastRowLastColumn="0"/>
            </w:pPr>
            <w:r>
              <w:t xml:space="preserve">Application redirects to an error page </w:t>
            </w:r>
            <w:r w:rsidR="009106E5">
              <w:t>stating,</w:t>
            </w:r>
            <w:r>
              <w:t xml:space="preserve"> ‘bad location’</w:t>
            </w:r>
          </w:p>
        </w:tc>
        <w:tc>
          <w:tcPr>
            <w:tcW w:w="1292" w:type="dxa"/>
          </w:tcPr>
          <w:p w14:paraId="2A827E7F" w14:textId="1F577895" w:rsidR="00D75032" w:rsidRDefault="00D75032" w:rsidP="00D75032">
            <w:pPr>
              <w:cnfStyle w:val="000000000000" w:firstRow="0" w:lastRow="0" w:firstColumn="0" w:lastColumn="0" w:oddVBand="0" w:evenVBand="0" w:oddHBand="0" w:evenHBand="0" w:firstRowFirstColumn="0" w:firstRowLastColumn="0" w:lastRowFirstColumn="0" w:lastRowLastColumn="0"/>
            </w:pPr>
            <w:r>
              <w:t>Index page</w:t>
            </w:r>
          </w:p>
        </w:tc>
        <w:tc>
          <w:tcPr>
            <w:tcW w:w="835" w:type="dxa"/>
          </w:tcPr>
          <w:p w14:paraId="6B3BA67A" w14:textId="41B86DA4" w:rsidR="00D75032" w:rsidRDefault="00D75032" w:rsidP="00D75032">
            <w:pPr>
              <w:cnfStyle w:val="000000000000" w:firstRow="0" w:lastRow="0" w:firstColumn="0" w:lastColumn="0" w:oddVBand="0" w:evenVBand="0" w:oddHBand="0" w:evenHBand="0" w:firstRowFirstColumn="0" w:firstRowLastColumn="0" w:lastRowFirstColumn="0" w:lastRowLastColumn="0"/>
            </w:pPr>
            <w:r>
              <w:t>Pass</w:t>
            </w:r>
          </w:p>
        </w:tc>
      </w:tr>
    </w:tbl>
    <w:p w14:paraId="5F51F7F8" w14:textId="7D6C2556" w:rsidR="00C039DD" w:rsidRPr="00C039DD" w:rsidRDefault="00C039DD" w:rsidP="00C039DD"/>
    <w:p w14:paraId="1E87E956" w14:textId="11913030" w:rsidR="007A0692" w:rsidRDefault="007A0692" w:rsidP="007A0692"/>
    <w:p w14:paraId="09F25644" w14:textId="30E4245A" w:rsidR="00976001" w:rsidRDefault="00976001" w:rsidP="007A0692"/>
    <w:p w14:paraId="3B536CA2" w14:textId="77777777" w:rsidR="00976001" w:rsidRDefault="00976001" w:rsidP="007A0692"/>
    <w:p w14:paraId="211888A5" w14:textId="4D50598A" w:rsidR="007A0692" w:rsidRDefault="007A0692" w:rsidP="007A0692">
      <w:pPr>
        <w:pStyle w:val="Heading2"/>
      </w:pPr>
      <w:bookmarkStart w:id="10" w:name="_Toc493541778"/>
      <w:r>
        <w:lastRenderedPageBreak/>
        <w:t>Technical Summary</w:t>
      </w:r>
      <w:bookmarkEnd w:id="10"/>
    </w:p>
    <w:p w14:paraId="1AA1AC9A" w14:textId="780F098A" w:rsidR="007A0692" w:rsidRDefault="00842BCF" w:rsidP="007A0692">
      <w:r>
        <w:t xml:space="preserve">As stated previously, the application is mainly wrote using sever side JavaScript, with little client side. The server prominently runs the Express JS Web Framework along with the help of many other packages to maintain the service. </w:t>
      </w:r>
    </w:p>
    <w:p w14:paraId="006A0CBA" w14:textId="7F76D903" w:rsidR="007A0692" w:rsidRDefault="007A0692" w:rsidP="007A0692"/>
    <w:p w14:paraId="0DA91265" w14:textId="50AC6C59" w:rsidR="007A0692" w:rsidRDefault="00842BCF" w:rsidP="007A0692">
      <w:r>
        <w:t xml:space="preserve">The application is designed to both be aesthetically pleasing to the user, yet still runs a reliable, speedy user interface that doesn’t stall when excessive data is requested. </w:t>
      </w:r>
      <w:r w:rsidR="005C1CF4">
        <w:t xml:space="preserve">Formed by HTML, CSS, JavaScript and NodeJS, the application server is contained in a Docker container hosted by Amazon AWS on a </w:t>
      </w:r>
      <w:r w:rsidR="00414229">
        <w:t xml:space="preserve">Ubuntu Virtual Machine. </w:t>
      </w:r>
    </w:p>
    <w:p w14:paraId="01C57C5C" w14:textId="104089BA" w:rsidR="00414229" w:rsidRDefault="00414229" w:rsidP="007A0692"/>
    <w:p w14:paraId="16F04FCF" w14:textId="1ED80E42" w:rsidR="00414229" w:rsidRDefault="00414229" w:rsidP="007A0692">
      <w:r>
        <w:t xml:space="preserve">The application is predominately operated using the parsing of results through the URL, with the use of the ‘URL’ and ‘Querystring’ packages provided by NPM. For each time the user loads on to another page, the NodeJS file opens the default unfinished html (index.html) and depending on the page, will write the ending to this html file. This has been designed this way so repetitive code is not apparent in the NodeJS file. </w:t>
      </w:r>
    </w:p>
    <w:p w14:paraId="66129DA4" w14:textId="733688D9" w:rsidR="00842BCF" w:rsidRDefault="00842BCF" w:rsidP="007A0692"/>
    <w:p w14:paraId="6EBA57F2" w14:textId="1EC86387" w:rsidR="00842BCF" w:rsidRDefault="00842BCF" w:rsidP="00842BCF">
      <w:r>
        <w:t xml:space="preserve">The application will be deployed on an Ubuntu VM as provided by Amazon AWS. The application is built using a docker image and then deployed on this VM. The dockerfile is quite basic, preventing as many errors as possible. The dockerfile firstly copies all local files on to the virtual machine. Following this all the required packages for the server to run is installed. This is mainly the installation of NodeJS and npm. Following this, the apps dependent services such as express, Twilio and so on are installed. Below is the list of packages that are installed in this stage Finally, the applications ‘package.json’ is updated and the port is opened. </w:t>
      </w:r>
    </w:p>
    <w:p w14:paraId="178FAD71" w14:textId="77777777" w:rsidR="00842BCF" w:rsidRDefault="00842BCF" w:rsidP="00842BCF"/>
    <w:p w14:paraId="7DCCDA9E" w14:textId="77777777" w:rsidR="00842BCF" w:rsidRDefault="00842BCF" w:rsidP="00842BCF">
      <w:pPr>
        <w:pStyle w:val="ListParagraph"/>
        <w:numPr>
          <w:ilvl w:val="0"/>
          <w:numId w:val="26"/>
        </w:numPr>
      </w:pPr>
      <w:r>
        <w:t>Express (web framework)</w:t>
      </w:r>
    </w:p>
    <w:p w14:paraId="36EBE6F2" w14:textId="77777777" w:rsidR="00842BCF" w:rsidRDefault="00842BCF" w:rsidP="00842BCF">
      <w:pPr>
        <w:pStyle w:val="ListParagraph"/>
        <w:numPr>
          <w:ilvl w:val="0"/>
          <w:numId w:val="26"/>
        </w:numPr>
      </w:pPr>
      <w:r>
        <w:t>Http (server-side http requests)</w:t>
      </w:r>
    </w:p>
    <w:p w14:paraId="13079C05" w14:textId="77777777" w:rsidR="00842BCF" w:rsidRDefault="00842BCF" w:rsidP="00842BCF">
      <w:pPr>
        <w:pStyle w:val="ListParagraph"/>
        <w:numPr>
          <w:ilvl w:val="0"/>
          <w:numId w:val="26"/>
        </w:numPr>
      </w:pPr>
      <w:r>
        <w:t>@google/maps (NPM package for Google Maps API)</w:t>
      </w:r>
    </w:p>
    <w:p w14:paraId="25F937F2" w14:textId="77777777" w:rsidR="00842BCF" w:rsidRDefault="00842BCF" w:rsidP="00842BCF">
      <w:pPr>
        <w:pStyle w:val="ListParagraph"/>
        <w:numPr>
          <w:ilvl w:val="0"/>
          <w:numId w:val="26"/>
        </w:numPr>
      </w:pPr>
      <w:r>
        <w:t>Body-parser (NPM package for parsing middleware)</w:t>
      </w:r>
    </w:p>
    <w:p w14:paraId="64E4075E" w14:textId="77777777" w:rsidR="00842BCF" w:rsidRDefault="00842BCF" w:rsidP="00842BCF">
      <w:pPr>
        <w:pStyle w:val="ListParagraph"/>
        <w:numPr>
          <w:ilvl w:val="0"/>
          <w:numId w:val="26"/>
        </w:numPr>
      </w:pPr>
      <w:r>
        <w:t xml:space="preserve">Url (url parsing and resolution) </w:t>
      </w:r>
    </w:p>
    <w:p w14:paraId="1AFB93CB" w14:textId="77777777" w:rsidR="00842BCF" w:rsidRDefault="00842BCF" w:rsidP="00842BCF">
      <w:pPr>
        <w:pStyle w:val="ListParagraph"/>
        <w:numPr>
          <w:ilvl w:val="0"/>
          <w:numId w:val="26"/>
        </w:numPr>
      </w:pPr>
      <w:r>
        <w:t>Querystring (url percent-encoding on url string)</w:t>
      </w:r>
    </w:p>
    <w:p w14:paraId="406182C7" w14:textId="77777777" w:rsidR="00842BCF" w:rsidRDefault="00842BCF" w:rsidP="00842BCF">
      <w:pPr>
        <w:pStyle w:val="ListParagraph"/>
        <w:numPr>
          <w:ilvl w:val="0"/>
          <w:numId w:val="26"/>
        </w:numPr>
      </w:pPr>
      <w:r>
        <w:t>Request (server-side http requests)</w:t>
      </w:r>
    </w:p>
    <w:p w14:paraId="77E2D053" w14:textId="77777777" w:rsidR="00842BCF" w:rsidRDefault="00842BCF" w:rsidP="00842BCF">
      <w:pPr>
        <w:pStyle w:val="ListParagraph"/>
        <w:numPr>
          <w:ilvl w:val="0"/>
          <w:numId w:val="26"/>
        </w:numPr>
      </w:pPr>
      <w:r>
        <w:t>Fs (input/output of html files)</w:t>
      </w:r>
    </w:p>
    <w:p w14:paraId="535EFDA8" w14:textId="77777777" w:rsidR="00842BCF" w:rsidRDefault="00842BCF" w:rsidP="00842BCF">
      <w:pPr>
        <w:pStyle w:val="ListParagraph"/>
        <w:numPr>
          <w:ilvl w:val="0"/>
          <w:numId w:val="26"/>
        </w:numPr>
      </w:pPr>
      <w:r>
        <w:t>Https (server-side https requests)</w:t>
      </w:r>
    </w:p>
    <w:p w14:paraId="7E35F975" w14:textId="77777777" w:rsidR="00842BCF" w:rsidRDefault="00842BCF" w:rsidP="00842BCF">
      <w:pPr>
        <w:pStyle w:val="ListParagraph"/>
        <w:numPr>
          <w:ilvl w:val="0"/>
          <w:numId w:val="26"/>
        </w:numPr>
      </w:pPr>
      <w:r>
        <w:t xml:space="preserve">Twilio (NPM package for Twilio API) </w:t>
      </w:r>
    </w:p>
    <w:p w14:paraId="77AFFF20" w14:textId="61A7C654" w:rsidR="00842BCF" w:rsidRDefault="00842BCF" w:rsidP="00842BCF">
      <w:pPr>
        <w:pStyle w:val="ListParagraph"/>
        <w:numPr>
          <w:ilvl w:val="0"/>
          <w:numId w:val="26"/>
        </w:numPr>
      </w:pPr>
      <w:r>
        <w:t xml:space="preserve">Zomato (NPM package for Zomato API) </w:t>
      </w:r>
    </w:p>
    <w:p w14:paraId="7C7061DF" w14:textId="181F5E12" w:rsidR="00414229" w:rsidRDefault="00414229" w:rsidP="00414229"/>
    <w:p w14:paraId="3D3991BA" w14:textId="669C9AEE" w:rsidR="007A0692" w:rsidRDefault="00414229" w:rsidP="007A0692">
      <w:r>
        <w:t xml:space="preserve">The Dockerfile exposes port 80 on the container. As this is the default port for all traffic, after specifying the servers IP address in the URL we will not need to follow this with the port allocation. Once the image is created, the container was developed. This container was demonized to ensure that it continually ran on the server. </w:t>
      </w:r>
    </w:p>
    <w:p w14:paraId="4336777E" w14:textId="1B92F5B7" w:rsidR="007A0692" w:rsidRDefault="007A0692" w:rsidP="007A0692"/>
    <w:p w14:paraId="6FE93842" w14:textId="61202074" w:rsidR="007A0692" w:rsidRDefault="007A0692" w:rsidP="007A0692"/>
    <w:p w14:paraId="2889F24F" w14:textId="4F219751" w:rsidR="007A0692" w:rsidRDefault="007A0692" w:rsidP="007A0692"/>
    <w:p w14:paraId="6C7D9793" w14:textId="292CD27F" w:rsidR="007A0692" w:rsidRDefault="007A0692" w:rsidP="007A0692"/>
    <w:p w14:paraId="724D669F" w14:textId="453EF09E" w:rsidR="00A37D0E" w:rsidRDefault="00A37D0E" w:rsidP="00A37D0E">
      <w:pPr>
        <w:pStyle w:val="Heading1"/>
      </w:pPr>
      <w:bookmarkStart w:id="11" w:name="_Toc493541779"/>
      <w:r>
        <w:lastRenderedPageBreak/>
        <w:t xml:space="preserve">Possible </w:t>
      </w:r>
      <w:r w:rsidR="0069545A">
        <w:t>extensions</w:t>
      </w:r>
      <w:bookmarkEnd w:id="11"/>
    </w:p>
    <w:p w14:paraId="72E5A5BC" w14:textId="30333E1A" w:rsidR="00703DBD" w:rsidRDefault="00703DBD" w:rsidP="00703DBD">
      <w:r>
        <w:t xml:space="preserve">As any application, improvements and extensions could always be inherited. If the allocated time to the web application was greater these extensions can definitely be implemented on a practical level. Some of the improvements and extensions are as follows: </w:t>
      </w:r>
    </w:p>
    <w:p w14:paraId="6D38FD3C" w14:textId="77777777" w:rsidR="00703DBD" w:rsidRPr="00703DBD" w:rsidRDefault="00703DBD" w:rsidP="00703DBD"/>
    <w:p w14:paraId="1E66D8AD" w14:textId="20E42D27" w:rsidR="00A37D0E" w:rsidRPr="00703DBD" w:rsidRDefault="00703DBD" w:rsidP="00A37D0E">
      <w:pPr>
        <w:rPr>
          <w:b/>
        </w:rPr>
      </w:pPr>
      <w:r w:rsidRPr="00703DBD">
        <w:rPr>
          <w:b/>
        </w:rPr>
        <w:t>Links to website</w:t>
      </w:r>
    </w:p>
    <w:p w14:paraId="6CA4FE6B" w14:textId="68DB9D86" w:rsidR="00703DBD" w:rsidRDefault="00703DBD" w:rsidP="00A37D0E">
      <w:r>
        <w:t>Right now</w:t>
      </w:r>
      <w:r w:rsidR="009106E5">
        <w:t>,</w:t>
      </w:r>
      <w:r>
        <w:t xml:space="preserve"> at the outcome of the web app the restaurant shows much information including address, a geographical location and even reviews. However, the one thing that is missing due to system limitations by the Zomato API is actual links to the restaurants websites. </w:t>
      </w:r>
    </w:p>
    <w:p w14:paraId="6D455B4F" w14:textId="18CCDD23" w:rsidR="00703DBD" w:rsidRDefault="00703DBD" w:rsidP="00A37D0E"/>
    <w:p w14:paraId="467372DF" w14:textId="70FD470E" w:rsidR="00703DBD" w:rsidRPr="00703DBD" w:rsidRDefault="00703DBD" w:rsidP="00A37D0E">
      <w:r>
        <w:t xml:space="preserve">However even though the Zomato API does not provide these address, the Google Search API could always be used to return the websites address and make it accessible by a click on this web application. </w:t>
      </w:r>
      <w:r w:rsidR="00591825">
        <w:t>Both the restaurant name and address would be queried, and</w:t>
      </w:r>
      <w:r>
        <w:t xml:space="preserve"> if a link exists to that particular query the Google Search API would return it. This has not been implemented due to time constraints. </w:t>
      </w:r>
    </w:p>
    <w:p w14:paraId="5A7A9F59" w14:textId="77777777" w:rsidR="00703DBD" w:rsidRDefault="00703DBD" w:rsidP="00A37D0E"/>
    <w:p w14:paraId="5ED32DF6" w14:textId="1810696B" w:rsidR="00703DBD" w:rsidRDefault="00703DBD" w:rsidP="00A37D0E">
      <w:pPr>
        <w:rPr>
          <w:b/>
        </w:rPr>
      </w:pPr>
      <w:r w:rsidRPr="00703DBD">
        <w:rPr>
          <w:b/>
        </w:rPr>
        <w:t>Directions to the restaurant</w:t>
      </w:r>
    </w:p>
    <w:p w14:paraId="48A8DFFF" w14:textId="77EFCAE0" w:rsidR="00703DBD" w:rsidRDefault="00703DBD" w:rsidP="00A37D0E">
      <w:r>
        <w:t>This was an extension that was considered in implementing to the application, if enough time was remainder. The Google Maps API provides a geographical search which can be used to</w:t>
      </w:r>
      <w:r w:rsidR="009106E5">
        <w:t>,</w:t>
      </w:r>
      <w:r>
        <w:t xml:space="preserve"> at the click of a button</w:t>
      </w:r>
      <w:r w:rsidR="009106E5">
        <w:t>,</w:t>
      </w:r>
      <w:r>
        <w:t xml:space="preserve"> get your exact coordinates. With these </w:t>
      </w:r>
      <w:r w:rsidR="00204951">
        <w:t>coordinates,</w:t>
      </w:r>
      <w:r>
        <w:t xml:space="preserve"> the Google Maps API could find the exact distance and a set of directions to the chosen restaurant. </w:t>
      </w:r>
    </w:p>
    <w:p w14:paraId="53341DD7" w14:textId="1169A882" w:rsidR="00703DBD" w:rsidRDefault="00703DBD" w:rsidP="00A37D0E"/>
    <w:p w14:paraId="1D72502E" w14:textId="3BAC5629" w:rsidR="00703DBD" w:rsidRPr="00703DBD" w:rsidRDefault="00703DBD" w:rsidP="00A37D0E">
      <w:r>
        <w:t xml:space="preserve">This extension could be implemented even without the </w:t>
      </w:r>
      <w:r w:rsidR="00204951">
        <w:t>user’s</w:t>
      </w:r>
      <w:r>
        <w:t xml:space="preserve"> exact geographical position, however because some location inputs may be quite vague (such as ‘Brisbane, Australia’), it was decided not to implement this extension. </w:t>
      </w:r>
    </w:p>
    <w:p w14:paraId="58247B2C" w14:textId="5D723025" w:rsidR="00E022BC" w:rsidRDefault="00E022BC" w:rsidP="00E022BC"/>
    <w:p w14:paraId="00ADDFB3" w14:textId="3E506E2F" w:rsidR="00204951" w:rsidRDefault="00204951" w:rsidP="00E022BC">
      <w:r>
        <w:rPr>
          <w:b/>
        </w:rPr>
        <w:t>Auto-fill location search</w:t>
      </w:r>
    </w:p>
    <w:p w14:paraId="2E9FCA95" w14:textId="4E2384B4" w:rsidR="00204951" w:rsidRDefault="00204951" w:rsidP="00E022BC">
      <w:r>
        <w:t xml:space="preserve">This extension is a little tougher to implement than the others, but is still feasible. This extension looks into the problem of users putting in very vague locations and not getting </w:t>
      </w:r>
      <w:r w:rsidR="009106E5">
        <w:t>the result</w:t>
      </w:r>
      <w:r>
        <w:t xml:space="preserve"> they expected as it defaulted to another location elsewhere in the world. </w:t>
      </w:r>
    </w:p>
    <w:p w14:paraId="189F2713" w14:textId="2CAACB63" w:rsidR="00204951" w:rsidRDefault="00204951" w:rsidP="00E022BC"/>
    <w:p w14:paraId="19AE8C8D" w14:textId="6543F5D5" w:rsidR="00204951" w:rsidRPr="00204951" w:rsidRDefault="00204951" w:rsidP="00E022BC">
      <w:r>
        <w:t xml:space="preserve">As the user enters the address or location, the Google Maps API would be used to create a drop-down list of possible auto fill addresses. This extension would be the most time consuming to implement, thus was not considered as part of the application however still remains a possible extension. </w:t>
      </w:r>
    </w:p>
    <w:p w14:paraId="5A378214" w14:textId="77ACE89B" w:rsidR="00703DBD" w:rsidRDefault="00703DBD" w:rsidP="00E022BC"/>
    <w:p w14:paraId="3F6482BC" w14:textId="0DF84D07" w:rsidR="00AC4298" w:rsidRDefault="00AC4298" w:rsidP="00E022BC"/>
    <w:p w14:paraId="09AFBA25" w14:textId="3584E48D" w:rsidR="00AC4298" w:rsidRDefault="00AC4298" w:rsidP="00E022BC"/>
    <w:p w14:paraId="4640B729" w14:textId="3BBF73BD" w:rsidR="00AC4298" w:rsidRDefault="00AC4298" w:rsidP="00E022BC"/>
    <w:p w14:paraId="3AC7FD51" w14:textId="254DD63B" w:rsidR="00AC4298" w:rsidRDefault="00AC4298" w:rsidP="00E022BC"/>
    <w:p w14:paraId="36206C0D" w14:textId="14DE07AA" w:rsidR="00AC4298" w:rsidRDefault="00AC4298" w:rsidP="00E022BC"/>
    <w:p w14:paraId="24D8CF8A" w14:textId="2C9E9F40" w:rsidR="00AC4298" w:rsidRDefault="00AC4298" w:rsidP="00E022BC"/>
    <w:p w14:paraId="5C5023FA" w14:textId="098123D6" w:rsidR="00AC4298" w:rsidRDefault="00AC4298" w:rsidP="00E022BC"/>
    <w:p w14:paraId="3A487F71" w14:textId="0A4DDC75" w:rsidR="00AC4298" w:rsidRDefault="00AC4298" w:rsidP="00E022BC"/>
    <w:p w14:paraId="6D587CC8" w14:textId="6B102390" w:rsidR="00E022BC" w:rsidRDefault="00E022BC" w:rsidP="00E022BC"/>
    <w:p w14:paraId="0B09EFFB" w14:textId="174836D8" w:rsidR="00E022BC" w:rsidRDefault="00E022BC" w:rsidP="00E022BC"/>
    <w:p w14:paraId="486CBAF5" w14:textId="0E4D3594" w:rsidR="00E022BC" w:rsidRDefault="00E022BC" w:rsidP="00E022BC"/>
    <w:p w14:paraId="430D29CF" w14:textId="6B09C922" w:rsidR="00E022BC" w:rsidRDefault="00E022BC" w:rsidP="00E022BC"/>
    <w:p w14:paraId="299FE83D" w14:textId="1D99B97E" w:rsidR="00A37D0E" w:rsidRDefault="00A37D0E" w:rsidP="00A37D0E"/>
    <w:p w14:paraId="769D2E2B" w14:textId="2CD8D916" w:rsidR="00A37D0E" w:rsidRDefault="00A37D0E" w:rsidP="00A37D0E">
      <w:pPr>
        <w:pStyle w:val="Heading1"/>
      </w:pPr>
      <w:bookmarkStart w:id="12" w:name="_Toc493541780"/>
      <w:r>
        <w:lastRenderedPageBreak/>
        <w:t>Appendix</w:t>
      </w:r>
      <w:bookmarkEnd w:id="12"/>
    </w:p>
    <w:p w14:paraId="1468495F" w14:textId="74DD7B08" w:rsidR="00090E87" w:rsidRDefault="00876E13" w:rsidP="00876E13">
      <w:pPr>
        <w:pStyle w:val="Heading2"/>
      </w:pPr>
      <w:bookmarkStart w:id="13" w:name="_Toc493541781"/>
      <w:r>
        <w:t>Index page</w:t>
      </w:r>
      <w:bookmarkEnd w:id="13"/>
    </w:p>
    <w:p w14:paraId="6F0AD645" w14:textId="77777777" w:rsidR="00090E87" w:rsidRDefault="00090E87" w:rsidP="005B3BF1"/>
    <w:p w14:paraId="3EB77AF5" w14:textId="705142A2" w:rsidR="00090E87" w:rsidRDefault="00670F63" w:rsidP="005B3BF1">
      <w:r>
        <w:rPr>
          <w:noProof/>
          <w:lang w:val="en-AU" w:eastAsia="en-AU"/>
        </w:rPr>
        <w:drawing>
          <wp:anchor distT="0" distB="0" distL="114300" distR="114300" simplePos="0" relativeHeight="251673600" behindDoc="1" locked="0" layoutInCell="1" allowOverlap="1" wp14:anchorId="78B02EC3" wp14:editId="44588084">
            <wp:simplePos x="0" y="0"/>
            <wp:positionH relativeFrom="column">
              <wp:posOffset>0</wp:posOffset>
            </wp:positionH>
            <wp:positionV relativeFrom="paragraph">
              <wp:posOffset>26780</wp:posOffset>
            </wp:positionV>
            <wp:extent cx="5943600" cy="3962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r w:rsidRPr="00670F63">
        <w:rPr>
          <w:noProof/>
        </w:rPr>
        <w:t xml:space="preserve"> </w:t>
      </w:r>
    </w:p>
    <w:p w14:paraId="10A0EACA" w14:textId="138AEF1A" w:rsidR="00090E87" w:rsidRDefault="00090E87" w:rsidP="005B3BF1"/>
    <w:p w14:paraId="4EB8D8CE" w14:textId="168F6BDC" w:rsidR="00090E87" w:rsidRDefault="00C76730" w:rsidP="005B3BF1">
      <w:r>
        <w:rPr>
          <w:noProof/>
          <w:lang w:val="en-AU" w:eastAsia="en-AU"/>
        </w:rPr>
        <mc:AlternateContent>
          <mc:Choice Requires="wps">
            <w:drawing>
              <wp:anchor distT="0" distB="0" distL="114300" distR="114300" simplePos="0" relativeHeight="251643904" behindDoc="0" locked="0" layoutInCell="1" allowOverlap="1" wp14:anchorId="17298E4C" wp14:editId="5A2CF95C">
                <wp:simplePos x="0" y="0"/>
                <wp:positionH relativeFrom="column">
                  <wp:posOffset>3359426</wp:posOffset>
                </wp:positionH>
                <wp:positionV relativeFrom="paragraph">
                  <wp:posOffset>118200</wp:posOffset>
                </wp:positionV>
                <wp:extent cx="2342255" cy="292562"/>
                <wp:effectExtent l="0" t="0" r="20320" b="12700"/>
                <wp:wrapNone/>
                <wp:docPr id="7" name="Rectangle 7"/>
                <wp:cNvGraphicFramePr/>
                <a:graphic xmlns:a="http://schemas.openxmlformats.org/drawingml/2006/main">
                  <a:graphicData uri="http://schemas.microsoft.com/office/word/2010/wordprocessingShape">
                    <wps:wsp>
                      <wps:cNvSpPr/>
                      <wps:spPr>
                        <a:xfrm>
                          <a:off x="0" y="0"/>
                          <a:ext cx="2342255" cy="292562"/>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BE6752" id="Rectangle 7" o:spid="_x0000_s1026" style="position:absolute;margin-left:264.5pt;margin-top:9.3pt;width:184.45pt;height:23.0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" filled="f" strokecolor="black [3200]" strokeweight="1pt"/>
            </w:pict>
          </mc:Fallback>
        </mc:AlternateContent>
      </w:r>
      <w:r w:rsidR="00670F63">
        <w:rPr>
          <w:noProof/>
          <w:lang w:val="en-AU" w:eastAsia="en-AU"/>
        </w:rPr>
        <mc:AlternateContent>
          <mc:Choice Requires="wps">
            <w:drawing>
              <wp:anchor distT="0" distB="0" distL="114300" distR="114300" simplePos="0" relativeHeight="251648000" behindDoc="0" locked="0" layoutInCell="1" allowOverlap="1" wp14:anchorId="058E24CA" wp14:editId="5C56331F">
                <wp:simplePos x="0" y="0"/>
                <wp:positionH relativeFrom="column">
                  <wp:posOffset>3341370</wp:posOffset>
                </wp:positionH>
                <wp:positionV relativeFrom="paragraph">
                  <wp:posOffset>117475</wp:posOffset>
                </wp:positionV>
                <wp:extent cx="1241425" cy="29464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425" cy="294640"/>
                        </a:xfrm>
                        <a:prstGeom prst="rect">
                          <a:avLst/>
                        </a:prstGeom>
                        <a:noFill/>
                        <a:ln w="9525">
                          <a:noFill/>
                          <a:miter lim="800000"/>
                          <a:headEnd/>
                          <a:tailEnd/>
                        </a:ln>
                      </wps:spPr>
                      <wps:txbx>
                        <w:txbxContent>
                          <w:p w14:paraId="72447D29" w14:textId="0CB5B432" w:rsidR="00BE7FEE" w:rsidRPr="00090E87" w:rsidRDefault="00BE7FEE" w:rsidP="00090E87">
                            <w:pPr>
                              <w:rPr>
                                <w:lang w:val="en-AU"/>
                              </w:rPr>
                            </w:pPr>
                            <w:r>
                              <w:rPr>
                                <w:lang w:val="en-AU"/>
                              </w:rPr>
                              <w:t>3</w:t>
                            </w:r>
                          </w:p>
                        </w:txbxContent>
                      </wps:txbx>
                      <wps:bodyPr rot="0" vert="horz" wrap="square" lIns="91440" tIns="45720" rIns="91440" bIns="45720" anchor="t" anchorCtr="0">
                        <a:noAutofit/>
                      </wps:bodyPr>
                    </wps:wsp>
                  </a:graphicData>
                </a:graphic>
              </wp:anchor>
            </w:drawing>
          </mc:Choice>
          <mc:Fallback>
            <w:pict>
              <v:shape w14:anchorId="058E24CA" id="Text Box 2" o:spid="_x0000_s1035" type="#_x0000_t202" style="position:absolute;margin-left:263.1pt;margin-top:9.25pt;width:97.75pt;height:23.2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" filled="f" stroked="f">
                <v:textbox>
                  <w:txbxContent>
                    <w:p w14:paraId="72447D29" w14:textId="0CB5B432" w:rsidR="00BE7FEE" w:rsidRPr="00090E87" w:rsidRDefault="00BE7FEE" w:rsidP="00090E87">
                      <w:pPr>
                        <w:rPr>
                          <w:lang w:val="en-AU"/>
                        </w:rPr>
                      </w:pPr>
                      <w:r>
                        <w:rPr>
                          <w:lang w:val="en-AU"/>
                        </w:rPr>
                        <w:t>3</w:t>
                      </w:r>
                    </w:p>
                  </w:txbxContent>
                </v:textbox>
              </v:shape>
            </w:pict>
          </mc:Fallback>
        </mc:AlternateContent>
      </w:r>
    </w:p>
    <w:p w14:paraId="66794870" w14:textId="5574ED57" w:rsidR="00090E87" w:rsidRDefault="00090E87" w:rsidP="005B3BF1"/>
    <w:p w14:paraId="17B91083" w14:textId="297669C5" w:rsidR="00090E87" w:rsidRDefault="00C76730" w:rsidP="005B3BF1">
      <w:r>
        <w:rPr>
          <w:noProof/>
          <w:lang w:val="en-AU" w:eastAsia="en-AU"/>
        </w:rPr>
        <mc:AlternateContent>
          <mc:Choice Requires="wps">
            <w:drawing>
              <wp:anchor distT="0" distB="0" distL="114300" distR="114300" simplePos="0" relativeHeight="251644928" behindDoc="0" locked="0" layoutInCell="1" allowOverlap="1" wp14:anchorId="19A10E3D" wp14:editId="3F8ECC36">
                <wp:simplePos x="0" y="0"/>
                <wp:positionH relativeFrom="column">
                  <wp:posOffset>2136775</wp:posOffset>
                </wp:positionH>
                <wp:positionV relativeFrom="paragraph">
                  <wp:posOffset>157590</wp:posOffset>
                </wp:positionV>
                <wp:extent cx="1899920" cy="2524125"/>
                <wp:effectExtent l="0" t="0" r="24130" b="28575"/>
                <wp:wrapNone/>
                <wp:docPr id="6" name="Rectangle 6"/>
                <wp:cNvGraphicFramePr/>
                <a:graphic xmlns:a="http://schemas.openxmlformats.org/drawingml/2006/main">
                  <a:graphicData uri="http://schemas.microsoft.com/office/word/2010/wordprocessingShape">
                    <wps:wsp>
                      <wps:cNvSpPr/>
                      <wps:spPr>
                        <a:xfrm>
                          <a:off x="0" y="0"/>
                          <a:ext cx="1899920" cy="25241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A1275E" id="Rectangle 6" o:spid="_x0000_s1026" style="position:absolute;margin-left:168.25pt;margin-top:12.4pt;width:149.6pt;height:198.7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" filled="f" strokecolor="black [3200]" strokeweight="1pt"/>
            </w:pict>
          </mc:Fallback>
        </mc:AlternateContent>
      </w:r>
      <w:r>
        <w:rPr>
          <w:noProof/>
          <w:lang w:val="en-AU" w:eastAsia="en-AU"/>
        </w:rPr>
        <mc:AlternateContent>
          <mc:Choice Requires="wps">
            <w:drawing>
              <wp:anchor distT="0" distB="0" distL="114300" distR="114300" simplePos="0" relativeHeight="251645952" behindDoc="0" locked="0" layoutInCell="1" allowOverlap="1" wp14:anchorId="17AC41D5" wp14:editId="32FCB0C9">
                <wp:simplePos x="0" y="0"/>
                <wp:positionH relativeFrom="column">
                  <wp:posOffset>198755</wp:posOffset>
                </wp:positionH>
                <wp:positionV relativeFrom="paragraph">
                  <wp:posOffset>116730</wp:posOffset>
                </wp:positionV>
                <wp:extent cx="1362075" cy="1620078"/>
                <wp:effectExtent l="0" t="0" r="28575" b="18415"/>
                <wp:wrapNone/>
                <wp:docPr id="8" name="Rectangle 8"/>
                <wp:cNvGraphicFramePr/>
                <a:graphic xmlns:a="http://schemas.openxmlformats.org/drawingml/2006/main">
                  <a:graphicData uri="http://schemas.microsoft.com/office/word/2010/wordprocessingShape">
                    <wps:wsp>
                      <wps:cNvSpPr/>
                      <wps:spPr>
                        <a:xfrm>
                          <a:off x="0" y="0"/>
                          <a:ext cx="1362075" cy="162007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B81F51" id="Rectangle 8" o:spid="_x0000_s1026" style="position:absolute;margin-left:15.65pt;margin-top:9.2pt;width:107.25pt;height:127.5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" filled="f" strokecolor="black [3200]" strokeweight="1pt"/>
            </w:pict>
          </mc:Fallback>
        </mc:AlternateContent>
      </w:r>
    </w:p>
    <w:p w14:paraId="755E59C4" w14:textId="54A718FC" w:rsidR="00090E87" w:rsidRDefault="00090E87" w:rsidP="005B3BF1"/>
    <w:p w14:paraId="76644DFB" w14:textId="14B219F8" w:rsidR="00090E87" w:rsidRDefault="00090E87" w:rsidP="005B3BF1"/>
    <w:p w14:paraId="72805BA4" w14:textId="6201EB6A" w:rsidR="00090E87" w:rsidRDefault="00090E87" w:rsidP="005B3BF1"/>
    <w:p w14:paraId="17C27097" w14:textId="5D174204" w:rsidR="00090E87" w:rsidRDefault="00090E87" w:rsidP="005B3BF1"/>
    <w:p w14:paraId="7A8D195E" w14:textId="77777777" w:rsidR="00090E87" w:rsidRDefault="00090E87" w:rsidP="005B3BF1"/>
    <w:p w14:paraId="00C6F7A9" w14:textId="3F3C20E0" w:rsidR="00090E87" w:rsidRDefault="00090E87" w:rsidP="005B3BF1"/>
    <w:p w14:paraId="671EF20D" w14:textId="77777777" w:rsidR="00090E87" w:rsidRDefault="00090E87" w:rsidP="005B3BF1"/>
    <w:p w14:paraId="053B44E1" w14:textId="53F9AB44" w:rsidR="00090E87" w:rsidRDefault="00670F63" w:rsidP="005B3BF1">
      <w:r>
        <w:rPr>
          <w:noProof/>
          <w:lang w:val="en-AU" w:eastAsia="en-AU"/>
        </w:rPr>
        <mc:AlternateContent>
          <mc:Choice Requires="wps">
            <w:drawing>
              <wp:anchor distT="0" distB="0" distL="114300" distR="114300" simplePos="0" relativeHeight="251646976" behindDoc="0" locked="0" layoutInCell="1" allowOverlap="1" wp14:anchorId="2C2C4485" wp14:editId="2803A4FD">
                <wp:simplePos x="0" y="0"/>
                <wp:positionH relativeFrom="column">
                  <wp:posOffset>1275135</wp:posOffset>
                </wp:positionH>
                <wp:positionV relativeFrom="paragraph">
                  <wp:posOffset>5328</wp:posOffset>
                </wp:positionV>
                <wp:extent cx="2405561" cy="29466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5561" cy="294665"/>
                        </a:xfrm>
                        <a:prstGeom prst="rect">
                          <a:avLst/>
                        </a:prstGeom>
                        <a:noFill/>
                        <a:ln w="9525">
                          <a:noFill/>
                          <a:miter lim="800000"/>
                          <a:headEnd/>
                          <a:tailEnd/>
                        </a:ln>
                      </wps:spPr>
                      <wps:txbx>
                        <w:txbxContent>
                          <w:p w14:paraId="49934B69" w14:textId="77777777" w:rsidR="00BE7FEE" w:rsidRDefault="00BE7FEE" w:rsidP="00090E87">
                            <w:r>
                              <w:t>1</w:t>
                            </w:r>
                          </w:p>
                        </w:txbxContent>
                      </wps:txbx>
                      <wps:bodyPr rot="0" vert="horz" wrap="square" lIns="91440" tIns="45720" rIns="91440" bIns="45720" anchor="t" anchorCtr="0">
                        <a:noAutofit/>
                      </wps:bodyPr>
                    </wps:wsp>
                  </a:graphicData>
                </a:graphic>
              </wp:anchor>
            </w:drawing>
          </mc:Choice>
          <mc:Fallback>
            <w:pict>
              <v:shape w14:anchorId="2C2C4485" id="_x0000_s1036" type="#_x0000_t202" style="position:absolute;margin-left:100.4pt;margin-top:.4pt;width:189.4pt;height:23.2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" filled="f" stroked="f">
                <v:textbox>
                  <w:txbxContent>
                    <w:p w14:paraId="49934B69" w14:textId="77777777" w:rsidR="00BE7FEE" w:rsidRDefault="00BE7FEE" w:rsidP="00090E87">
                      <w:r>
                        <w:t>1</w:t>
                      </w:r>
                    </w:p>
                  </w:txbxContent>
                </v:textbox>
              </v:shape>
            </w:pict>
          </mc:Fallback>
        </mc:AlternateContent>
      </w:r>
    </w:p>
    <w:p w14:paraId="75122F5C" w14:textId="2629FF27" w:rsidR="00090E87" w:rsidRDefault="00090E87" w:rsidP="005B3BF1"/>
    <w:p w14:paraId="342E33E4" w14:textId="0461FB18" w:rsidR="00090E87" w:rsidRDefault="00090E87" w:rsidP="005B3BF1"/>
    <w:p w14:paraId="3DEA8A1B" w14:textId="16BFB4FC" w:rsidR="00090E87" w:rsidRDefault="00090E87" w:rsidP="005B3BF1"/>
    <w:p w14:paraId="1D0BE044" w14:textId="49A9B0B2" w:rsidR="00090E87" w:rsidRDefault="00670F63" w:rsidP="005B3BF1">
      <w:r>
        <w:rPr>
          <w:noProof/>
          <w:lang w:val="en-AU" w:eastAsia="en-AU"/>
        </w:rPr>
        <mc:AlternateContent>
          <mc:Choice Requires="wps">
            <w:drawing>
              <wp:anchor distT="0" distB="0" distL="114300" distR="114300" simplePos="0" relativeHeight="251649024" behindDoc="0" locked="0" layoutInCell="1" allowOverlap="1" wp14:anchorId="0DEC7011" wp14:editId="77B12C7C">
                <wp:simplePos x="0" y="0"/>
                <wp:positionH relativeFrom="column">
                  <wp:posOffset>3773937</wp:posOffset>
                </wp:positionH>
                <wp:positionV relativeFrom="paragraph">
                  <wp:posOffset>163428</wp:posOffset>
                </wp:positionV>
                <wp:extent cx="1241973" cy="29466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973" cy="294665"/>
                        </a:xfrm>
                        <a:prstGeom prst="rect">
                          <a:avLst/>
                        </a:prstGeom>
                        <a:noFill/>
                        <a:ln w="9525">
                          <a:noFill/>
                          <a:miter lim="800000"/>
                          <a:headEnd/>
                          <a:tailEnd/>
                        </a:ln>
                      </wps:spPr>
                      <wps:txbx>
                        <w:txbxContent>
                          <w:p w14:paraId="367DCA6B" w14:textId="3F118B4A" w:rsidR="00BE7FEE" w:rsidRPr="00090E87" w:rsidRDefault="00BE7FEE" w:rsidP="00090E87">
                            <w:pPr>
                              <w:rPr>
                                <w:lang w:val="en-AU"/>
                              </w:rPr>
                            </w:pPr>
                            <w:r>
                              <w:rPr>
                                <w:lang w:val="en-AU"/>
                              </w:rPr>
                              <w:t>2</w:t>
                            </w:r>
                          </w:p>
                        </w:txbxContent>
                      </wps:txbx>
                      <wps:bodyPr rot="0" vert="horz" wrap="square" lIns="91440" tIns="45720" rIns="91440" bIns="45720" anchor="t" anchorCtr="0">
                        <a:noAutofit/>
                      </wps:bodyPr>
                    </wps:wsp>
                  </a:graphicData>
                </a:graphic>
              </wp:anchor>
            </w:drawing>
          </mc:Choice>
          <mc:Fallback>
            <w:pict>
              <v:shape w14:anchorId="0DEC7011" id="_x0000_s1037" type="#_x0000_t202" style="position:absolute;margin-left:297.15pt;margin-top:12.85pt;width:97.8pt;height:23.2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" filled="f" stroked="f">
                <v:textbox>
                  <w:txbxContent>
                    <w:p w14:paraId="367DCA6B" w14:textId="3F118B4A" w:rsidR="00BE7FEE" w:rsidRPr="00090E87" w:rsidRDefault="00BE7FEE" w:rsidP="00090E87">
                      <w:pPr>
                        <w:rPr>
                          <w:lang w:val="en-AU"/>
                        </w:rPr>
                      </w:pPr>
                      <w:r>
                        <w:rPr>
                          <w:lang w:val="en-AU"/>
                        </w:rPr>
                        <w:t>2</w:t>
                      </w:r>
                    </w:p>
                  </w:txbxContent>
                </v:textbox>
              </v:shape>
            </w:pict>
          </mc:Fallback>
        </mc:AlternateContent>
      </w:r>
    </w:p>
    <w:p w14:paraId="0BE0DF86" w14:textId="77777777" w:rsidR="00090E87" w:rsidRDefault="00090E87" w:rsidP="005B3BF1"/>
    <w:p w14:paraId="0CAF9147" w14:textId="77777777" w:rsidR="00090E87" w:rsidRDefault="00090E87" w:rsidP="005B3BF1"/>
    <w:p w14:paraId="2AB27024" w14:textId="77777777" w:rsidR="00090E87" w:rsidRDefault="00090E87" w:rsidP="005B3BF1"/>
    <w:p w14:paraId="73A43A88" w14:textId="77777777" w:rsidR="00090E87" w:rsidRDefault="00090E87" w:rsidP="005B3BF1"/>
    <w:p w14:paraId="37FE60FE" w14:textId="128731CC" w:rsidR="00090E87" w:rsidRDefault="00090E87" w:rsidP="005B3BF1"/>
    <w:p w14:paraId="678E14FB" w14:textId="50C7D206" w:rsidR="00090E87" w:rsidRDefault="00090E87" w:rsidP="005B3BF1"/>
    <w:p w14:paraId="1CD11F27" w14:textId="1DA4CF05" w:rsidR="00090E87" w:rsidRDefault="00090E87" w:rsidP="005B3BF1"/>
    <w:p w14:paraId="56A6C0F7" w14:textId="7E969918" w:rsidR="00090E87" w:rsidRDefault="00B24A56" w:rsidP="00B24A56">
      <w:pPr>
        <w:rPr>
          <w:b/>
        </w:rPr>
      </w:pPr>
      <w:r w:rsidRPr="00B24A56">
        <w:rPr>
          <w:b/>
        </w:rPr>
        <w:t>(1</w:t>
      </w:r>
      <w:r>
        <w:rPr>
          <w:b/>
        </w:rPr>
        <w:t>) User application guide</w:t>
      </w:r>
    </w:p>
    <w:p w14:paraId="7DB79889" w14:textId="43A6BA6B" w:rsidR="00876E13" w:rsidRPr="00876E13" w:rsidRDefault="00876E13" w:rsidP="00B24A56">
      <w:r>
        <w:t>The user application guide is designed to help the user navigate the application. Whenever the user selects an input or checkbox</w:t>
      </w:r>
      <w:r w:rsidR="009106E5">
        <w:t>,</w:t>
      </w:r>
      <w:r>
        <w:t xml:space="preserve"> the user application guide will update and highlight where the user is at in the system. This guide remains stationary for the whole use of the application to allow ease of use.</w:t>
      </w:r>
    </w:p>
    <w:p w14:paraId="47AC7CD6" w14:textId="77777777" w:rsidR="00B24A56" w:rsidRPr="00B24A56" w:rsidRDefault="00B24A56" w:rsidP="00B24A56">
      <w:pPr>
        <w:rPr>
          <w:b/>
        </w:rPr>
      </w:pPr>
    </w:p>
    <w:p w14:paraId="59F79346" w14:textId="01DFF02A" w:rsidR="005B3BF1" w:rsidRDefault="00876E13" w:rsidP="005B3BF1">
      <w:pPr>
        <w:rPr>
          <w:b/>
        </w:rPr>
      </w:pPr>
      <w:r>
        <w:rPr>
          <w:b/>
        </w:rPr>
        <w:t>(2) Initial input fields</w:t>
      </w:r>
    </w:p>
    <w:p w14:paraId="070D30C3" w14:textId="0CAF27A8" w:rsidR="00876E13" w:rsidRDefault="00876E13" w:rsidP="005B3BF1">
      <w:r>
        <w:t xml:space="preserve">The initial input fields gather the most valued information to operate the application – the </w:t>
      </w:r>
      <w:r w:rsidR="00591825">
        <w:t>user’s</w:t>
      </w:r>
      <w:r>
        <w:t xml:space="preserve"> location, search radius and meal type. These values will then be </w:t>
      </w:r>
      <w:r w:rsidR="00E022BC">
        <w:t>passed</w:t>
      </w:r>
      <w:r>
        <w:t xml:space="preserve"> on to the next page (see </w:t>
      </w:r>
      <w:r w:rsidR="00AC7E05">
        <w:t>index page part two</w:t>
      </w:r>
      <w:r>
        <w:t xml:space="preserve">) which will contribute to the result of the application. The user will not be allowed to progress to the next page until all values are satisfied (see below for accepted inputs for each box). </w:t>
      </w:r>
    </w:p>
    <w:p w14:paraId="2CA13A51" w14:textId="4046F989" w:rsidR="00876E13" w:rsidRDefault="00876E13" w:rsidP="005B3BF1"/>
    <w:p w14:paraId="2DAD918E" w14:textId="104B64C9" w:rsidR="00876E13" w:rsidRDefault="00876E13" w:rsidP="005B3BF1">
      <w:r>
        <w:t xml:space="preserve">Location – The location box is a text box which allows any characters to be inputted. The input box prompts for a location to be inputted. There is no specific type of location to be inputted, whether it be just the city or even an street address. The more descriptive the location, the more accurate the results will be that are soon to come. </w:t>
      </w:r>
    </w:p>
    <w:p w14:paraId="37662B97" w14:textId="65A31F03" w:rsidR="00876E13" w:rsidRDefault="00876E13" w:rsidP="005B3BF1"/>
    <w:p w14:paraId="3DE9AA27" w14:textId="73CD88CF" w:rsidR="00876E13" w:rsidRDefault="001071E7" w:rsidP="005B3BF1">
      <w:r>
        <w:t xml:space="preserve">On submission, the location is parsed through the Google Maps API. The parsing of the location returns the locations longitude and latitude, which is then later used to parse to the Zomato API to find restaurants within the radius of that longitude and latitude. </w:t>
      </w:r>
    </w:p>
    <w:p w14:paraId="2F06513B" w14:textId="20670ACB" w:rsidR="009D2357" w:rsidRDefault="009D2357" w:rsidP="005B3BF1"/>
    <w:p w14:paraId="2C15D6BA" w14:textId="1D70C79C" w:rsidR="009D2357" w:rsidRDefault="009D2357" w:rsidP="005B3BF1">
      <w:r>
        <w:lastRenderedPageBreak/>
        <w:t xml:space="preserve">Search radius – The search radius is also an input text box, however unlike the location the search radius only allows </w:t>
      </w:r>
      <w:r w:rsidR="00E022BC">
        <w:t xml:space="preserve">positive integers. If the input is not a valid integer, the user will not be able to progress through the web application. The text box will also highlight in a red colour if the integer is not valid. </w:t>
      </w:r>
    </w:p>
    <w:p w14:paraId="22D03E28" w14:textId="29ED554E" w:rsidR="00E022BC" w:rsidRDefault="00E022BC" w:rsidP="005B3BF1"/>
    <w:p w14:paraId="10EE63D6" w14:textId="582F64FE" w:rsidR="00E022BC" w:rsidRDefault="00E022BC" w:rsidP="005B3BF1">
      <w:r>
        <w:t xml:space="preserve">This validation is supported by JavaScript on the client side, validating both when the input changes or the user selects away from the input box. </w:t>
      </w:r>
    </w:p>
    <w:p w14:paraId="2D424828" w14:textId="62D6DEE0" w:rsidR="00E022BC" w:rsidRDefault="00E022BC" w:rsidP="005B3BF1"/>
    <w:p w14:paraId="683127FD" w14:textId="6258413F" w:rsidR="00E022BC" w:rsidRDefault="00E022BC" w:rsidP="005B3BF1">
      <w:r>
        <w:t xml:space="preserve">Types of meals – The types of meals is a selection of radio buttons. Since the selection is made of radio buttons only one selection can be made. The default selection is dinner, however the user can obviously change this. The system has a default selection to prevent the user from not choosing a type of meal. </w:t>
      </w:r>
    </w:p>
    <w:p w14:paraId="6ECBF463" w14:textId="216B6663" w:rsidR="00E022BC" w:rsidRDefault="00E022BC" w:rsidP="005B3BF1"/>
    <w:p w14:paraId="3043B783" w14:textId="175C274E" w:rsidR="00E022BC" w:rsidRDefault="00E022BC" w:rsidP="005B3BF1">
      <w:r>
        <w:t xml:space="preserve">On validation the initial input fields from the server-side code, the ‘go’ submit button will switch from its initial deactivated stage to being activated. This allows the user to then progress through the web application. </w:t>
      </w:r>
    </w:p>
    <w:p w14:paraId="0C2ADF5A" w14:textId="63C735A4" w:rsidR="00876E13" w:rsidRDefault="00876E13" w:rsidP="005B3BF1"/>
    <w:p w14:paraId="6C61CC63" w14:textId="7C6C6152" w:rsidR="00876E13" w:rsidRDefault="004D5599" w:rsidP="005B3BF1">
      <w:pPr>
        <w:rPr>
          <w:b/>
        </w:rPr>
      </w:pPr>
      <w:r>
        <w:rPr>
          <w:b/>
        </w:rPr>
        <w:t>(3) User Headers</w:t>
      </w:r>
    </w:p>
    <w:p w14:paraId="51135B41" w14:textId="351C11C9" w:rsidR="004D5599" w:rsidRDefault="004D5599" w:rsidP="005B3BF1">
      <w:r>
        <w:t>The user headers are there to help the user navigate through the web application if necessary. There are four user headers:</w:t>
      </w:r>
    </w:p>
    <w:p w14:paraId="24358F2B" w14:textId="77777777" w:rsidR="004D5599" w:rsidRDefault="004D5599" w:rsidP="005B3BF1"/>
    <w:p w14:paraId="0054FFD3" w14:textId="77777777" w:rsidR="004D5599" w:rsidRDefault="004D5599" w:rsidP="004D5599">
      <w:pPr>
        <w:pStyle w:val="ListParagraph"/>
        <w:numPr>
          <w:ilvl w:val="0"/>
          <w:numId w:val="33"/>
        </w:numPr>
      </w:pPr>
      <w:r>
        <w:t>Home – the landing page to the web application</w:t>
      </w:r>
    </w:p>
    <w:p w14:paraId="3E3A61C0" w14:textId="77777777" w:rsidR="004D5599" w:rsidRDefault="004D5599" w:rsidP="004D5599">
      <w:pPr>
        <w:pStyle w:val="ListParagraph"/>
        <w:numPr>
          <w:ilvl w:val="0"/>
          <w:numId w:val="33"/>
        </w:numPr>
      </w:pPr>
      <w:r>
        <w:t>Other – other details about the web application (mainly about the author and credits)</w:t>
      </w:r>
    </w:p>
    <w:p w14:paraId="56C5865F" w14:textId="77777777" w:rsidR="004D5599" w:rsidRDefault="004D5599" w:rsidP="004D5599">
      <w:pPr>
        <w:pStyle w:val="ListParagraph"/>
        <w:numPr>
          <w:ilvl w:val="0"/>
          <w:numId w:val="33"/>
        </w:numPr>
      </w:pPr>
      <w:r>
        <w:t>About – the page that explains the application in more depth</w:t>
      </w:r>
    </w:p>
    <w:p w14:paraId="64DE6FB0" w14:textId="1582A919" w:rsidR="004D5599" w:rsidRPr="004D5599" w:rsidRDefault="004D5599" w:rsidP="004D5599">
      <w:pPr>
        <w:pStyle w:val="ListParagraph"/>
        <w:numPr>
          <w:ilvl w:val="0"/>
          <w:numId w:val="33"/>
        </w:numPr>
      </w:pPr>
      <w:r>
        <w:t xml:space="preserve">Contact – a contact page that allows users to contact the site administrator. See section ‘contact’ in the appendix for more details of this page and how it implements the Twilio API with SMS validation.  </w:t>
      </w:r>
    </w:p>
    <w:p w14:paraId="1A329A59" w14:textId="22581669" w:rsidR="00E022BC" w:rsidRDefault="00E022BC" w:rsidP="005B3BF1"/>
    <w:p w14:paraId="286077F6" w14:textId="17E6EC97" w:rsidR="00E022BC" w:rsidRDefault="00E022BC" w:rsidP="005B3BF1"/>
    <w:p w14:paraId="110F16A1" w14:textId="0AE3D3B1" w:rsidR="00E022BC" w:rsidRDefault="00E022BC" w:rsidP="005B3BF1"/>
    <w:p w14:paraId="613CDF6D" w14:textId="7754464A" w:rsidR="00E022BC" w:rsidRDefault="00E022BC" w:rsidP="005B3BF1"/>
    <w:p w14:paraId="77198216" w14:textId="28A073EA" w:rsidR="00E022BC" w:rsidRDefault="00E022BC" w:rsidP="005B3BF1"/>
    <w:p w14:paraId="2E8B9D78" w14:textId="3D24C6AE" w:rsidR="00E022BC" w:rsidRDefault="00E022BC" w:rsidP="005B3BF1"/>
    <w:p w14:paraId="46E6E2FE" w14:textId="229F05B0" w:rsidR="00E022BC" w:rsidRDefault="00E022BC" w:rsidP="005B3BF1"/>
    <w:p w14:paraId="49A9FB7E" w14:textId="1921E05A" w:rsidR="00E022BC" w:rsidRDefault="00E022BC" w:rsidP="005B3BF1"/>
    <w:p w14:paraId="43A88C6D" w14:textId="34200020" w:rsidR="00E022BC" w:rsidRDefault="00E022BC" w:rsidP="005B3BF1"/>
    <w:p w14:paraId="4AB18CE3" w14:textId="1876C253" w:rsidR="00E022BC" w:rsidRDefault="00E022BC" w:rsidP="005B3BF1"/>
    <w:p w14:paraId="1F09A62C" w14:textId="5038AC6B" w:rsidR="00E022BC" w:rsidRDefault="00E022BC" w:rsidP="005B3BF1"/>
    <w:p w14:paraId="293B54D2" w14:textId="6431CEDC" w:rsidR="00E022BC" w:rsidRDefault="00E022BC" w:rsidP="005B3BF1"/>
    <w:p w14:paraId="65D9AE34" w14:textId="6AFCEA63" w:rsidR="00E022BC" w:rsidRDefault="00E022BC" w:rsidP="005B3BF1"/>
    <w:p w14:paraId="03B8CE95" w14:textId="63D9CBEB" w:rsidR="00E022BC" w:rsidRDefault="00E022BC" w:rsidP="005B3BF1"/>
    <w:p w14:paraId="3570F381" w14:textId="493A5C60" w:rsidR="00E022BC" w:rsidRDefault="00E022BC" w:rsidP="005B3BF1"/>
    <w:p w14:paraId="5EF6B7C6" w14:textId="39F50C29" w:rsidR="00E022BC" w:rsidRDefault="00E022BC" w:rsidP="005B3BF1"/>
    <w:p w14:paraId="08E04396" w14:textId="1E8D77EF" w:rsidR="00E022BC" w:rsidRDefault="00E022BC" w:rsidP="005B3BF1"/>
    <w:p w14:paraId="343EC645" w14:textId="6749129D" w:rsidR="00E022BC" w:rsidRDefault="00E022BC" w:rsidP="005B3BF1"/>
    <w:p w14:paraId="795C1129" w14:textId="5C0B42F6" w:rsidR="00E022BC" w:rsidRDefault="00E022BC" w:rsidP="005B3BF1"/>
    <w:p w14:paraId="3714B4F4" w14:textId="306EC976" w:rsidR="00E022BC" w:rsidRDefault="00E022BC" w:rsidP="005B3BF1"/>
    <w:p w14:paraId="25337F06" w14:textId="439CC3C6" w:rsidR="00E022BC" w:rsidRDefault="00E022BC" w:rsidP="005B3BF1"/>
    <w:p w14:paraId="700F5E6A" w14:textId="18A60065" w:rsidR="00E022BC" w:rsidRDefault="00E022BC" w:rsidP="005B3BF1"/>
    <w:p w14:paraId="52292882" w14:textId="5F501F64" w:rsidR="00E022BC" w:rsidRDefault="00E022BC" w:rsidP="005B3BF1"/>
    <w:p w14:paraId="7DF735D9" w14:textId="58B42ADB" w:rsidR="00E022BC" w:rsidRDefault="005E05B1" w:rsidP="00E022BC">
      <w:pPr>
        <w:pStyle w:val="Heading2"/>
      </w:pPr>
      <w:bookmarkStart w:id="14" w:name="_Toc493541782"/>
      <w:r>
        <w:lastRenderedPageBreak/>
        <w:t>Index page part two</w:t>
      </w:r>
      <w:bookmarkEnd w:id="14"/>
    </w:p>
    <w:p w14:paraId="12211A28" w14:textId="270A181E" w:rsidR="00D420C6" w:rsidRPr="00D420C6" w:rsidRDefault="00670F63" w:rsidP="00D420C6">
      <w:r>
        <w:rPr>
          <w:noProof/>
          <w:lang w:val="en-AU" w:eastAsia="en-AU"/>
        </w:rPr>
        <w:drawing>
          <wp:anchor distT="0" distB="0" distL="114300" distR="114300" simplePos="0" relativeHeight="251672576" behindDoc="1" locked="0" layoutInCell="1" allowOverlap="1" wp14:anchorId="25B8EFDE" wp14:editId="494C098B">
            <wp:simplePos x="0" y="0"/>
            <wp:positionH relativeFrom="margin">
              <wp:align>right</wp:align>
            </wp:positionH>
            <wp:positionV relativeFrom="paragraph">
              <wp:posOffset>156486</wp:posOffset>
            </wp:positionV>
            <wp:extent cx="5943600" cy="39624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p>
    <w:p w14:paraId="08502D79" w14:textId="7F7E3026" w:rsidR="00D420C6" w:rsidRDefault="00AA0854" w:rsidP="00D420C6">
      <w:r>
        <w:rPr>
          <w:noProof/>
          <w:lang w:val="en-AU" w:eastAsia="en-AU"/>
        </w:rPr>
        <mc:AlternateContent>
          <mc:Choice Requires="wps">
            <w:drawing>
              <wp:anchor distT="0" distB="0" distL="114300" distR="114300" simplePos="0" relativeHeight="251652096" behindDoc="0" locked="0" layoutInCell="1" allowOverlap="1" wp14:anchorId="104C51CF" wp14:editId="7D28B890">
                <wp:simplePos x="0" y="0"/>
                <wp:positionH relativeFrom="column">
                  <wp:posOffset>2917135</wp:posOffset>
                </wp:positionH>
                <wp:positionV relativeFrom="paragraph">
                  <wp:posOffset>58503</wp:posOffset>
                </wp:positionV>
                <wp:extent cx="2377332" cy="271092"/>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332" cy="271092"/>
                        </a:xfrm>
                        <a:prstGeom prst="rect">
                          <a:avLst/>
                        </a:prstGeom>
                        <a:noFill/>
                        <a:ln w="9525">
                          <a:noFill/>
                          <a:miter lim="800000"/>
                          <a:headEnd/>
                          <a:tailEnd/>
                        </a:ln>
                      </wps:spPr>
                      <wps:txbx>
                        <w:txbxContent>
                          <w:p w14:paraId="4752AF32" w14:textId="77777777" w:rsidR="00BE7FEE" w:rsidRDefault="00BE7FEE" w:rsidP="00AA0854">
                            <w:r>
                              <w:t>1</w:t>
                            </w:r>
                          </w:p>
                        </w:txbxContent>
                      </wps:txbx>
                      <wps:bodyPr rot="0" vert="horz" wrap="square" lIns="91440" tIns="45720" rIns="91440" bIns="45720" anchor="t" anchorCtr="0">
                        <a:spAutoFit/>
                      </wps:bodyPr>
                    </wps:wsp>
                  </a:graphicData>
                </a:graphic>
              </wp:anchor>
            </w:drawing>
          </mc:Choice>
          <mc:Fallback>
            <w:pict>
              <v:shape w14:anchorId="104C51CF" id="_x0000_s1038" type="#_x0000_t202" style="position:absolute;margin-left:229.7pt;margin-top:4.6pt;width:187.2pt;height:21.3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" filled="f" stroked="f">
                <v:textbox style="mso-fit-shape-to-text:t">
                  <w:txbxContent>
                    <w:p w14:paraId="4752AF32" w14:textId="77777777" w:rsidR="00BE7FEE" w:rsidRDefault="00BE7FEE" w:rsidP="00AA0854">
                      <w:r>
                        <w:t>1</w:t>
                      </w:r>
                    </w:p>
                  </w:txbxContent>
                </v:textbox>
              </v:shape>
            </w:pict>
          </mc:Fallback>
        </mc:AlternateContent>
      </w:r>
      <w:r w:rsidR="005E05B1">
        <w:rPr>
          <w:noProof/>
          <w:lang w:val="en-AU" w:eastAsia="en-AU"/>
        </w:rPr>
        <mc:AlternateContent>
          <mc:Choice Requires="wps">
            <w:drawing>
              <wp:anchor distT="0" distB="0" distL="114300" distR="114300" simplePos="0" relativeHeight="251651072" behindDoc="0" locked="0" layoutInCell="1" allowOverlap="1" wp14:anchorId="1E757057" wp14:editId="5373A3AF">
                <wp:simplePos x="0" y="0"/>
                <wp:positionH relativeFrom="column">
                  <wp:posOffset>412474</wp:posOffset>
                </wp:positionH>
                <wp:positionV relativeFrom="paragraph">
                  <wp:posOffset>60242</wp:posOffset>
                </wp:positionV>
                <wp:extent cx="2718352" cy="298174"/>
                <wp:effectExtent l="0" t="0" r="25400" b="26035"/>
                <wp:wrapNone/>
                <wp:docPr id="19" name="Rectangle 19"/>
                <wp:cNvGraphicFramePr/>
                <a:graphic xmlns:a="http://schemas.openxmlformats.org/drawingml/2006/main">
                  <a:graphicData uri="http://schemas.microsoft.com/office/word/2010/wordprocessingShape">
                    <wps:wsp>
                      <wps:cNvSpPr/>
                      <wps:spPr>
                        <a:xfrm>
                          <a:off x="0" y="0"/>
                          <a:ext cx="2718352" cy="29817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8F002" id="Rectangle 19" o:spid="_x0000_s1026" style="position:absolute;margin-left:32.5pt;margin-top:4.75pt;width:214.05pt;height:2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" filled="f" strokecolor="black [3200]" strokeweight="1pt"/>
            </w:pict>
          </mc:Fallback>
        </mc:AlternateContent>
      </w:r>
      <w:r w:rsidR="005E05B1">
        <w:rPr>
          <w:noProof/>
          <w:lang w:val="en-AU" w:eastAsia="en-AU"/>
        </w:rPr>
        <mc:AlternateContent>
          <mc:Choice Requires="wps">
            <w:drawing>
              <wp:anchor distT="0" distB="0" distL="114300" distR="114300" simplePos="0" relativeHeight="251650048" behindDoc="0" locked="0" layoutInCell="1" allowOverlap="1" wp14:anchorId="7D4EA40C" wp14:editId="4E731355">
                <wp:simplePos x="0" y="0"/>
                <wp:positionH relativeFrom="column">
                  <wp:posOffset>2156790</wp:posOffset>
                </wp:positionH>
                <wp:positionV relativeFrom="paragraph">
                  <wp:posOffset>770890</wp:posOffset>
                </wp:positionV>
                <wp:extent cx="1893349" cy="2678209"/>
                <wp:effectExtent l="0" t="0" r="12065" b="27305"/>
                <wp:wrapNone/>
                <wp:docPr id="18" name="Rectangle 18"/>
                <wp:cNvGraphicFramePr/>
                <a:graphic xmlns:a="http://schemas.openxmlformats.org/drawingml/2006/main">
                  <a:graphicData uri="http://schemas.microsoft.com/office/word/2010/wordprocessingShape">
                    <wps:wsp>
                      <wps:cNvSpPr/>
                      <wps:spPr>
                        <a:xfrm>
                          <a:off x="0" y="0"/>
                          <a:ext cx="1893349" cy="267820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5DA55" id="Rectangle 18" o:spid="_x0000_s1026" style="position:absolute;margin-left:169.85pt;margin-top:60.7pt;width:149.1pt;height:210.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" filled="f" strokecolor="black [3200]" strokeweight="1pt"/>
            </w:pict>
          </mc:Fallback>
        </mc:AlternateContent>
      </w:r>
      <w:r w:rsidR="00670F63" w:rsidRPr="00670F63">
        <w:rPr>
          <w:noProof/>
        </w:rPr>
        <w:t xml:space="preserve"> </w:t>
      </w:r>
    </w:p>
    <w:p w14:paraId="33BF1105" w14:textId="17A72615" w:rsidR="005E05B1" w:rsidRDefault="005E05B1" w:rsidP="00D420C6"/>
    <w:p w14:paraId="52DC9286" w14:textId="33470204" w:rsidR="005E05B1" w:rsidRDefault="005E05B1" w:rsidP="00D420C6"/>
    <w:p w14:paraId="2D5E43C2" w14:textId="145A3A54" w:rsidR="005E05B1" w:rsidRDefault="005E05B1" w:rsidP="00D420C6"/>
    <w:p w14:paraId="647C5B9D" w14:textId="1977E533" w:rsidR="005E05B1" w:rsidRDefault="00AA0854" w:rsidP="00D420C6">
      <w:r>
        <w:rPr>
          <w:noProof/>
          <w:lang w:val="en-AU" w:eastAsia="en-AU"/>
        </w:rPr>
        <mc:AlternateContent>
          <mc:Choice Requires="wps">
            <w:drawing>
              <wp:anchor distT="0" distB="0" distL="114300" distR="114300" simplePos="0" relativeHeight="251653120" behindDoc="0" locked="0" layoutInCell="1" allowOverlap="1" wp14:anchorId="51C82F87" wp14:editId="708EC2AA">
                <wp:simplePos x="0" y="0"/>
                <wp:positionH relativeFrom="column">
                  <wp:posOffset>3804451</wp:posOffset>
                </wp:positionH>
                <wp:positionV relativeFrom="paragraph">
                  <wp:posOffset>86691</wp:posOffset>
                </wp:positionV>
                <wp:extent cx="2377332" cy="271092"/>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332" cy="271092"/>
                        </a:xfrm>
                        <a:prstGeom prst="rect">
                          <a:avLst/>
                        </a:prstGeom>
                        <a:noFill/>
                        <a:ln w="9525">
                          <a:noFill/>
                          <a:miter lim="800000"/>
                          <a:headEnd/>
                          <a:tailEnd/>
                        </a:ln>
                      </wps:spPr>
                      <wps:txbx>
                        <w:txbxContent>
                          <w:p w14:paraId="2CD114F4" w14:textId="56EB038F" w:rsidR="00BE7FEE" w:rsidRPr="00AA0854" w:rsidRDefault="00BE7FEE" w:rsidP="00AA0854">
                            <w:pPr>
                              <w:rPr>
                                <w:lang w:val="en-AU"/>
                              </w:rPr>
                            </w:pPr>
                            <w:r>
                              <w:rPr>
                                <w:lang w:val="en-AU"/>
                              </w:rPr>
                              <w:t>2</w:t>
                            </w:r>
                          </w:p>
                        </w:txbxContent>
                      </wps:txbx>
                      <wps:bodyPr rot="0" vert="horz" wrap="square" lIns="91440" tIns="45720" rIns="91440" bIns="45720" anchor="t" anchorCtr="0">
                        <a:spAutoFit/>
                      </wps:bodyPr>
                    </wps:wsp>
                  </a:graphicData>
                </a:graphic>
              </wp:anchor>
            </w:drawing>
          </mc:Choice>
          <mc:Fallback>
            <w:pict>
              <v:shape w14:anchorId="51C82F87" id="_x0000_s1039" type="#_x0000_t202" style="position:absolute;margin-left:299.55pt;margin-top:6.85pt;width:187.2pt;height:21.3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" filled="f" stroked="f">
                <v:textbox style="mso-fit-shape-to-text:t">
                  <w:txbxContent>
                    <w:p w14:paraId="2CD114F4" w14:textId="56EB038F" w:rsidR="00BE7FEE" w:rsidRPr="00AA0854" w:rsidRDefault="00BE7FEE" w:rsidP="00AA0854">
                      <w:pPr>
                        <w:rPr>
                          <w:lang w:val="en-AU"/>
                        </w:rPr>
                      </w:pPr>
                      <w:r>
                        <w:rPr>
                          <w:lang w:val="en-AU"/>
                        </w:rPr>
                        <w:t>2</w:t>
                      </w:r>
                    </w:p>
                  </w:txbxContent>
                </v:textbox>
              </v:shape>
            </w:pict>
          </mc:Fallback>
        </mc:AlternateContent>
      </w:r>
    </w:p>
    <w:p w14:paraId="7C853BD9" w14:textId="42FC2C60" w:rsidR="005E05B1" w:rsidRDefault="005E05B1" w:rsidP="00D420C6"/>
    <w:p w14:paraId="607A664B" w14:textId="4BF08140" w:rsidR="005E05B1" w:rsidRDefault="005E05B1" w:rsidP="00D420C6"/>
    <w:p w14:paraId="408B0D2B" w14:textId="0BAC5335" w:rsidR="005E05B1" w:rsidRDefault="005E05B1" w:rsidP="00D420C6"/>
    <w:p w14:paraId="57FD498C" w14:textId="15D3CDD7" w:rsidR="005E05B1" w:rsidRDefault="005E05B1" w:rsidP="00D420C6"/>
    <w:p w14:paraId="06DB2325" w14:textId="6ABADA58" w:rsidR="005E05B1" w:rsidRDefault="005E05B1" w:rsidP="00D420C6"/>
    <w:p w14:paraId="6CEFF54B" w14:textId="0E657A11" w:rsidR="005E05B1" w:rsidRDefault="005E05B1" w:rsidP="00D420C6"/>
    <w:p w14:paraId="036E5FB4" w14:textId="0AF68869" w:rsidR="005E05B1" w:rsidRDefault="005E05B1" w:rsidP="00D420C6"/>
    <w:p w14:paraId="6AD14A7B" w14:textId="23F5A320" w:rsidR="005E05B1" w:rsidRDefault="005E05B1" w:rsidP="00D420C6"/>
    <w:p w14:paraId="37A0C91D" w14:textId="723F80AE" w:rsidR="005E05B1" w:rsidRDefault="005E05B1" w:rsidP="00D420C6"/>
    <w:p w14:paraId="534FD33D" w14:textId="00EF5D91" w:rsidR="005E05B1" w:rsidRDefault="005E05B1" w:rsidP="00D420C6"/>
    <w:p w14:paraId="7EDAD882" w14:textId="2CB0F23B" w:rsidR="005E05B1" w:rsidRDefault="005E05B1" w:rsidP="00D420C6"/>
    <w:p w14:paraId="1B4996C8" w14:textId="2B97AEB4" w:rsidR="005E05B1" w:rsidRDefault="005E05B1" w:rsidP="00D420C6"/>
    <w:p w14:paraId="78FB5364" w14:textId="439CB861" w:rsidR="005E05B1" w:rsidRDefault="005E05B1" w:rsidP="00D420C6"/>
    <w:p w14:paraId="12F5A2A8" w14:textId="22E24FE5" w:rsidR="005E05B1" w:rsidRDefault="005E05B1" w:rsidP="00D420C6"/>
    <w:p w14:paraId="303FC2E9" w14:textId="3F401110" w:rsidR="005E05B1" w:rsidRDefault="005E05B1" w:rsidP="00D420C6"/>
    <w:p w14:paraId="40F299B9" w14:textId="36003649" w:rsidR="005E05B1" w:rsidRDefault="005E05B1" w:rsidP="00D420C6"/>
    <w:p w14:paraId="412F4D76" w14:textId="4EBB7185" w:rsidR="005E05B1" w:rsidRDefault="005E05B1" w:rsidP="00D420C6"/>
    <w:p w14:paraId="07FEEA5D" w14:textId="76B78EF6" w:rsidR="005E05B1" w:rsidRDefault="005E05B1" w:rsidP="00D420C6"/>
    <w:p w14:paraId="78F78056" w14:textId="36EF0692" w:rsidR="005E05B1" w:rsidRDefault="005E05B1" w:rsidP="00D420C6"/>
    <w:p w14:paraId="7BF181DA" w14:textId="7B0F816D" w:rsidR="005E05B1" w:rsidRDefault="005E05B1" w:rsidP="00D420C6"/>
    <w:p w14:paraId="5F457C7B" w14:textId="42639F6B" w:rsidR="005E05B1" w:rsidRPr="00AA0854" w:rsidRDefault="005E05B1" w:rsidP="00D420C6">
      <w:pPr>
        <w:rPr>
          <w:b/>
          <w:sz w:val="20"/>
          <w:szCs w:val="20"/>
        </w:rPr>
      </w:pPr>
      <w:r w:rsidRPr="00AA0854">
        <w:rPr>
          <w:b/>
          <w:sz w:val="20"/>
          <w:szCs w:val="20"/>
        </w:rPr>
        <w:t xml:space="preserve">(1) Parsed URL </w:t>
      </w:r>
    </w:p>
    <w:p w14:paraId="0493F841" w14:textId="1BED3031" w:rsidR="005E05B1" w:rsidRPr="00AA0854" w:rsidRDefault="005E05B1" w:rsidP="00D420C6">
      <w:pPr>
        <w:rPr>
          <w:sz w:val="20"/>
          <w:szCs w:val="20"/>
        </w:rPr>
      </w:pPr>
      <w:r w:rsidRPr="00AA0854">
        <w:rPr>
          <w:sz w:val="20"/>
          <w:szCs w:val="20"/>
        </w:rPr>
        <w:t xml:space="preserve">After submission of the first page, the web application will redirect to last part of the form. The details from the previous page will be parsed in the URL. The URL displays the information as follows: </w:t>
      </w:r>
    </w:p>
    <w:p w14:paraId="755E9BCB" w14:textId="6B8B96AA" w:rsidR="005E05B1" w:rsidRPr="00AA0854" w:rsidRDefault="005E05B1" w:rsidP="00D420C6">
      <w:pPr>
        <w:rPr>
          <w:sz w:val="20"/>
          <w:szCs w:val="20"/>
        </w:rPr>
      </w:pPr>
    </w:p>
    <w:p w14:paraId="7BABCBC1" w14:textId="2F4A6516" w:rsidR="005E05B1" w:rsidRPr="00AA0854" w:rsidRDefault="005E05B1" w:rsidP="005E05B1">
      <w:pPr>
        <w:pStyle w:val="ListParagraph"/>
        <w:numPr>
          <w:ilvl w:val="0"/>
          <w:numId w:val="28"/>
        </w:numPr>
        <w:rPr>
          <w:sz w:val="20"/>
          <w:szCs w:val="20"/>
        </w:rPr>
      </w:pPr>
      <w:r w:rsidRPr="00AA0854">
        <w:rPr>
          <w:sz w:val="20"/>
          <w:szCs w:val="20"/>
        </w:rPr>
        <w:t xml:space="preserve">Lat: Is the latitude of the user’s location cited from the Google Maps API </w:t>
      </w:r>
    </w:p>
    <w:p w14:paraId="14CEBD03" w14:textId="5B98BE35" w:rsidR="005E05B1" w:rsidRPr="00AA0854" w:rsidRDefault="005E05B1" w:rsidP="005E05B1">
      <w:pPr>
        <w:pStyle w:val="ListParagraph"/>
        <w:numPr>
          <w:ilvl w:val="0"/>
          <w:numId w:val="28"/>
        </w:numPr>
        <w:rPr>
          <w:sz w:val="20"/>
          <w:szCs w:val="20"/>
        </w:rPr>
      </w:pPr>
      <w:r w:rsidRPr="00AA0854">
        <w:rPr>
          <w:sz w:val="20"/>
          <w:szCs w:val="20"/>
        </w:rPr>
        <w:t xml:space="preserve">Lng: Is the longitude of the user’s location cited from the Google Maps API </w:t>
      </w:r>
    </w:p>
    <w:p w14:paraId="2FE33DDC" w14:textId="43365DFD" w:rsidR="005E05B1" w:rsidRPr="00AA0854" w:rsidRDefault="005E05B1" w:rsidP="005E05B1">
      <w:pPr>
        <w:pStyle w:val="ListParagraph"/>
        <w:numPr>
          <w:ilvl w:val="0"/>
          <w:numId w:val="28"/>
        </w:numPr>
        <w:rPr>
          <w:sz w:val="20"/>
          <w:szCs w:val="20"/>
        </w:rPr>
      </w:pPr>
      <w:r w:rsidRPr="00AA0854">
        <w:rPr>
          <w:sz w:val="20"/>
          <w:szCs w:val="20"/>
        </w:rPr>
        <w:t>Radius: Is the search radius as per the users request on the previous page</w:t>
      </w:r>
    </w:p>
    <w:p w14:paraId="17C08C27" w14:textId="3BF3188A" w:rsidR="005E05B1" w:rsidRPr="00AA0854" w:rsidRDefault="005E05B1" w:rsidP="005E05B1">
      <w:pPr>
        <w:pStyle w:val="ListParagraph"/>
        <w:numPr>
          <w:ilvl w:val="0"/>
          <w:numId w:val="28"/>
        </w:numPr>
        <w:rPr>
          <w:sz w:val="20"/>
          <w:szCs w:val="20"/>
        </w:rPr>
      </w:pPr>
      <w:r w:rsidRPr="00AA0854">
        <w:rPr>
          <w:sz w:val="20"/>
          <w:szCs w:val="20"/>
        </w:rPr>
        <w:t>typeID: Is the Zomato unique identification number for the chosen meal type</w:t>
      </w:r>
    </w:p>
    <w:p w14:paraId="78012C0A" w14:textId="7A9736B0" w:rsidR="005E05B1" w:rsidRPr="00AA0854" w:rsidRDefault="005E05B1" w:rsidP="005E05B1">
      <w:pPr>
        <w:rPr>
          <w:sz w:val="20"/>
          <w:szCs w:val="20"/>
        </w:rPr>
      </w:pPr>
    </w:p>
    <w:p w14:paraId="161A008A" w14:textId="7D83A022" w:rsidR="005E05B1" w:rsidRPr="00AA0854" w:rsidRDefault="005E05B1" w:rsidP="005E05B1">
      <w:pPr>
        <w:rPr>
          <w:b/>
          <w:sz w:val="20"/>
          <w:szCs w:val="20"/>
        </w:rPr>
      </w:pPr>
      <w:r w:rsidRPr="00AA0854">
        <w:rPr>
          <w:b/>
          <w:sz w:val="20"/>
          <w:szCs w:val="20"/>
        </w:rPr>
        <w:t>(2) Secondary input fields</w:t>
      </w:r>
    </w:p>
    <w:p w14:paraId="3DA32DB1" w14:textId="0D98D3E7" w:rsidR="00333FC1" w:rsidRPr="00AA0854" w:rsidRDefault="00AA0854" w:rsidP="005E05B1">
      <w:pPr>
        <w:rPr>
          <w:sz w:val="20"/>
          <w:szCs w:val="20"/>
        </w:rPr>
      </w:pPr>
      <w:r w:rsidRPr="00AA0854">
        <w:rPr>
          <w:sz w:val="20"/>
          <w:szCs w:val="20"/>
        </w:rPr>
        <w:t xml:space="preserve">The secondary input fields are just the second part to the web application which requires user input data; they type of cuisines the user would like and the ‘sort by’. </w:t>
      </w:r>
    </w:p>
    <w:p w14:paraId="451811A1" w14:textId="47691592" w:rsidR="00AA0854" w:rsidRPr="00AA0854" w:rsidRDefault="00AA0854" w:rsidP="005E05B1">
      <w:pPr>
        <w:rPr>
          <w:sz w:val="20"/>
          <w:szCs w:val="20"/>
        </w:rPr>
      </w:pPr>
    </w:p>
    <w:p w14:paraId="117E8A66" w14:textId="4EC370FA" w:rsidR="00AA0854" w:rsidRPr="00AA0854" w:rsidRDefault="00AA0854" w:rsidP="005E05B1">
      <w:pPr>
        <w:rPr>
          <w:sz w:val="20"/>
          <w:szCs w:val="20"/>
        </w:rPr>
      </w:pPr>
      <w:r w:rsidRPr="00AA0854">
        <w:rPr>
          <w:sz w:val="20"/>
          <w:szCs w:val="20"/>
        </w:rPr>
        <w:t xml:space="preserve">Type of cuisines – the cuisine types is a radio button input of a various types of cuisines that are found locally. Users can either select one specific cuisine or all of them. The default selection is ‘any’. When a user hovers over the cuisine it will highlight, prompting the user to click it. On click of the cuisine the user will be redirected to another page that displays the top 10 images returned from the Flickr API about that cuisine. This is designed to give users an idea of what they might expect in that cuisine type, especially if they have not heard of it before. </w:t>
      </w:r>
      <w:r>
        <w:rPr>
          <w:sz w:val="20"/>
          <w:szCs w:val="20"/>
        </w:rPr>
        <w:t xml:space="preserve">Please see </w:t>
      </w:r>
      <w:r w:rsidR="005719CF">
        <w:rPr>
          <w:sz w:val="20"/>
          <w:szCs w:val="20"/>
        </w:rPr>
        <w:t xml:space="preserve">the </w:t>
      </w:r>
      <w:r>
        <w:rPr>
          <w:sz w:val="20"/>
          <w:szCs w:val="20"/>
        </w:rPr>
        <w:t>‘</w:t>
      </w:r>
      <w:r w:rsidR="005719CF">
        <w:rPr>
          <w:sz w:val="20"/>
          <w:szCs w:val="20"/>
        </w:rPr>
        <w:t xml:space="preserve">Cuisine images’ section below for a preview. </w:t>
      </w:r>
    </w:p>
    <w:p w14:paraId="38C52687" w14:textId="77777777" w:rsidR="00AA0854" w:rsidRPr="00AA0854" w:rsidRDefault="00AA0854" w:rsidP="005E05B1">
      <w:pPr>
        <w:rPr>
          <w:sz w:val="20"/>
          <w:szCs w:val="20"/>
        </w:rPr>
      </w:pPr>
    </w:p>
    <w:p w14:paraId="256D51D7" w14:textId="25B0115E" w:rsidR="00AA0854" w:rsidRDefault="00AA0854" w:rsidP="005E05B1">
      <w:pPr>
        <w:rPr>
          <w:sz w:val="20"/>
          <w:szCs w:val="20"/>
        </w:rPr>
      </w:pPr>
      <w:r w:rsidRPr="00AA0854">
        <w:rPr>
          <w:sz w:val="20"/>
          <w:szCs w:val="20"/>
        </w:rPr>
        <w:t xml:space="preserve">Sort by – The sort by is pretty self-explanatory. There are three selections to sort the results from: cost, rating or distance. The default selection is cost. Like the type of cuisines, the sort by is a radio button list which only allows a user to make one selection.  </w:t>
      </w:r>
    </w:p>
    <w:p w14:paraId="7DEB00E1" w14:textId="3609A054" w:rsidR="00AA0854" w:rsidRDefault="00AA0854" w:rsidP="00AA0854">
      <w:pPr>
        <w:pStyle w:val="Heading2"/>
      </w:pPr>
      <w:bookmarkStart w:id="15" w:name="_Toc493541783"/>
      <w:r>
        <w:lastRenderedPageBreak/>
        <w:t>Results Page</w:t>
      </w:r>
      <w:bookmarkEnd w:id="15"/>
    </w:p>
    <w:p w14:paraId="759EE748" w14:textId="26BED56C" w:rsidR="005719CF" w:rsidRDefault="005719CF" w:rsidP="005719CF">
      <w:r>
        <w:rPr>
          <w:noProof/>
          <w:lang w:val="en-AU" w:eastAsia="en-AU"/>
        </w:rPr>
        <w:drawing>
          <wp:anchor distT="0" distB="0" distL="114300" distR="114300" simplePos="0" relativeHeight="251655168" behindDoc="1" locked="0" layoutInCell="1" allowOverlap="1" wp14:anchorId="144B01B7" wp14:editId="7D5E9433">
            <wp:simplePos x="0" y="0"/>
            <wp:positionH relativeFrom="margin">
              <wp:align>right</wp:align>
            </wp:positionH>
            <wp:positionV relativeFrom="paragraph">
              <wp:posOffset>119297</wp:posOffset>
            </wp:positionV>
            <wp:extent cx="5943600" cy="39624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p>
    <w:p w14:paraId="7A23E8F7" w14:textId="2BF9BFB5" w:rsidR="005719CF" w:rsidRDefault="005719CF" w:rsidP="005719CF">
      <w:r>
        <w:rPr>
          <w:noProof/>
          <w:lang w:val="en-AU" w:eastAsia="en-AU"/>
        </w:rPr>
        <mc:AlternateContent>
          <mc:Choice Requires="wps">
            <w:drawing>
              <wp:anchor distT="0" distB="0" distL="114300" distR="114300" simplePos="0" relativeHeight="251659264" behindDoc="0" locked="0" layoutInCell="1" allowOverlap="1" wp14:anchorId="16D4F866" wp14:editId="269158A8">
                <wp:simplePos x="0" y="0"/>
                <wp:positionH relativeFrom="column">
                  <wp:posOffset>3531263</wp:posOffset>
                </wp:positionH>
                <wp:positionV relativeFrom="paragraph">
                  <wp:posOffset>3893</wp:posOffset>
                </wp:positionV>
                <wp:extent cx="432352" cy="298174"/>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52" cy="298174"/>
                        </a:xfrm>
                        <a:prstGeom prst="rect">
                          <a:avLst/>
                        </a:prstGeom>
                        <a:noFill/>
                        <a:ln w="9525">
                          <a:noFill/>
                          <a:miter lim="800000"/>
                          <a:headEnd/>
                          <a:tailEnd/>
                        </a:ln>
                      </wps:spPr>
                      <wps:txbx>
                        <w:txbxContent>
                          <w:p w14:paraId="6C7FD8B2" w14:textId="4E2FE054" w:rsidR="00BE7FEE" w:rsidRPr="005719CF" w:rsidRDefault="00BE7FEE" w:rsidP="005719CF">
                            <w:pPr>
                              <w:rPr>
                                <w:lang w:val="en-AU"/>
                              </w:rPr>
                            </w:pPr>
                            <w:r>
                              <w:rPr>
                                <w:lang w:val="en-AU"/>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4F866" id="_x0000_s1040" type="#_x0000_t202" style="position:absolute;margin-left:278.05pt;margin-top:.3pt;width:34.05pt;height: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" filled="f" stroked="f">
                <v:textbox>
                  <w:txbxContent>
                    <w:p w14:paraId="6C7FD8B2" w14:textId="4E2FE054" w:rsidR="00BE7FEE" w:rsidRPr="005719CF" w:rsidRDefault="00BE7FEE" w:rsidP="005719CF">
                      <w:pPr>
                        <w:rPr>
                          <w:lang w:val="en-AU"/>
                        </w:rPr>
                      </w:pPr>
                      <w:r>
                        <w:rPr>
                          <w:lang w:val="en-AU"/>
                        </w:rPr>
                        <w:t>1</w:t>
                      </w:r>
                    </w:p>
                  </w:txbxContent>
                </v:textbox>
              </v:shape>
            </w:pict>
          </mc:Fallback>
        </mc:AlternateContent>
      </w:r>
      <w:r>
        <w:rPr>
          <w:noProof/>
          <w:lang w:val="en-AU" w:eastAsia="en-AU"/>
        </w:rPr>
        <mc:AlternateContent>
          <mc:Choice Requires="wps">
            <w:drawing>
              <wp:anchor distT="0" distB="0" distL="114300" distR="114300" simplePos="0" relativeHeight="251658240" behindDoc="0" locked="0" layoutInCell="1" allowOverlap="1" wp14:anchorId="56A4C116" wp14:editId="7D9A5004">
                <wp:simplePos x="0" y="0"/>
                <wp:positionH relativeFrom="margin">
                  <wp:posOffset>345440</wp:posOffset>
                </wp:positionH>
                <wp:positionV relativeFrom="paragraph">
                  <wp:posOffset>18525</wp:posOffset>
                </wp:positionV>
                <wp:extent cx="3399182" cy="238539"/>
                <wp:effectExtent l="0" t="0" r="10795" b="28575"/>
                <wp:wrapNone/>
                <wp:docPr id="26" name="Rectangle 26"/>
                <wp:cNvGraphicFramePr/>
                <a:graphic xmlns:a="http://schemas.openxmlformats.org/drawingml/2006/main">
                  <a:graphicData uri="http://schemas.microsoft.com/office/word/2010/wordprocessingShape">
                    <wps:wsp>
                      <wps:cNvSpPr/>
                      <wps:spPr>
                        <a:xfrm>
                          <a:off x="0" y="0"/>
                          <a:ext cx="3399182" cy="23853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446A7" id="Rectangle 26" o:spid="_x0000_s1026" style="position:absolute;margin-left:27.2pt;margin-top:1.45pt;width:267.65pt;height:18.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" filled="f" strokecolor="black [3200]" strokeweight="1pt">
                <w10:wrap anchorx="margin"/>
              </v:rect>
            </w:pict>
          </mc:Fallback>
        </mc:AlternateContent>
      </w:r>
    </w:p>
    <w:p w14:paraId="6ACDCFFB" w14:textId="298360E1" w:rsidR="005719CF" w:rsidRPr="005719CF" w:rsidRDefault="005719CF" w:rsidP="005719CF"/>
    <w:p w14:paraId="07282477" w14:textId="7304E2AE" w:rsidR="00AA0854" w:rsidRPr="00AA0854" w:rsidRDefault="00AA0854" w:rsidP="00AA0854"/>
    <w:p w14:paraId="2FE804F2" w14:textId="77777777" w:rsidR="005719CF" w:rsidRDefault="005719CF" w:rsidP="005E05B1">
      <w:pPr>
        <w:rPr>
          <w:sz w:val="20"/>
          <w:szCs w:val="20"/>
        </w:rPr>
      </w:pPr>
    </w:p>
    <w:p w14:paraId="28942020" w14:textId="2E8983EE" w:rsidR="005719CF" w:rsidRDefault="005719CF" w:rsidP="005E05B1">
      <w:pPr>
        <w:rPr>
          <w:sz w:val="20"/>
          <w:szCs w:val="20"/>
        </w:rPr>
      </w:pPr>
    </w:p>
    <w:p w14:paraId="254F0AC9" w14:textId="4F4A581C" w:rsidR="005719CF" w:rsidRDefault="005719CF" w:rsidP="005E05B1">
      <w:pPr>
        <w:rPr>
          <w:sz w:val="20"/>
          <w:szCs w:val="20"/>
        </w:rPr>
      </w:pPr>
      <w:r>
        <w:rPr>
          <w:noProof/>
          <w:lang w:val="en-AU" w:eastAsia="en-AU"/>
        </w:rPr>
        <mc:AlternateContent>
          <mc:Choice Requires="wps">
            <w:drawing>
              <wp:anchor distT="0" distB="0" distL="114300" distR="114300" simplePos="0" relativeHeight="251656192" behindDoc="0" locked="0" layoutInCell="1" allowOverlap="1" wp14:anchorId="16E2CC87" wp14:editId="43DC5E95">
                <wp:simplePos x="0" y="0"/>
                <wp:positionH relativeFrom="column">
                  <wp:posOffset>1674743</wp:posOffset>
                </wp:positionH>
                <wp:positionV relativeFrom="paragraph">
                  <wp:posOffset>3866</wp:posOffset>
                </wp:positionV>
                <wp:extent cx="2753140" cy="506896"/>
                <wp:effectExtent l="0" t="0" r="28575" b="26670"/>
                <wp:wrapNone/>
                <wp:docPr id="24" name="Rectangle 24"/>
                <wp:cNvGraphicFramePr/>
                <a:graphic xmlns:a="http://schemas.openxmlformats.org/drawingml/2006/main">
                  <a:graphicData uri="http://schemas.microsoft.com/office/word/2010/wordprocessingShape">
                    <wps:wsp>
                      <wps:cNvSpPr/>
                      <wps:spPr>
                        <a:xfrm>
                          <a:off x="0" y="0"/>
                          <a:ext cx="2753140" cy="50689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0E356" id="Rectangle 24" o:spid="_x0000_s1026" style="position:absolute;margin-left:131.85pt;margin-top:.3pt;width:216.8pt;height:39.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" filled="f" strokecolor="black [3200]" strokeweight="1pt"/>
            </w:pict>
          </mc:Fallback>
        </mc:AlternateContent>
      </w:r>
    </w:p>
    <w:p w14:paraId="7427D151" w14:textId="05524610" w:rsidR="005719CF" w:rsidRDefault="005719CF" w:rsidP="005E05B1">
      <w:pPr>
        <w:rPr>
          <w:sz w:val="20"/>
          <w:szCs w:val="20"/>
        </w:rPr>
      </w:pPr>
      <w:r>
        <w:rPr>
          <w:noProof/>
          <w:lang w:val="en-AU" w:eastAsia="en-AU"/>
        </w:rPr>
        <mc:AlternateContent>
          <mc:Choice Requires="wps">
            <w:drawing>
              <wp:anchor distT="0" distB="0" distL="114300" distR="114300" simplePos="0" relativeHeight="251657216" behindDoc="0" locked="0" layoutInCell="1" allowOverlap="1" wp14:anchorId="783A31E2" wp14:editId="0D398C48">
                <wp:simplePos x="0" y="0"/>
                <wp:positionH relativeFrom="column">
                  <wp:posOffset>4209222</wp:posOffset>
                </wp:positionH>
                <wp:positionV relativeFrom="paragraph">
                  <wp:posOffset>107176</wp:posOffset>
                </wp:positionV>
                <wp:extent cx="432352" cy="298174"/>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52" cy="298174"/>
                        </a:xfrm>
                        <a:prstGeom prst="rect">
                          <a:avLst/>
                        </a:prstGeom>
                        <a:noFill/>
                        <a:ln w="9525">
                          <a:noFill/>
                          <a:miter lim="800000"/>
                          <a:headEnd/>
                          <a:tailEnd/>
                        </a:ln>
                      </wps:spPr>
                      <wps:txbx>
                        <w:txbxContent>
                          <w:p w14:paraId="45DF10CC" w14:textId="15E38540" w:rsidR="00BE7FEE" w:rsidRPr="005719CF" w:rsidRDefault="00BE7FEE" w:rsidP="005719CF">
                            <w:pPr>
                              <w:rPr>
                                <w:lang w:val="en-AU"/>
                              </w:rPr>
                            </w:pPr>
                            <w:r>
                              <w:rPr>
                                <w:lang w:val="en-AU"/>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A31E2" id="_x0000_s1041" type="#_x0000_t202" style="position:absolute;margin-left:331.45pt;margin-top:8.45pt;width:34.05pt;height:2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" filled="f" stroked="f">
                <v:textbox>
                  <w:txbxContent>
                    <w:p w14:paraId="45DF10CC" w14:textId="15E38540" w:rsidR="00BE7FEE" w:rsidRPr="005719CF" w:rsidRDefault="00BE7FEE" w:rsidP="005719CF">
                      <w:pPr>
                        <w:rPr>
                          <w:lang w:val="en-AU"/>
                        </w:rPr>
                      </w:pPr>
                      <w:r>
                        <w:rPr>
                          <w:lang w:val="en-AU"/>
                        </w:rPr>
                        <w:t>2</w:t>
                      </w:r>
                    </w:p>
                  </w:txbxContent>
                </v:textbox>
              </v:shape>
            </w:pict>
          </mc:Fallback>
        </mc:AlternateContent>
      </w:r>
    </w:p>
    <w:p w14:paraId="363C7FE8" w14:textId="52117398" w:rsidR="005719CF" w:rsidRDefault="005719CF" w:rsidP="005E05B1">
      <w:pPr>
        <w:rPr>
          <w:sz w:val="20"/>
          <w:szCs w:val="20"/>
        </w:rPr>
      </w:pPr>
    </w:p>
    <w:p w14:paraId="0E70644A" w14:textId="1B140DE3" w:rsidR="005719CF" w:rsidRDefault="005719CF" w:rsidP="005E05B1">
      <w:pPr>
        <w:rPr>
          <w:sz w:val="20"/>
          <w:szCs w:val="20"/>
        </w:rPr>
      </w:pPr>
    </w:p>
    <w:p w14:paraId="66BF21BD" w14:textId="77777777" w:rsidR="005719CF" w:rsidRDefault="005719CF" w:rsidP="005E05B1">
      <w:pPr>
        <w:rPr>
          <w:sz w:val="20"/>
          <w:szCs w:val="20"/>
        </w:rPr>
      </w:pPr>
    </w:p>
    <w:p w14:paraId="7F102261" w14:textId="2094F6EE" w:rsidR="005719CF" w:rsidRDefault="005719CF" w:rsidP="005E05B1">
      <w:pPr>
        <w:rPr>
          <w:sz w:val="20"/>
          <w:szCs w:val="20"/>
        </w:rPr>
      </w:pPr>
    </w:p>
    <w:p w14:paraId="15C051CC" w14:textId="77777777" w:rsidR="005719CF" w:rsidRDefault="005719CF" w:rsidP="005E05B1">
      <w:pPr>
        <w:rPr>
          <w:sz w:val="20"/>
          <w:szCs w:val="20"/>
        </w:rPr>
      </w:pPr>
    </w:p>
    <w:p w14:paraId="66A3821E" w14:textId="77777777" w:rsidR="005719CF" w:rsidRDefault="005719CF" w:rsidP="005E05B1">
      <w:pPr>
        <w:rPr>
          <w:sz w:val="20"/>
          <w:szCs w:val="20"/>
        </w:rPr>
      </w:pPr>
    </w:p>
    <w:p w14:paraId="50D277F5" w14:textId="77777777" w:rsidR="005719CF" w:rsidRDefault="005719CF" w:rsidP="005E05B1">
      <w:pPr>
        <w:rPr>
          <w:sz w:val="20"/>
          <w:szCs w:val="20"/>
        </w:rPr>
      </w:pPr>
    </w:p>
    <w:p w14:paraId="79FBF45E" w14:textId="79D6616F" w:rsidR="005719CF" w:rsidRDefault="005719CF" w:rsidP="005E05B1">
      <w:pPr>
        <w:rPr>
          <w:sz w:val="20"/>
          <w:szCs w:val="20"/>
        </w:rPr>
      </w:pPr>
    </w:p>
    <w:p w14:paraId="4DBED0CB" w14:textId="77777777" w:rsidR="005719CF" w:rsidRDefault="005719CF" w:rsidP="005E05B1">
      <w:pPr>
        <w:rPr>
          <w:sz w:val="20"/>
          <w:szCs w:val="20"/>
        </w:rPr>
      </w:pPr>
    </w:p>
    <w:p w14:paraId="7E5B659A" w14:textId="4DDD4CE1" w:rsidR="005719CF" w:rsidRDefault="005719CF" w:rsidP="005E05B1">
      <w:pPr>
        <w:rPr>
          <w:sz w:val="20"/>
          <w:szCs w:val="20"/>
        </w:rPr>
      </w:pPr>
    </w:p>
    <w:p w14:paraId="5E256135" w14:textId="77777777" w:rsidR="005719CF" w:rsidRDefault="005719CF" w:rsidP="005E05B1">
      <w:pPr>
        <w:rPr>
          <w:sz w:val="20"/>
          <w:szCs w:val="20"/>
        </w:rPr>
      </w:pPr>
    </w:p>
    <w:p w14:paraId="6A9C738D" w14:textId="77777777" w:rsidR="005719CF" w:rsidRDefault="005719CF" w:rsidP="005E05B1">
      <w:pPr>
        <w:rPr>
          <w:sz w:val="20"/>
          <w:szCs w:val="20"/>
        </w:rPr>
      </w:pPr>
    </w:p>
    <w:p w14:paraId="09E4523F" w14:textId="5E467DB5" w:rsidR="005719CF" w:rsidRDefault="005719CF" w:rsidP="005E05B1">
      <w:pPr>
        <w:rPr>
          <w:sz w:val="20"/>
          <w:szCs w:val="20"/>
        </w:rPr>
      </w:pPr>
    </w:p>
    <w:p w14:paraId="40EFB911" w14:textId="77777777" w:rsidR="005719CF" w:rsidRDefault="005719CF" w:rsidP="005E05B1">
      <w:pPr>
        <w:rPr>
          <w:sz w:val="20"/>
          <w:szCs w:val="20"/>
        </w:rPr>
      </w:pPr>
    </w:p>
    <w:p w14:paraId="361E2B11" w14:textId="77777777" w:rsidR="005719CF" w:rsidRDefault="005719CF" w:rsidP="005E05B1">
      <w:pPr>
        <w:rPr>
          <w:sz w:val="20"/>
          <w:szCs w:val="20"/>
        </w:rPr>
      </w:pPr>
    </w:p>
    <w:p w14:paraId="1191581E" w14:textId="31219986" w:rsidR="005719CF" w:rsidRDefault="005719CF" w:rsidP="005E05B1">
      <w:pPr>
        <w:rPr>
          <w:sz w:val="20"/>
          <w:szCs w:val="20"/>
        </w:rPr>
      </w:pPr>
    </w:p>
    <w:p w14:paraId="3156ECC3" w14:textId="77777777" w:rsidR="005719CF" w:rsidRDefault="005719CF" w:rsidP="005E05B1">
      <w:pPr>
        <w:rPr>
          <w:sz w:val="20"/>
          <w:szCs w:val="20"/>
        </w:rPr>
      </w:pPr>
    </w:p>
    <w:p w14:paraId="3623948C" w14:textId="13B5FF31" w:rsidR="005719CF" w:rsidRDefault="005719CF" w:rsidP="005E05B1">
      <w:pPr>
        <w:rPr>
          <w:sz w:val="20"/>
          <w:szCs w:val="20"/>
        </w:rPr>
      </w:pPr>
    </w:p>
    <w:p w14:paraId="2C8A6ECE" w14:textId="093715FC" w:rsidR="005719CF" w:rsidRPr="00B5623F" w:rsidRDefault="005719CF" w:rsidP="005E05B1">
      <w:pPr>
        <w:rPr>
          <w:szCs w:val="20"/>
        </w:rPr>
      </w:pPr>
    </w:p>
    <w:p w14:paraId="6EEBE2E1" w14:textId="7C4FFFD3" w:rsidR="00585046" w:rsidRPr="00B5623F" w:rsidRDefault="00585046" w:rsidP="00585046">
      <w:pPr>
        <w:rPr>
          <w:b/>
          <w:szCs w:val="20"/>
        </w:rPr>
      </w:pPr>
      <w:r w:rsidRPr="00B5623F">
        <w:rPr>
          <w:b/>
          <w:szCs w:val="20"/>
        </w:rPr>
        <w:t xml:space="preserve">(1) Parsed URL </w:t>
      </w:r>
    </w:p>
    <w:p w14:paraId="6A6BB504" w14:textId="08BEB522" w:rsidR="00585046" w:rsidRPr="00B5623F" w:rsidRDefault="00585046" w:rsidP="00585046">
      <w:pPr>
        <w:rPr>
          <w:szCs w:val="20"/>
        </w:rPr>
      </w:pPr>
      <w:r w:rsidRPr="00B5623F">
        <w:rPr>
          <w:szCs w:val="20"/>
        </w:rPr>
        <w:t>After submission of the previous page, the web application will redirect to the results page. The details from the previous page will be parsed in the URL, alongside the latitude, longitude, radius and type ID from the previous URL. The URL will additionally parse the additional information</w:t>
      </w:r>
    </w:p>
    <w:p w14:paraId="410C4E38" w14:textId="77777777" w:rsidR="00585046" w:rsidRPr="00B5623F" w:rsidRDefault="00585046" w:rsidP="00585046">
      <w:pPr>
        <w:rPr>
          <w:szCs w:val="20"/>
        </w:rPr>
      </w:pPr>
    </w:p>
    <w:p w14:paraId="1021862D" w14:textId="0F8FAB70" w:rsidR="00585046" w:rsidRPr="00B5623F" w:rsidRDefault="00585046" w:rsidP="00585046">
      <w:pPr>
        <w:pStyle w:val="ListParagraph"/>
        <w:numPr>
          <w:ilvl w:val="0"/>
          <w:numId w:val="29"/>
        </w:numPr>
        <w:rPr>
          <w:szCs w:val="20"/>
        </w:rPr>
      </w:pPr>
      <w:r w:rsidRPr="00B5623F">
        <w:rPr>
          <w:szCs w:val="20"/>
        </w:rPr>
        <w:t xml:space="preserve">sort: the Zomato unique ID for sort by. </w:t>
      </w:r>
    </w:p>
    <w:p w14:paraId="509842C0" w14:textId="2ACF811D" w:rsidR="00585046" w:rsidRPr="00B5623F" w:rsidRDefault="00585046" w:rsidP="00585046">
      <w:pPr>
        <w:pStyle w:val="ListParagraph"/>
        <w:numPr>
          <w:ilvl w:val="0"/>
          <w:numId w:val="29"/>
        </w:numPr>
        <w:rPr>
          <w:szCs w:val="20"/>
        </w:rPr>
      </w:pPr>
      <w:r w:rsidRPr="00B5623F">
        <w:rPr>
          <w:szCs w:val="20"/>
        </w:rPr>
        <w:t>cuisineID: the Zomato unique ID for cuisine types.</w:t>
      </w:r>
    </w:p>
    <w:p w14:paraId="356732B6" w14:textId="15B09313" w:rsidR="005719CF" w:rsidRPr="00B5623F" w:rsidRDefault="005719CF" w:rsidP="005E05B1">
      <w:pPr>
        <w:rPr>
          <w:szCs w:val="20"/>
        </w:rPr>
      </w:pPr>
    </w:p>
    <w:p w14:paraId="3206F9E6" w14:textId="74637103" w:rsidR="00585046" w:rsidRPr="00B5623F" w:rsidRDefault="00585046" w:rsidP="005E05B1">
      <w:pPr>
        <w:rPr>
          <w:b/>
          <w:szCs w:val="20"/>
        </w:rPr>
      </w:pPr>
      <w:r w:rsidRPr="00B5623F">
        <w:rPr>
          <w:b/>
          <w:szCs w:val="20"/>
        </w:rPr>
        <w:t xml:space="preserve">(2) Results </w:t>
      </w:r>
    </w:p>
    <w:p w14:paraId="25F36FF6" w14:textId="137B68D2" w:rsidR="00585046" w:rsidRPr="00B5623F" w:rsidRDefault="00585046" w:rsidP="005E05B1">
      <w:pPr>
        <w:rPr>
          <w:szCs w:val="20"/>
        </w:rPr>
      </w:pPr>
      <w:r w:rsidRPr="00B5623F">
        <w:rPr>
          <w:szCs w:val="20"/>
        </w:rPr>
        <w:t xml:space="preserve">This page is the main page to the web application, it is the page that retrieves the results from the Zomato API and displays them in an aesthetic manner. So that the page is not overloaded, only the top 20 results will be displayed. As this is only the show of results, not all the information on each resulted restaurant is shown, only its vital information such as the restaurant’s name, address and rating. </w:t>
      </w:r>
    </w:p>
    <w:p w14:paraId="320C41BD" w14:textId="758543CB" w:rsidR="00585046" w:rsidRPr="00B5623F" w:rsidRDefault="00585046" w:rsidP="005E05B1">
      <w:pPr>
        <w:rPr>
          <w:szCs w:val="20"/>
        </w:rPr>
      </w:pPr>
    </w:p>
    <w:p w14:paraId="6B2231B7" w14:textId="302E10C4" w:rsidR="00585046" w:rsidRPr="00B5623F" w:rsidRDefault="00585046" w:rsidP="005E05B1">
      <w:pPr>
        <w:rPr>
          <w:szCs w:val="20"/>
        </w:rPr>
      </w:pPr>
      <w:r w:rsidRPr="00B5623F">
        <w:rPr>
          <w:szCs w:val="20"/>
        </w:rPr>
        <w:t xml:space="preserve">When the user hovers over the restaurant name it will highlight to prompt the user to select it. If the user selects the restaurant they will be redirected to a page where all the restaurants information will be displayed. More about this can be found below in the section of ‘Restaurant details’ </w:t>
      </w:r>
    </w:p>
    <w:p w14:paraId="56582FD1" w14:textId="0D257829" w:rsidR="005719CF" w:rsidRDefault="005719CF" w:rsidP="005E05B1">
      <w:pPr>
        <w:rPr>
          <w:sz w:val="20"/>
          <w:szCs w:val="20"/>
        </w:rPr>
      </w:pPr>
    </w:p>
    <w:p w14:paraId="01875FDC" w14:textId="2D4BFCC1" w:rsidR="005719CF" w:rsidRDefault="005719CF" w:rsidP="005E05B1">
      <w:pPr>
        <w:rPr>
          <w:sz w:val="20"/>
          <w:szCs w:val="20"/>
        </w:rPr>
      </w:pPr>
    </w:p>
    <w:p w14:paraId="46BE5986" w14:textId="265D972B" w:rsidR="005719CF" w:rsidRDefault="005719CF" w:rsidP="005E05B1">
      <w:pPr>
        <w:rPr>
          <w:sz w:val="20"/>
          <w:szCs w:val="20"/>
        </w:rPr>
      </w:pPr>
    </w:p>
    <w:p w14:paraId="6F7D038A" w14:textId="582FBFEC" w:rsidR="008C7DE2" w:rsidRDefault="008C7DE2" w:rsidP="005E05B1">
      <w:pPr>
        <w:rPr>
          <w:sz w:val="20"/>
          <w:szCs w:val="20"/>
        </w:rPr>
      </w:pPr>
    </w:p>
    <w:p w14:paraId="085A1C7A" w14:textId="1669D47D" w:rsidR="008C7DE2" w:rsidRDefault="008C7DE2" w:rsidP="005E05B1">
      <w:pPr>
        <w:rPr>
          <w:sz w:val="20"/>
          <w:szCs w:val="20"/>
        </w:rPr>
      </w:pPr>
    </w:p>
    <w:p w14:paraId="15B39AB9" w14:textId="6630FFE3" w:rsidR="008C7DE2" w:rsidRDefault="008C7DE2" w:rsidP="008C7DE2">
      <w:pPr>
        <w:pStyle w:val="Heading2"/>
      </w:pPr>
      <w:bookmarkStart w:id="16" w:name="_Toc493541784"/>
      <w:r>
        <w:lastRenderedPageBreak/>
        <w:t>Restaurant details</w:t>
      </w:r>
      <w:bookmarkEnd w:id="16"/>
    </w:p>
    <w:p w14:paraId="283F8689" w14:textId="0469B739" w:rsidR="008C7DE2" w:rsidRDefault="008C7DE2" w:rsidP="008C7DE2"/>
    <w:p w14:paraId="6087B2BC" w14:textId="266A4F70" w:rsidR="008C7DE2" w:rsidRDefault="005F6F69" w:rsidP="008C7DE2">
      <w:r>
        <w:rPr>
          <w:noProof/>
          <w:lang w:val="en-AU" w:eastAsia="en-AU"/>
        </w:rPr>
        <mc:AlternateContent>
          <mc:Choice Requires="wps">
            <w:drawing>
              <wp:anchor distT="0" distB="0" distL="114300" distR="114300" simplePos="0" relativeHeight="251667456" behindDoc="0" locked="0" layoutInCell="1" allowOverlap="1" wp14:anchorId="6C941A5D" wp14:editId="778F7809">
                <wp:simplePos x="0" y="0"/>
                <wp:positionH relativeFrom="column">
                  <wp:posOffset>4639669</wp:posOffset>
                </wp:positionH>
                <wp:positionV relativeFrom="paragraph">
                  <wp:posOffset>2960232</wp:posOffset>
                </wp:positionV>
                <wp:extent cx="432352" cy="298174"/>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52" cy="298174"/>
                        </a:xfrm>
                        <a:prstGeom prst="rect">
                          <a:avLst/>
                        </a:prstGeom>
                        <a:noFill/>
                        <a:ln w="9525">
                          <a:noFill/>
                          <a:miter lim="800000"/>
                          <a:headEnd/>
                          <a:tailEnd/>
                        </a:ln>
                      </wps:spPr>
                      <wps:txbx>
                        <w:txbxContent>
                          <w:p w14:paraId="74FA16B7" w14:textId="025D1582" w:rsidR="00BE7FEE" w:rsidRPr="005719CF" w:rsidRDefault="00BE7FEE" w:rsidP="005F6F69">
                            <w:pPr>
                              <w:rPr>
                                <w:lang w:val="en-AU"/>
                              </w:rPr>
                            </w:pPr>
                            <w:r>
                              <w:rPr>
                                <w:lang w:val="en-AU"/>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41A5D" id="_x0000_s1042" type="#_x0000_t202" style="position:absolute;margin-left:365.35pt;margin-top:233.1pt;width:34.05pt;height: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" filled="f" stroked="f">
                <v:textbox>
                  <w:txbxContent>
                    <w:p w14:paraId="74FA16B7" w14:textId="025D1582" w:rsidR="00BE7FEE" w:rsidRPr="005719CF" w:rsidRDefault="00BE7FEE" w:rsidP="005F6F69">
                      <w:pPr>
                        <w:rPr>
                          <w:lang w:val="en-AU"/>
                        </w:rPr>
                      </w:pPr>
                      <w:r>
                        <w:rPr>
                          <w:lang w:val="en-AU"/>
                        </w:rPr>
                        <w:t>4</w:t>
                      </w:r>
                    </w:p>
                  </w:txbxContent>
                </v:textbox>
              </v:shape>
            </w:pict>
          </mc:Fallback>
        </mc:AlternateContent>
      </w:r>
      <w:r>
        <w:rPr>
          <w:noProof/>
          <w:lang w:val="en-AU" w:eastAsia="en-AU"/>
        </w:rPr>
        <mc:AlternateContent>
          <mc:Choice Requires="wps">
            <w:drawing>
              <wp:anchor distT="0" distB="0" distL="114300" distR="114300" simplePos="0" relativeHeight="251666432" behindDoc="0" locked="0" layoutInCell="1" allowOverlap="1" wp14:anchorId="70F0FBB5" wp14:editId="3E26B50C">
                <wp:simplePos x="0" y="0"/>
                <wp:positionH relativeFrom="column">
                  <wp:posOffset>4306184</wp:posOffset>
                </wp:positionH>
                <wp:positionV relativeFrom="paragraph">
                  <wp:posOffset>2314575</wp:posOffset>
                </wp:positionV>
                <wp:extent cx="432352" cy="298174"/>
                <wp:effectExtent l="0" t="0" r="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52" cy="298174"/>
                        </a:xfrm>
                        <a:prstGeom prst="rect">
                          <a:avLst/>
                        </a:prstGeom>
                        <a:noFill/>
                        <a:ln w="9525">
                          <a:noFill/>
                          <a:miter lim="800000"/>
                          <a:headEnd/>
                          <a:tailEnd/>
                        </a:ln>
                      </wps:spPr>
                      <wps:txbx>
                        <w:txbxContent>
                          <w:p w14:paraId="78112C36" w14:textId="6D8CBD61" w:rsidR="00BE7FEE" w:rsidRPr="005719CF" w:rsidRDefault="00BE7FEE" w:rsidP="005F6F69">
                            <w:pPr>
                              <w:rPr>
                                <w:lang w:val="en-AU"/>
                              </w:rPr>
                            </w:pPr>
                            <w:r>
                              <w:rPr>
                                <w:lang w:val="en-AU"/>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FBB5" id="_x0000_s1043" type="#_x0000_t202" style="position:absolute;margin-left:339.05pt;margin-top:182.25pt;width:34.05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" filled="f" stroked="f">
                <v:textbox>
                  <w:txbxContent>
                    <w:p w14:paraId="78112C36" w14:textId="6D8CBD61" w:rsidR="00BE7FEE" w:rsidRPr="005719CF" w:rsidRDefault="00BE7FEE" w:rsidP="005F6F69">
                      <w:pPr>
                        <w:rPr>
                          <w:lang w:val="en-AU"/>
                        </w:rPr>
                      </w:pPr>
                      <w:r>
                        <w:rPr>
                          <w:lang w:val="en-AU"/>
                        </w:rPr>
                        <w:t>3</w:t>
                      </w:r>
                    </w:p>
                  </w:txbxContent>
                </v:textbox>
              </v:shape>
            </w:pict>
          </mc:Fallback>
        </mc:AlternateContent>
      </w:r>
      <w:r>
        <w:rPr>
          <w:noProof/>
          <w:lang w:val="en-AU" w:eastAsia="en-AU"/>
        </w:rPr>
        <mc:AlternateContent>
          <mc:Choice Requires="wps">
            <w:drawing>
              <wp:anchor distT="0" distB="0" distL="114300" distR="114300" simplePos="0" relativeHeight="251665408" behindDoc="0" locked="0" layoutInCell="1" allowOverlap="1" wp14:anchorId="1CC51948" wp14:editId="4B7CAD27">
                <wp:simplePos x="0" y="0"/>
                <wp:positionH relativeFrom="column">
                  <wp:posOffset>4067810</wp:posOffset>
                </wp:positionH>
                <wp:positionV relativeFrom="paragraph">
                  <wp:posOffset>684309</wp:posOffset>
                </wp:positionV>
                <wp:extent cx="432352" cy="298174"/>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52" cy="298174"/>
                        </a:xfrm>
                        <a:prstGeom prst="rect">
                          <a:avLst/>
                        </a:prstGeom>
                        <a:noFill/>
                        <a:ln w="9525">
                          <a:noFill/>
                          <a:miter lim="800000"/>
                          <a:headEnd/>
                          <a:tailEnd/>
                        </a:ln>
                      </wps:spPr>
                      <wps:txbx>
                        <w:txbxContent>
                          <w:p w14:paraId="076B1CE6" w14:textId="32356351" w:rsidR="00BE7FEE" w:rsidRPr="005719CF" w:rsidRDefault="00BE7FEE" w:rsidP="005F6F69">
                            <w:pPr>
                              <w:rPr>
                                <w:lang w:val="en-AU"/>
                              </w:rPr>
                            </w:pPr>
                            <w:r>
                              <w:rPr>
                                <w:lang w:val="en-AU"/>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51948" id="_x0000_s1044" type="#_x0000_t202" style="position:absolute;margin-left:320.3pt;margin-top:53.9pt;width:34.05pt;height: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" filled="f" stroked="f">
                <v:textbox>
                  <w:txbxContent>
                    <w:p w14:paraId="076B1CE6" w14:textId="32356351" w:rsidR="00BE7FEE" w:rsidRPr="005719CF" w:rsidRDefault="00BE7FEE" w:rsidP="005F6F69">
                      <w:pPr>
                        <w:rPr>
                          <w:lang w:val="en-AU"/>
                        </w:rPr>
                      </w:pPr>
                      <w:r>
                        <w:rPr>
                          <w:lang w:val="en-AU"/>
                        </w:rPr>
                        <w:t>2</w:t>
                      </w:r>
                    </w:p>
                  </w:txbxContent>
                </v:textbox>
              </v:shape>
            </w:pict>
          </mc:Fallback>
        </mc:AlternateContent>
      </w:r>
      <w:r>
        <w:rPr>
          <w:noProof/>
          <w:lang w:val="en-AU" w:eastAsia="en-AU"/>
        </w:rPr>
        <mc:AlternateContent>
          <mc:Choice Requires="wps">
            <w:drawing>
              <wp:anchor distT="0" distB="0" distL="114300" distR="114300" simplePos="0" relativeHeight="251660288" behindDoc="0" locked="0" layoutInCell="1" allowOverlap="1" wp14:anchorId="7B7CCAC4" wp14:editId="35F11654">
                <wp:simplePos x="0" y="0"/>
                <wp:positionH relativeFrom="column">
                  <wp:posOffset>1336813</wp:posOffset>
                </wp:positionH>
                <wp:positionV relativeFrom="paragraph">
                  <wp:posOffset>2604660</wp:posOffset>
                </wp:positionV>
                <wp:extent cx="3557905" cy="646043"/>
                <wp:effectExtent l="0" t="0" r="23495" b="20955"/>
                <wp:wrapNone/>
                <wp:docPr id="30" name="Rectangle 30"/>
                <wp:cNvGraphicFramePr/>
                <a:graphic xmlns:a="http://schemas.openxmlformats.org/drawingml/2006/main">
                  <a:graphicData uri="http://schemas.microsoft.com/office/word/2010/wordprocessingShape">
                    <wps:wsp>
                      <wps:cNvSpPr/>
                      <wps:spPr>
                        <a:xfrm>
                          <a:off x="0" y="0"/>
                          <a:ext cx="3557905" cy="64604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B2B04" id="Rectangle 30" o:spid="_x0000_s1026" style="position:absolute;margin-left:105.25pt;margin-top:205.1pt;width:280.15pt;height:5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" filled="f" strokecolor="black [3200]" strokeweight="1pt"/>
            </w:pict>
          </mc:Fallback>
        </mc:AlternateContent>
      </w:r>
      <w:r>
        <w:rPr>
          <w:noProof/>
          <w:lang w:val="en-AU" w:eastAsia="en-AU"/>
        </w:rPr>
        <mc:AlternateContent>
          <mc:Choice Requires="wps">
            <w:drawing>
              <wp:anchor distT="0" distB="0" distL="114300" distR="114300" simplePos="0" relativeHeight="251664384" behindDoc="0" locked="0" layoutInCell="1" allowOverlap="1" wp14:anchorId="57F42AFF" wp14:editId="50584273">
                <wp:simplePos x="0" y="0"/>
                <wp:positionH relativeFrom="column">
                  <wp:posOffset>1517485</wp:posOffset>
                </wp:positionH>
                <wp:positionV relativeFrom="paragraph">
                  <wp:posOffset>67917</wp:posOffset>
                </wp:positionV>
                <wp:extent cx="432352" cy="298174"/>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52" cy="298174"/>
                        </a:xfrm>
                        <a:prstGeom prst="rect">
                          <a:avLst/>
                        </a:prstGeom>
                        <a:noFill/>
                        <a:ln w="9525">
                          <a:noFill/>
                          <a:miter lim="800000"/>
                          <a:headEnd/>
                          <a:tailEnd/>
                        </a:ln>
                      </wps:spPr>
                      <wps:txbx>
                        <w:txbxContent>
                          <w:p w14:paraId="2A6BED91" w14:textId="6B88CBCA" w:rsidR="00BE7FEE" w:rsidRPr="005719CF" w:rsidRDefault="00BE7FEE" w:rsidP="005F6F69">
                            <w:pPr>
                              <w:rPr>
                                <w:lang w:val="en-AU"/>
                              </w:rPr>
                            </w:pPr>
                            <w:r>
                              <w:rPr>
                                <w:lang w:val="en-AU"/>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42AFF" id="_x0000_s1045" type="#_x0000_t202" style="position:absolute;margin-left:119.5pt;margin-top:5.35pt;width:34.0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" filled="f" stroked="f">
                <v:textbox>
                  <w:txbxContent>
                    <w:p w14:paraId="2A6BED91" w14:textId="6B88CBCA" w:rsidR="00BE7FEE" w:rsidRPr="005719CF" w:rsidRDefault="00BE7FEE" w:rsidP="005F6F69">
                      <w:pPr>
                        <w:rPr>
                          <w:lang w:val="en-AU"/>
                        </w:rPr>
                      </w:pPr>
                      <w:r>
                        <w:rPr>
                          <w:lang w:val="en-AU"/>
                        </w:rPr>
                        <w:t>1</w:t>
                      </w:r>
                    </w:p>
                  </w:txbxContent>
                </v:textbox>
              </v:shape>
            </w:pict>
          </mc:Fallback>
        </mc:AlternateContent>
      </w:r>
      <w:r>
        <w:rPr>
          <w:noProof/>
          <w:lang w:val="en-AU" w:eastAsia="en-AU"/>
        </w:rPr>
        <mc:AlternateContent>
          <mc:Choice Requires="wps">
            <w:drawing>
              <wp:anchor distT="0" distB="0" distL="114300" distR="114300" simplePos="0" relativeHeight="251663360" behindDoc="0" locked="0" layoutInCell="1" allowOverlap="1" wp14:anchorId="4B592A95" wp14:editId="0BDD722F">
                <wp:simplePos x="0" y="0"/>
                <wp:positionH relativeFrom="column">
                  <wp:posOffset>337930</wp:posOffset>
                </wp:positionH>
                <wp:positionV relativeFrom="paragraph">
                  <wp:posOffset>70181</wp:posOffset>
                </wp:positionV>
                <wp:extent cx="1431235" cy="258418"/>
                <wp:effectExtent l="0" t="0" r="17145" b="27940"/>
                <wp:wrapNone/>
                <wp:docPr id="197" name="Rectangle 197"/>
                <wp:cNvGraphicFramePr/>
                <a:graphic xmlns:a="http://schemas.openxmlformats.org/drawingml/2006/main">
                  <a:graphicData uri="http://schemas.microsoft.com/office/word/2010/wordprocessingShape">
                    <wps:wsp>
                      <wps:cNvSpPr/>
                      <wps:spPr>
                        <a:xfrm>
                          <a:off x="0" y="0"/>
                          <a:ext cx="1431235" cy="25841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1A147" id="Rectangle 197" o:spid="_x0000_s1026" style="position:absolute;margin-left:26.6pt;margin-top:5.55pt;width:112.7pt;height:2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" filled="f" strokecolor="black [3200]" strokeweight="1pt"/>
            </w:pict>
          </mc:Fallback>
        </mc:AlternateContent>
      </w:r>
      <w:r>
        <w:rPr>
          <w:noProof/>
          <w:lang w:val="en-AU" w:eastAsia="en-AU"/>
        </w:rPr>
        <mc:AlternateContent>
          <mc:Choice Requires="wps">
            <w:drawing>
              <wp:anchor distT="0" distB="0" distL="114300" distR="114300" simplePos="0" relativeHeight="251662336" behindDoc="0" locked="0" layoutInCell="1" allowOverlap="1" wp14:anchorId="7E3DD006" wp14:editId="12E809BA">
                <wp:simplePos x="0" y="0"/>
                <wp:positionH relativeFrom="column">
                  <wp:posOffset>1931560</wp:posOffset>
                </wp:positionH>
                <wp:positionV relativeFrom="paragraph">
                  <wp:posOffset>327660</wp:posOffset>
                </wp:positionV>
                <wp:extent cx="2369820" cy="645436"/>
                <wp:effectExtent l="0" t="0" r="11430" b="21590"/>
                <wp:wrapNone/>
                <wp:docPr id="192" name="Rectangle 192"/>
                <wp:cNvGraphicFramePr/>
                <a:graphic xmlns:a="http://schemas.openxmlformats.org/drawingml/2006/main">
                  <a:graphicData uri="http://schemas.microsoft.com/office/word/2010/wordprocessingShape">
                    <wps:wsp>
                      <wps:cNvSpPr/>
                      <wps:spPr>
                        <a:xfrm>
                          <a:off x="0" y="0"/>
                          <a:ext cx="2369820" cy="64543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8A69B" id="Rectangle 192" o:spid="_x0000_s1026" style="position:absolute;margin-left:152.1pt;margin-top:25.8pt;width:186.6pt;height:5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" filled="f" strokecolor="black [3200]" strokeweight="1pt"/>
            </w:pict>
          </mc:Fallback>
        </mc:AlternateContent>
      </w:r>
      <w:r>
        <w:rPr>
          <w:noProof/>
          <w:lang w:val="en-AU" w:eastAsia="en-AU"/>
        </w:rPr>
        <mc:AlternateContent>
          <mc:Choice Requires="wps">
            <w:drawing>
              <wp:anchor distT="0" distB="0" distL="114300" distR="114300" simplePos="0" relativeHeight="251661312" behindDoc="0" locked="0" layoutInCell="1" allowOverlap="1" wp14:anchorId="1E6FCA07" wp14:editId="1FE4E7F8">
                <wp:simplePos x="0" y="0"/>
                <wp:positionH relativeFrom="column">
                  <wp:posOffset>1694180</wp:posOffset>
                </wp:positionH>
                <wp:positionV relativeFrom="paragraph">
                  <wp:posOffset>974200</wp:posOffset>
                </wp:positionV>
                <wp:extent cx="2867356" cy="1629824"/>
                <wp:effectExtent l="0" t="0" r="28575" b="27940"/>
                <wp:wrapNone/>
                <wp:docPr id="31" name="Rectangle 31"/>
                <wp:cNvGraphicFramePr/>
                <a:graphic xmlns:a="http://schemas.openxmlformats.org/drawingml/2006/main">
                  <a:graphicData uri="http://schemas.microsoft.com/office/word/2010/wordprocessingShape">
                    <wps:wsp>
                      <wps:cNvSpPr/>
                      <wps:spPr>
                        <a:xfrm>
                          <a:off x="0" y="0"/>
                          <a:ext cx="2867356" cy="162982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C82C" id="Rectangle 31" o:spid="_x0000_s1026" style="position:absolute;margin-left:133.4pt;margin-top:76.7pt;width:225.8pt;height:1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" filled="f" strokecolor="black [3200]" strokeweight="1pt"/>
            </w:pict>
          </mc:Fallback>
        </mc:AlternateContent>
      </w:r>
      <w:r w:rsidR="008C7DE2">
        <w:rPr>
          <w:noProof/>
          <w:lang w:val="en-AU" w:eastAsia="en-AU"/>
        </w:rPr>
        <w:drawing>
          <wp:inline distT="0" distB="0" distL="0" distR="0" wp14:anchorId="1D4F3D24" wp14:editId="23F8BF94">
            <wp:extent cx="5943600" cy="396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2400"/>
                    </a:xfrm>
                    <a:prstGeom prst="rect">
                      <a:avLst/>
                    </a:prstGeom>
                  </pic:spPr>
                </pic:pic>
              </a:graphicData>
            </a:graphic>
          </wp:inline>
        </w:drawing>
      </w:r>
    </w:p>
    <w:p w14:paraId="5ACE727A" w14:textId="3D0A868A" w:rsidR="008C7DE2" w:rsidRDefault="008C7DE2" w:rsidP="008C7DE2"/>
    <w:p w14:paraId="3F518132" w14:textId="73C3116D" w:rsidR="008C7DE2" w:rsidRPr="00B5623F" w:rsidRDefault="00B5623F" w:rsidP="00B5623F">
      <w:pPr>
        <w:rPr>
          <w:sz w:val="21"/>
          <w:szCs w:val="21"/>
        </w:rPr>
      </w:pPr>
      <w:r w:rsidRPr="00B5623F">
        <w:rPr>
          <w:b/>
          <w:sz w:val="21"/>
          <w:szCs w:val="21"/>
        </w:rPr>
        <w:t>(1)</w:t>
      </w:r>
      <w:r w:rsidRPr="00B5623F">
        <w:rPr>
          <w:sz w:val="21"/>
          <w:szCs w:val="21"/>
        </w:rPr>
        <w:t xml:space="preserve"> </w:t>
      </w:r>
      <w:r w:rsidRPr="00B5623F">
        <w:rPr>
          <w:b/>
          <w:sz w:val="21"/>
          <w:szCs w:val="21"/>
        </w:rPr>
        <w:t xml:space="preserve">Parsed URL </w:t>
      </w:r>
    </w:p>
    <w:p w14:paraId="1D807072" w14:textId="0D0AD218" w:rsidR="00B5623F" w:rsidRPr="00B5623F" w:rsidRDefault="00B5623F" w:rsidP="00B5623F">
      <w:pPr>
        <w:rPr>
          <w:sz w:val="21"/>
          <w:szCs w:val="21"/>
        </w:rPr>
      </w:pPr>
      <w:r w:rsidRPr="00B5623F">
        <w:rPr>
          <w:sz w:val="21"/>
          <w:szCs w:val="21"/>
        </w:rPr>
        <w:t>The URL parses only the Zomato unique restaurant ID. This ID is then queried back to Zomato to retrieve all that specific restaurants details as shown below</w:t>
      </w:r>
    </w:p>
    <w:p w14:paraId="389E0B25" w14:textId="5919C91B" w:rsidR="00B5623F" w:rsidRPr="00B5623F" w:rsidRDefault="00B5623F" w:rsidP="00B5623F">
      <w:pPr>
        <w:rPr>
          <w:sz w:val="21"/>
          <w:szCs w:val="21"/>
        </w:rPr>
      </w:pPr>
    </w:p>
    <w:p w14:paraId="006D6D30" w14:textId="4AF20CDC" w:rsidR="00B5623F" w:rsidRPr="00B5623F" w:rsidRDefault="00B5623F" w:rsidP="00B5623F">
      <w:pPr>
        <w:rPr>
          <w:b/>
          <w:sz w:val="21"/>
          <w:szCs w:val="21"/>
        </w:rPr>
      </w:pPr>
      <w:r w:rsidRPr="00B5623F">
        <w:rPr>
          <w:b/>
          <w:sz w:val="21"/>
          <w:szCs w:val="21"/>
        </w:rPr>
        <w:t>(2)</w:t>
      </w:r>
      <w:r w:rsidRPr="00B5623F">
        <w:rPr>
          <w:sz w:val="21"/>
          <w:szCs w:val="21"/>
        </w:rPr>
        <w:t xml:space="preserve"> </w:t>
      </w:r>
      <w:r w:rsidRPr="00B5623F">
        <w:rPr>
          <w:b/>
          <w:sz w:val="21"/>
          <w:szCs w:val="21"/>
        </w:rPr>
        <w:t>Main details</w:t>
      </w:r>
    </w:p>
    <w:p w14:paraId="15F638FB" w14:textId="6DB83FC5" w:rsidR="008C7DE2" w:rsidRPr="00B5623F" w:rsidRDefault="00B5623F" w:rsidP="008C7DE2">
      <w:pPr>
        <w:rPr>
          <w:sz w:val="21"/>
          <w:szCs w:val="21"/>
        </w:rPr>
      </w:pPr>
      <w:r w:rsidRPr="00B5623F">
        <w:rPr>
          <w:sz w:val="21"/>
          <w:szCs w:val="21"/>
        </w:rPr>
        <w:t xml:space="preserve">The main details of the restaurant are retrieved from the Zomato API. Within these main details, several pieces of information are gathered from the API. </w:t>
      </w:r>
    </w:p>
    <w:p w14:paraId="50735057" w14:textId="72DE0978" w:rsidR="00B5623F" w:rsidRPr="00B5623F" w:rsidRDefault="00B5623F" w:rsidP="008C7DE2">
      <w:pPr>
        <w:rPr>
          <w:sz w:val="21"/>
          <w:szCs w:val="21"/>
        </w:rPr>
      </w:pPr>
    </w:p>
    <w:p w14:paraId="4B1E4810" w14:textId="39F9871D" w:rsidR="00B5623F" w:rsidRPr="00B5623F" w:rsidRDefault="00B5623F" w:rsidP="00B5623F">
      <w:pPr>
        <w:pStyle w:val="ListParagraph"/>
        <w:numPr>
          <w:ilvl w:val="0"/>
          <w:numId w:val="31"/>
        </w:numPr>
        <w:rPr>
          <w:sz w:val="21"/>
          <w:szCs w:val="21"/>
        </w:rPr>
      </w:pPr>
      <w:r w:rsidRPr="00B5623F">
        <w:rPr>
          <w:sz w:val="21"/>
          <w:szCs w:val="21"/>
        </w:rPr>
        <w:t>Restaurant name – The trading name of the restaurant</w:t>
      </w:r>
    </w:p>
    <w:p w14:paraId="34C142EB" w14:textId="7D07CCC0" w:rsidR="00B5623F" w:rsidRPr="00B5623F" w:rsidRDefault="00B5623F" w:rsidP="00B5623F">
      <w:pPr>
        <w:pStyle w:val="ListParagraph"/>
        <w:numPr>
          <w:ilvl w:val="0"/>
          <w:numId w:val="31"/>
        </w:numPr>
        <w:rPr>
          <w:sz w:val="21"/>
          <w:szCs w:val="21"/>
        </w:rPr>
      </w:pPr>
      <w:r w:rsidRPr="00B5623F">
        <w:rPr>
          <w:sz w:val="21"/>
          <w:szCs w:val="21"/>
        </w:rPr>
        <w:t>Restaurant address – The physical address of the restaurant</w:t>
      </w:r>
    </w:p>
    <w:p w14:paraId="46FED114" w14:textId="77777777" w:rsidR="00B5623F" w:rsidRPr="00B5623F" w:rsidRDefault="00B5623F" w:rsidP="00B5623F">
      <w:pPr>
        <w:pStyle w:val="ListParagraph"/>
        <w:numPr>
          <w:ilvl w:val="0"/>
          <w:numId w:val="31"/>
        </w:numPr>
        <w:rPr>
          <w:sz w:val="21"/>
          <w:szCs w:val="21"/>
        </w:rPr>
      </w:pPr>
      <w:r w:rsidRPr="00B5623F">
        <w:rPr>
          <w:sz w:val="21"/>
          <w:szCs w:val="21"/>
        </w:rPr>
        <w:t>Cost – The average cost for 2 people to dine at this restaurant</w:t>
      </w:r>
    </w:p>
    <w:p w14:paraId="3EB4F0B1" w14:textId="4E76AE5D" w:rsidR="00B5623F" w:rsidRPr="00B5623F" w:rsidRDefault="00B5623F" w:rsidP="00B5623F">
      <w:pPr>
        <w:pStyle w:val="ListParagraph"/>
        <w:numPr>
          <w:ilvl w:val="0"/>
          <w:numId w:val="31"/>
        </w:numPr>
        <w:rPr>
          <w:sz w:val="21"/>
          <w:szCs w:val="21"/>
        </w:rPr>
      </w:pPr>
      <w:r w:rsidRPr="00B5623F">
        <w:rPr>
          <w:sz w:val="21"/>
          <w:szCs w:val="21"/>
        </w:rPr>
        <w:t xml:space="preserve">Summary of votes – A summary of the number of votes, rating and star-score. </w:t>
      </w:r>
    </w:p>
    <w:p w14:paraId="3DD8F567" w14:textId="04B5BBC3" w:rsidR="00B5623F" w:rsidRPr="00B5623F" w:rsidRDefault="00B5623F" w:rsidP="00B5623F">
      <w:pPr>
        <w:rPr>
          <w:sz w:val="21"/>
          <w:szCs w:val="21"/>
        </w:rPr>
      </w:pPr>
    </w:p>
    <w:p w14:paraId="63B22E94" w14:textId="7DCE437A" w:rsidR="00B5623F" w:rsidRPr="00B5623F" w:rsidRDefault="00B5623F" w:rsidP="00B5623F">
      <w:pPr>
        <w:rPr>
          <w:b/>
          <w:sz w:val="21"/>
          <w:szCs w:val="21"/>
        </w:rPr>
      </w:pPr>
      <w:r w:rsidRPr="00B5623F">
        <w:rPr>
          <w:b/>
          <w:sz w:val="21"/>
          <w:szCs w:val="21"/>
        </w:rPr>
        <w:t>(3) Geographical location</w:t>
      </w:r>
    </w:p>
    <w:p w14:paraId="2922F42E" w14:textId="4A25E9E4" w:rsidR="00B5623F" w:rsidRPr="00B5623F" w:rsidRDefault="00B5623F" w:rsidP="00B5623F">
      <w:pPr>
        <w:rPr>
          <w:sz w:val="21"/>
          <w:szCs w:val="21"/>
        </w:rPr>
      </w:pPr>
      <w:r w:rsidRPr="00B5623F">
        <w:rPr>
          <w:sz w:val="21"/>
          <w:szCs w:val="21"/>
        </w:rPr>
        <w:t xml:space="preserve">Using the details provided from the main details section, these details can be queried using the Google Maps API. This API provides a service where users can interactively view the physical address of the restaurants location.  This increases ease of use to the web application and also allows users to get a gauge of where the restaurant is and how far from them. </w:t>
      </w:r>
    </w:p>
    <w:p w14:paraId="3524C637" w14:textId="5ED50571" w:rsidR="00B5623F" w:rsidRPr="00B5623F" w:rsidRDefault="00B5623F" w:rsidP="00B5623F">
      <w:pPr>
        <w:rPr>
          <w:sz w:val="21"/>
          <w:szCs w:val="21"/>
        </w:rPr>
      </w:pPr>
    </w:p>
    <w:p w14:paraId="2D3EBB9C" w14:textId="51887E89" w:rsidR="00B5623F" w:rsidRPr="00B5623F" w:rsidRDefault="00B5623F" w:rsidP="00B5623F">
      <w:pPr>
        <w:rPr>
          <w:sz w:val="21"/>
          <w:szCs w:val="21"/>
        </w:rPr>
      </w:pPr>
      <w:r w:rsidRPr="00B5623F">
        <w:rPr>
          <w:b/>
          <w:sz w:val="21"/>
          <w:szCs w:val="21"/>
        </w:rPr>
        <w:t>(4) Reviews</w:t>
      </w:r>
    </w:p>
    <w:p w14:paraId="38043250" w14:textId="7AF6A086" w:rsidR="00B5623F" w:rsidRDefault="00B5623F" w:rsidP="005E05B1">
      <w:pPr>
        <w:rPr>
          <w:sz w:val="21"/>
          <w:szCs w:val="21"/>
        </w:rPr>
      </w:pPr>
      <w:r w:rsidRPr="00B5623F">
        <w:rPr>
          <w:sz w:val="21"/>
          <w:szCs w:val="21"/>
        </w:rPr>
        <w:t>From the same Zomato API we are able to produce reviews of the restaurant. For ease of use, only the five m</w:t>
      </w:r>
      <w:r>
        <w:rPr>
          <w:sz w:val="21"/>
          <w:szCs w:val="21"/>
        </w:rPr>
        <w:t>ost recent reviews are shown.</w:t>
      </w:r>
    </w:p>
    <w:p w14:paraId="2A4E17C6" w14:textId="2E66C999" w:rsidR="00AA0854" w:rsidRDefault="005719CF" w:rsidP="00B5623F">
      <w:pPr>
        <w:pStyle w:val="Heading2"/>
      </w:pPr>
      <w:bookmarkStart w:id="17" w:name="_Toc493541785"/>
      <w:r>
        <w:rPr>
          <w:noProof/>
          <w:lang w:val="en-AU" w:eastAsia="en-AU"/>
        </w:rPr>
        <w:lastRenderedPageBreak/>
        <w:drawing>
          <wp:anchor distT="0" distB="0" distL="114300" distR="114300" simplePos="0" relativeHeight="251654144" behindDoc="1" locked="0" layoutInCell="1" allowOverlap="1" wp14:anchorId="00821142" wp14:editId="0E774025">
            <wp:simplePos x="0" y="0"/>
            <wp:positionH relativeFrom="margin">
              <wp:align>right</wp:align>
            </wp:positionH>
            <wp:positionV relativeFrom="paragraph">
              <wp:posOffset>322718</wp:posOffset>
            </wp:positionV>
            <wp:extent cx="5943600" cy="394525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anchor>
        </w:drawing>
      </w:r>
      <w:r w:rsidR="00B5623F">
        <w:t>Cuisine Images</w:t>
      </w:r>
      <w:bookmarkEnd w:id="17"/>
    </w:p>
    <w:p w14:paraId="6D2B7981" w14:textId="37E138AF" w:rsidR="00B5623F" w:rsidRDefault="00B5623F" w:rsidP="00B5623F"/>
    <w:p w14:paraId="56485DED" w14:textId="581D3EF2" w:rsidR="00B5623F" w:rsidRDefault="00B5623F" w:rsidP="00B5623F"/>
    <w:p w14:paraId="3891B0C8" w14:textId="0BDD5A33" w:rsidR="00B5623F" w:rsidRDefault="00B5623F" w:rsidP="00B5623F"/>
    <w:p w14:paraId="1DD437D2" w14:textId="716E32FA" w:rsidR="00B5623F" w:rsidRDefault="00B5623F" w:rsidP="00B5623F"/>
    <w:p w14:paraId="2BA689CC" w14:textId="3A8E0A93" w:rsidR="00B5623F" w:rsidRDefault="00B5623F" w:rsidP="00B5623F"/>
    <w:p w14:paraId="58C30E59" w14:textId="4E0A5BC0" w:rsidR="00B5623F" w:rsidRDefault="00B5623F" w:rsidP="00B5623F"/>
    <w:p w14:paraId="7E6EB268" w14:textId="77BF41EE" w:rsidR="00B5623F" w:rsidRDefault="00B5623F" w:rsidP="00B5623F"/>
    <w:p w14:paraId="7F5134ED" w14:textId="696876D5" w:rsidR="00B5623F" w:rsidRDefault="00B5623F" w:rsidP="00B5623F"/>
    <w:p w14:paraId="67A3CAA1" w14:textId="11A168FE" w:rsidR="00B5623F" w:rsidRDefault="00B5623F" w:rsidP="00B5623F"/>
    <w:p w14:paraId="78459E54" w14:textId="21D7F65A" w:rsidR="00B5623F" w:rsidRDefault="00B5623F" w:rsidP="00B5623F"/>
    <w:p w14:paraId="75129BA8" w14:textId="54539F62" w:rsidR="00B5623F" w:rsidRDefault="00B5623F" w:rsidP="00B5623F"/>
    <w:p w14:paraId="6CB31DE3" w14:textId="2E8E86B3" w:rsidR="00B5623F" w:rsidRDefault="00B5623F" w:rsidP="00B5623F"/>
    <w:p w14:paraId="2CD256F9" w14:textId="1C5F4F0C" w:rsidR="00B5623F" w:rsidRDefault="00B5623F" w:rsidP="00B5623F"/>
    <w:p w14:paraId="0F6848DE" w14:textId="2EC02765" w:rsidR="00B5623F" w:rsidRDefault="00B5623F" w:rsidP="00B5623F"/>
    <w:p w14:paraId="1CB410C1" w14:textId="42F38565" w:rsidR="00B5623F" w:rsidRDefault="00B5623F" w:rsidP="00B5623F"/>
    <w:p w14:paraId="13513FE6" w14:textId="2F0D039E" w:rsidR="00B5623F" w:rsidRDefault="00B5623F" w:rsidP="00B5623F"/>
    <w:p w14:paraId="21508C8E" w14:textId="2A2CFA5B" w:rsidR="00B5623F" w:rsidRDefault="00B5623F" w:rsidP="00B5623F"/>
    <w:p w14:paraId="1A8D3593" w14:textId="29BB16A8" w:rsidR="00B5623F" w:rsidRDefault="00B5623F" w:rsidP="00B5623F"/>
    <w:p w14:paraId="44A97E6A" w14:textId="3563918F" w:rsidR="00B5623F" w:rsidRDefault="00B5623F" w:rsidP="00B5623F"/>
    <w:p w14:paraId="47D3E7C0" w14:textId="276E918F" w:rsidR="00B5623F" w:rsidRDefault="00B5623F" w:rsidP="00B5623F"/>
    <w:p w14:paraId="57D2E880" w14:textId="512E5043" w:rsidR="00B5623F" w:rsidRDefault="00B5623F" w:rsidP="00B5623F"/>
    <w:p w14:paraId="78CA0B67" w14:textId="7A24724A" w:rsidR="00B5623F" w:rsidRDefault="00B5623F" w:rsidP="00B5623F"/>
    <w:p w14:paraId="63417518" w14:textId="0B94A0C8" w:rsidR="00B5623F" w:rsidRDefault="00B5623F" w:rsidP="00B5623F"/>
    <w:p w14:paraId="71FAD682" w14:textId="4AD76429" w:rsidR="00B5623F" w:rsidRDefault="00B5623F" w:rsidP="00B5623F"/>
    <w:p w14:paraId="204440E6" w14:textId="1B23943E" w:rsidR="00B5623F" w:rsidRDefault="00B5623F" w:rsidP="00B5623F"/>
    <w:p w14:paraId="4BEEB43B" w14:textId="2C46DBBC" w:rsidR="002F2884" w:rsidRDefault="002F2884" w:rsidP="00B5623F">
      <w:r>
        <w:t xml:space="preserve">This page of the web application produces display images of a chosen cuisine. The images are retrieved through the Flickr API. So that the page is not overloaded with data, only the top 10 results from the Flickr API are shown. </w:t>
      </w:r>
    </w:p>
    <w:p w14:paraId="35687EE2" w14:textId="75781A16" w:rsidR="002F2884" w:rsidRDefault="002F2884" w:rsidP="00B5623F"/>
    <w:p w14:paraId="7F78A2D3" w14:textId="44ACD0B9" w:rsidR="002F2884" w:rsidRDefault="002F2884" w:rsidP="00B5623F">
      <w:r>
        <w:t xml:space="preserve">The user can also click on the image to view the original sourced image from the Flickr API. </w:t>
      </w:r>
    </w:p>
    <w:p w14:paraId="34D02D63" w14:textId="3EB8FBD5" w:rsidR="002F2884" w:rsidRDefault="002F2884" w:rsidP="00B5623F"/>
    <w:p w14:paraId="4B090235" w14:textId="33A686D1" w:rsidR="002F2884" w:rsidRDefault="002F2884" w:rsidP="00B5623F"/>
    <w:p w14:paraId="168ED86B" w14:textId="4EF6E7C1" w:rsidR="002F2884" w:rsidRDefault="002F2884" w:rsidP="00B5623F"/>
    <w:p w14:paraId="0F0BC9BC" w14:textId="67B550E6" w:rsidR="002F2884" w:rsidRDefault="002F2884" w:rsidP="00B5623F"/>
    <w:p w14:paraId="07C2DA94" w14:textId="0C2828BA" w:rsidR="002F2884" w:rsidRDefault="002F2884" w:rsidP="00B5623F"/>
    <w:p w14:paraId="3B4DF7C2" w14:textId="4417D051" w:rsidR="002F2884" w:rsidRDefault="002F2884" w:rsidP="00B5623F"/>
    <w:p w14:paraId="1B523B93" w14:textId="401B43B4" w:rsidR="002F2884" w:rsidRDefault="002F2884" w:rsidP="00B5623F"/>
    <w:p w14:paraId="4DD7BF47" w14:textId="5A3086DF" w:rsidR="002F2884" w:rsidRDefault="002F2884" w:rsidP="00B5623F"/>
    <w:p w14:paraId="590D7CB8" w14:textId="0EDDF2DC" w:rsidR="002F2884" w:rsidRDefault="002F2884" w:rsidP="00B5623F"/>
    <w:p w14:paraId="5C628A5C" w14:textId="6E32FF5E" w:rsidR="002F2884" w:rsidRDefault="002F2884" w:rsidP="00B5623F"/>
    <w:p w14:paraId="26A0F3BD" w14:textId="66984931" w:rsidR="002F2884" w:rsidRDefault="002F2884" w:rsidP="00B5623F"/>
    <w:p w14:paraId="07F0235E" w14:textId="1794F996" w:rsidR="002F2884" w:rsidRDefault="002F2884" w:rsidP="00B5623F"/>
    <w:p w14:paraId="126E30E6" w14:textId="0B853574" w:rsidR="002F2884" w:rsidRDefault="002F2884" w:rsidP="00B5623F"/>
    <w:p w14:paraId="213AE8E7" w14:textId="0AC26D6A" w:rsidR="002F2884" w:rsidRDefault="002F2884" w:rsidP="00B5623F"/>
    <w:p w14:paraId="30F3E5AC" w14:textId="2C51755D" w:rsidR="002F2884" w:rsidRDefault="002F2884" w:rsidP="00B5623F"/>
    <w:p w14:paraId="0AAB5A48" w14:textId="41582632" w:rsidR="002F2884" w:rsidRDefault="002F2884" w:rsidP="00B5623F"/>
    <w:p w14:paraId="77AFE617" w14:textId="501B2C10" w:rsidR="002F2884" w:rsidRDefault="002F2884" w:rsidP="00B5623F"/>
    <w:p w14:paraId="4DEEE25B" w14:textId="22FD044D" w:rsidR="002F2884" w:rsidRDefault="002F2884" w:rsidP="002F2884">
      <w:pPr>
        <w:pStyle w:val="Heading2"/>
      </w:pPr>
      <w:bookmarkStart w:id="18" w:name="_Toc493541786"/>
      <w:r>
        <w:lastRenderedPageBreak/>
        <w:t>Contact page</w:t>
      </w:r>
      <w:bookmarkEnd w:id="18"/>
    </w:p>
    <w:p w14:paraId="5F9AD051" w14:textId="77777777" w:rsidR="007F1F46" w:rsidRPr="007F1F46" w:rsidRDefault="007F1F46" w:rsidP="007F1F46"/>
    <w:p w14:paraId="3EC5ACFE" w14:textId="725B68D9" w:rsidR="002F2884" w:rsidRPr="002F2884" w:rsidRDefault="007F1F46" w:rsidP="002F2884">
      <w:r>
        <w:rPr>
          <w:noProof/>
          <w:lang w:val="en-AU" w:eastAsia="en-AU"/>
        </w:rPr>
        <w:drawing>
          <wp:anchor distT="0" distB="0" distL="114300" distR="114300" simplePos="0" relativeHeight="251670528" behindDoc="1" locked="0" layoutInCell="1" allowOverlap="1" wp14:anchorId="37D23270" wp14:editId="25398975">
            <wp:simplePos x="0" y="0"/>
            <wp:positionH relativeFrom="column">
              <wp:posOffset>0</wp:posOffset>
            </wp:positionH>
            <wp:positionV relativeFrom="paragraph">
              <wp:posOffset>2457</wp:posOffset>
            </wp:positionV>
            <wp:extent cx="5943600" cy="3957955"/>
            <wp:effectExtent l="0" t="0" r="0" b="444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57955"/>
                    </a:xfrm>
                    <a:prstGeom prst="rect">
                      <a:avLst/>
                    </a:prstGeom>
                  </pic:spPr>
                </pic:pic>
              </a:graphicData>
            </a:graphic>
            <wp14:sizeRelH relativeFrom="page">
              <wp14:pctWidth>0</wp14:pctWidth>
            </wp14:sizeRelH>
            <wp14:sizeRelV relativeFrom="page">
              <wp14:pctHeight>0</wp14:pctHeight>
            </wp14:sizeRelV>
          </wp:anchor>
        </w:drawing>
      </w:r>
    </w:p>
    <w:p w14:paraId="5734B468" w14:textId="32239F47" w:rsidR="002F2884" w:rsidRDefault="002F2884" w:rsidP="002F2884"/>
    <w:p w14:paraId="5AB10700" w14:textId="3A356649" w:rsidR="002F2884" w:rsidRDefault="002F2884" w:rsidP="002F2884"/>
    <w:p w14:paraId="79F4BE38" w14:textId="4EE80253" w:rsidR="002F2884" w:rsidRDefault="002F2884" w:rsidP="002F2884"/>
    <w:p w14:paraId="50E69D59" w14:textId="2200AFE2" w:rsidR="002F2884" w:rsidRDefault="002F2884" w:rsidP="002F2884"/>
    <w:p w14:paraId="4315631C" w14:textId="601D8528" w:rsidR="002F2884" w:rsidRDefault="007F1F46" w:rsidP="002F2884">
      <w:r>
        <w:rPr>
          <w:noProof/>
          <w:lang w:val="en-AU" w:eastAsia="en-AU"/>
        </w:rPr>
        <mc:AlternateContent>
          <mc:Choice Requires="wps">
            <w:drawing>
              <wp:anchor distT="0" distB="0" distL="114300" distR="114300" simplePos="0" relativeHeight="251668480" behindDoc="0" locked="0" layoutInCell="1" allowOverlap="1" wp14:anchorId="5B8197E0" wp14:editId="0FE44908">
                <wp:simplePos x="0" y="0"/>
                <wp:positionH relativeFrom="column">
                  <wp:posOffset>2136775</wp:posOffset>
                </wp:positionH>
                <wp:positionV relativeFrom="paragraph">
                  <wp:posOffset>106790</wp:posOffset>
                </wp:positionV>
                <wp:extent cx="1913255" cy="2355215"/>
                <wp:effectExtent l="0" t="0" r="10795" b="26035"/>
                <wp:wrapNone/>
                <wp:docPr id="203" name="Rectangle 203"/>
                <wp:cNvGraphicFramePr/>
                <a:graphic xmlns:a="http://schemas.openxmlformats.org/drawingml/2006/main">
                  <a:graphicData uri="http://schemas.microsoft.com/office/word/2010/wordprocessingShape">
                    <wps:wsp>
                      <wps:cNvSpPr/>
                      <wps:spPr>
                        <a:xfrm>
                          <a:off x="0" y="0"/>
                          <a:ext cx="1913255" cy="235521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55807" id="Rectangle 203" o:spid="_x0000_s1026" style="position:absolute;margin-left:168.25pt;margin-top:8.4pt;width:150.65pt;height:18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" filled="f" strokecolor="black [3200]" strokeweight="1pt"/>
            </w:pict>
          </mc:Fallback>
        </mc:AlternateContent>
      </w:r>
    </w:p>
    <w:p w14:paraId="4B8674A6" w14:textId="1C400C1D" w:rsidR="002F2884" w:rsidRDefault="002F2884" w:rsidP="002F2884"/>
    <w:p w14:paraId="2E0DDDD0" w14:textId="107AA6BB" w:rsidR="002F2884" w:rsidRDefault="002F2884" w:rsidP="002F2884"/>
    <w:p w14:paraId="487F6106" w14:textId="22B60614" w:rsidR="002F2884" w:rsidRDefault="002F2884" w:rsidP="002F2884"/>
    <w:p w14:paraId="4DB3EB6E" w14:textId="43124A73" w:rsidR="002F2884" w:rsidRDefault="002F2884" w:rsidP="002F2884"/>
    <w:p w14:paraId="7B8D0A22" w14:textId="2308FE63" w:rsidR="002F2884" w:rsidRDefault="002F2884" w:rsidP="002F2884"/>
    <w:p w14:paraId="366CA1E4" w14:textId="54931D53" w:rsidR="002F2884" w:rsidRDefault="002F2884" w:rsidP="002F2884"/>
    <w:p w14:paraId="01C3DCC4" w14:textId="3A7A57F7" w:rsidR="002F2884" w:rsidRDefault="002F2884" w:rsidP="002F2884"/>
    <w:p w14:paraId="55F3918A" w14:textId="2E24596C" w:rsidR="002F2884" w:rsidRDefault="002F2884" w:rsidP="002F2884"/>
    <w:p w14:paraId="6F99D045" w14:textId="35AE1A2C" w:rsidR="002F2884" w:rsidRDefault="002F2884" w:rsidP="002F2884">
      <w:r>
        <w:rPr>
          <w:noProof/>
          <w:lang w:val="en-AU" w:eastAsia="en-AU"/>
        </w:rPr>
        <mc:AlternateContent>
          <mc:Choice Requires="wps">
            <w:drawing>
              <wp:anchor distT="0" distB="0" distL="114300" distR="114300" simplePos="0" relativeHeight="251669504" behindDoc="0" locked="0" layoutInCell="1" allowOverlap="1" wp14:anchorId="6972B4E3" wp14:editId="5BF51980">
                <wp:simplePos x="0" y="0"/>
                <wp:positionH relativeFrom="column">
                  <wp:posOffset>3794318</wp:posOffset>
                </wp:positionH>
                <wp:positionV relativeFrom="paragraph">
                  <wp:posOffset>7509</wp:posOffset>
                </wp:positionV>
                <wp:extent cx="431800" cy="297815"/>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297815"/>
                        </a:xfrm>
                        <a:prstGeom prst="rect">
                          <a:avLst/>
                        </a:prstGeom>
                        <a:noFill/>
                        <a:ln w="9525">
                          <a:noFill/>
                          <a:miter lim="800000"/>
                          <a:headEnd/>
                          <a:tailEnd/>
                        </a:ln>
                      </wps:spPr>
                      <wps:txbx>
                        <w:txbxContent>
                          <w:p w14:paraId="23A4FFAB" w14:textId="6654A4F0" w:rsidR="00BE7FEE" w:rsidRPr="005719CF" w:rsidRDefault="00BE7FEE" w:rsidP="002F2884">
                            <w:pPr>
                              <w:rPr>
                                <w:lang w:val="en-AU"/>
                              </w:rPr>
                            </w:pPr>
                            <w:r>
                              <w:rPr>
                                <w:lang w:val="en-AU"/>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2B4E3" id="_x0000_s1046" type="#_x0000_t202" style="position:absolute;margin-left:298.75pt;margin-top:.6pt;width:34pt;height:2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" filled="f" stroked="f">
                <v:textbox>
                  <w:txbxContent>
                    <w:p w14:paraId="23A4FFAB" w14:textId="6654A4F0" w:rsidR="00BE7FEE" w:rsidRPr="005719CF" w:rsidRDefault="00BE7FEE" w:rsidP="002F2884">
                      <w:pPr>
                        <w:rPr>
                          <w:lang w:val="en-AU"/>
                        </w:rPr>
                      </w:pPr>
                      <w:r>
                        <w:rPr>
                          <w:lang w:val="en-AU"/>
                        </w:rPr>
                        <w:t>1</w:t>
                      </w:r>
                    </w:p>
                  </w:txbxContent>
                </v:textbox>
              </v:shape>
            </w:pict>
          </mc:Fallback>
        </mc:AlternateContent>
      </w:r>
    </w:p>
    <w:p w14:paraId="6EA53625" w14:textId="43B3F209" w:rsidR="002F2884" w:rsidRDefault="002F2884" w:rsidP="002F2884"/>
    <w:p w14:paraId="69590D26" w14:textId="185A4865" w:rsidR="002F2884" w:rsidRDefault="002F2884" w:rsidP="002F2884"/>
    <w:p w14:paraId="5A97F925" w14:textId="133DF1F6" w:rsidR="002F2884" w:rsidRDefault="002F2884" w:rsidP="002F2884"/>
    <w:p w14:paraId="4A7824F6" w14:textId="7E2ECCDA" w:rsidR="002F2884" w:rsidRDefault="002F2884" w:rsidP="002F2884"/>
    <w:p w14:paraId="4EF9C518" w14:textId="416DEFAF" w:rsidR="002F2884" w:rsidRDefault="002F2884" w:rsidP="002F2884"/>
    <w:p w14:paraId="3190D8ED" w14:textId="1CDED976" w:rsidR="002F2884" w:rsidRDefault="002F2884" w:rsidP="002F2884"/>
    <w:p w14:paraId="2C4943C8" w14:textId="11BA272D" w:rsidR="002F2884" w:rsidRDefault="002F2884" w:rsidP="002F2884"/>
    <w:p w14:paraId="2D7DA2D2" w14:textId="47DC11FA" w:rsidR="002F2884" w:rsidRDefault="002F2884" w:rsidP="002F2884"/>
    <w:p w14:paraId="60AA8CCB" w14:textId="09E833F2" w:rsidR="002F2884" w:rsidRDefault="002F2884" w:rsidP="002F2884"/>
    <w:p w14:paraId="2C1D897B" w14:textId="35BF3CF3" w:rsidR="002F2884" w:rsidRDefault="002F2884" w:rsidP="002F2884"/>
    <w:p w14:paraId="049215BE" w14:textId="36FEB3CE" w:rsidR="002F2884" w:rsidRDefault="002F2884" w:rsidP="002F2884">
      <w:pPr>
        <w:rPr>
          <w:b/>
        </w:rPr>
      </w:pPr>
      <w:r>
        <w:rPr>
          <w:b/>
        </w:rPr>
        <w:t>(1) Contact form</w:t>
      </w:r>
    </w:p>
    <w:p w14:paraId="6444B1BD" w14:textId="4A5A162B" w:rsidR="002F2884" w:rsidRDefault="002F2884" w:rsidP="002F2884">
      <w:r>
        <w:t xml:space="preserve">The contact form is a basic form that will be found on most web application. The contact form here a more unique from others as it carries a SMS confirmation supported by the Twilio API. There </w:t>
      </w:r>
      <w:r w:rsidR="007F1F46">
        <w:t>are four main parts to the form:</w:t>
      </w:r>
    </w:p>
    <w:p w14:paraId="22949FAE" w14:textId="3ABE9D52" w:rsidR="002F2884" w:rsidRDefault="002F2884" w:rsidP="002F2884"/>
    <w:p w14:paraId="3DA614BA" w14:textId="405C906D" w:rsidR="002F2884" w:rsidRDefault="002F2884" w:rsidP="002F2884">
      <w:pPr>
        <w:pStyle w:val="ListParagraph"/>
        <w:numPr>
          <w:ilvl w:val="0"/>
          <w:numId w:val="32"/>
        </w:numPr>
      </w:pPr>
      <w:r>
        <w:t xml:space="preserve">Name – the users </w:t>
      </w:r>
      <w:r w:rsidR="00D6205A">
        <w:t xml:space="preserve">name, or preferred name. Can be any </w:t>
      </w:r>
      <w:r w:rsidR="007F1F46">
        <w:t>character</w:t>
      </w:r>
    </w:p>
    <w:p w14:paraId="3A1D8DD3" w14:textId="2BA8BBB8" w:rsidR="007F1F46" w:rsidRDefault="007F1F46" w:rsidP="002F2884">
      <w:pPr>
        <w:pStyle w:val="ListParagraph"/>
        <w:numPr>
          <w:ilvl w:val="0"/>
          <w:numId w:val="32"/>
        </w:numPr>
      </w:pPr>
      <w:r>
        <w:t>Mobile number – the users contact number, can only be an integer</w:t>
      </w:r>
    </w:p>
    <w:p w14:paraId="03363EFD" w14:textId="2F158226" w:rsidR="007F1F46" w:rsidRDefault="007F1F46" w:rsidP="002F2884">
      <w:pPr>
        <w:pStyle w:val="ListParagraph"/>
        <w:numPr>
          <w:ilvl w:val="0"/>
          <w:numId w:val="32"/>
        </w:numPr>
      </w:pPr>
      <w:r>
        <w:t>Query type – the summary type of the users message</w:t>
      </w:r>
    </w:p>
    <w:p w14:paraId="672EC6C4" w14:textId="7D11420A" w:rsidR="007F1F46" w:rsidRDefault="007F1F46" w:rsidP="002F2884">
      <w:pPr>
        <w:pStyle w:val="ListParagraph"/>
        <w:numPr>
          <w:ilvl w:val="0"/>
          <w:numId w:val="32"/>
        </w:numPr>
      </w:pPr>
      <w:r>
        <w:t>Message – the users message, in more depth</w:t>
      </w:r>
    </w:p>
    <w:p w14:paraId="1A1F7258" w14:textId="0F1369CF" w:rsidR="007F1F46" w:rsidRDefault="007F1F46" w:rsidP="007F1F46"/>
    <w:p w14:paraId="346ABB02" w14:textId="77777777" w:rsidR="007F1F46" w:rsidRDefault="007F1F46" w:rsidP="007F1F46">
      <w:r>
        <w:t xml:space="preserve">The form is validated using client-side programming, if the parameters of the form are not adequate the submit button will not be active. On successful submission of the contact form the user will be directed to a page which confirms their submission and sends the confirmation SMS message. Please see the following section for this. </w:t>
      </w:r>
    </w:p>
    <w:p w14:paraId="58780F3B" w14:textId="77777777" w:rsidR="007F1F46" w:rsidRDefault="007F1F46" w:rsidP="007F1F46"/>
    <w:p w14:paraId="7558DA4E" w14:textId="77777777" w:rsidR="007F1F46" w:rsidRDefault="007F1F46" w:rsidP="007F1F46"/>
    <w:p w14:paraId="7D1CEED4" w14:textId="77777777" w:rsidR="007F1F46" w:rsidRDefault="007F1F46" w:rsidP="007F1F46"/>
    <w:p w14:paraId="46910149" w14:textId="77777777" w:rsidR="007F1F46" w:rsidRDefault="007F1F46" w:rsidP="007F1F46"/>
    <w:p w14:paraId="2CF34162" w14:textId="77777777" w:rsidR="007F1F46" w:rsidRDefault="007F1F46" w:rsidP="007F1F46"/>
    <w:p w14:paraId="6972C59C" w14:textId="77777777" w:rsidR="007F1F46" w:rsidRDefault="007F1F46" w:rsidP="007F1F46"/>
    <w:p w14:paraId="5F35CFEA" w14:textId="77777777" w:rsidR="007F1F46" w:rsidRDefault="007F1F46" w:rsidP="007F1F46"/>
    <w:p w14:paraId="4B28C7D5" w14:textId="0FDE094B" w:rsidR="000123EE" w:rsidRDefault="007F1F46" w:rsidP="007F1F46">
      <w:pPr>
        <w:pStyle w:val="Heading2"/>
      </w:pPr>
      <w:bookmarkStart w:id="19" w:name="_Toc493541787"/>
      <w:r>
        <w:lastRenderedPageBreak/>
        <w:t>Contact form confirmation</w:t>
      </w:r>
      <w:bookmarkEnd w:id="19"/>
    </w:p>
    <w:p w14:paraId="358071C9" w14:textId="77777777" w:rsidR="000123EE" w:rsidRDefault="000123EE" w:rsidP="007F1F46">
      <w:pPr>
        <w:pStyle w:val="Heading2"/>
      </w:pPr>
    </w:p>
    <w:p w14:paraId="76CEDD26" w14:textId="493E0633" w:rsidR="007F1F46" w:rsidRDefault="000123EE" w:rsidP="00E55DB2">
      <w:r>
        <w:rPr>
          <w:noProof/>
          <w:lang w:val="en-AU" w:eastAsia="en-AU"/>
        </w:rPr>
        <w:drawing>
          <wp:anchor distT="0" distB="0" distL="114300" distR="114300" simplePos="0" relativeHeight="251671552" behindDoc="1" locked="0" layoutInCell="1" allowOverlap="1" wp14:anchorId="694EB833" wp14:editId="136A7B56">
            <wp:simplePos x="0" y="0"/>
            <wp:positionH relativeFrom="column">
              <wp:posOffset>0</wp:posOffset>
            </wp:positionH>
            <wp:positionV relativeFrom="paragraph">
              <wp:posOffset>23605</wp:posOffset>
            </wp:positionV>
            <wp:extent cx="5943600" cy="3973195"/>
            <wp:effectExtent l="0" t="0" r="0" b="825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14:sizeRelH relativeFrom="page">
              <wp14:pctWidth>0</wp14:pctWidth>
            </wp14:sizeRelH>
            <wp14:sizeRelV relativeFrom="page">
              <wp14:pctHeight>0</wp14:pctHeight>
            </wp14:sizeRelV>
          </wp:anchor>
        </w:drawing>
      </w:r>
      <w:r w:rsidR="007F1F46">
        <w:t xml:space="preserve"> </w:t>
      </w:r>
    </w:p>
    <w:p w14:paraId="1321291B" w14:textId="7A32A8DA" w:rsidR="007F1F46" w:rsidRDefault="007F1F46" w:rsidP="007F1F46"/>
    <w:p w14:paraId="0484AE4E" w14:textId="711FAA98" w:rsidR="007F1F46" w:rsidRDefault="007F1F46" w:rsidP="007F1F46"/>
    <w:p w14:paraId="66E07543" w14:textId="4BFF88D8" w:rsidR="007F1F46" w:rsidRDefault="007F1F46" w:rsidP="007F1F46"/>
    <w:p w14:paraId="2531A9D3" w14:textId="7D4CD7F1" w:rsidR="007F1F46" w:rsidRDefault="007F1F46" w:rsidP="007F1F46"/>
    <w:p w14:paraId="08054605" w14:textId="09EB3A38" w:rsidR="007F1F46" w:rsidRDefault="007F1F46" w:rsidP="007F1F46"/>
    <w:p w14:paraId="5882D00E" w14:textId="2D749343" w:rsidR="007F1F46" w:rsidRDefault="007F1F46" w:rsidP="007F1F46"/>
    <w:p w14:paraId="6C423393" w14:textId="42C17E1F" w:rsidR="007F1F46" w:rsidRDefault="007F1F46" w:rsidP="007F1F46"/>
    <w:p w14:paraId="14103E83" w14:textId="77777777" w:rsidR="007F1F46" w:rsidRPr="002F2884" w:rsidRDefault="007F1F46" w:rsidP="007F1F46"/>
    <w:p w14:paraId="6875AFFC" w14:textId="248C85AC" w:rsidR="002F2884" w:rsidRDefault="002F2884" w:rsidP="002F2884"/>
    <w:p w14:paraId="61A863ED" w14:textId="77777777" w:rsidR="000123EE" w:rsidRDefault="000123EE" w:rsidP="002F2884"/>
    <w:p w14:paraId="0710B384" w14:textId="77777777" w:rsidR="000123EE" w:rsidRDefault="000123EE" w:rsidP="002F2884"/>
    <w:p w14:paraId="350DCC08" w14:textId="77777777" w:rsidR="000123EE" w:rsidRDefault="000123EE" w:rsidP="002F2884"/>
    <w:p w14:paraId="0E6C10DC" w14:textId="77777777" w:rsidR="000123EE" w:rsidRDefault="000123EE" w:rsidP="002F2884"/>
    <w:p w14:paraId="4B5959C3" w14:textId="77777777" w:rsidR="000123EE" w:rsidRDefault="000123EE" w:rsidP="002F2884"/>
    <w:p w14:paraId="40BD7B73" w14:textId="77777777" w:rsidR="000123EE" w:rsidRDefault="000123EE" w:rsidP="002F2884"/>
    <w:p w14:paraId="69DBB209" w14:textId="77777777" w:rsidR="000123EE" w:rsidRDefault="000123EE" w:rsidP="002F2884"/>
    <w:p w14:paraId="2972044F" w14:textId="77777777" w:rsidR="000123EE" w:rsidRDefault="000123EE" w:rsidP="002F2884"/>
    <w:p w14:paraId="501D1A87" w14:textId="77777777" w:rsidR="000123EE" w:rsidRDefault="000123EE" w:rsidP="002F2884"/>
    <w:p w14:paraId="2B8377C1" w14:textId="77777777" w:rsidR="000123EE" w:rsidRDefault="000123EE" w:rsidP="002F2884"/>
    <w:p w14:paraId="2B4589A1" w14:textId="77777777" w:rsidR="000123EE" w:rsidRDefault="000123EE" w:rsidP="002F2884"/>
    <w:p w14:paraId="795C6277" w14:textId="77777777" w:rsidR="000123EE" w:rsidRDefault="000123EE" w:rsidP="002F2884"/>
    <w:p w14:paraId="20EF33D2" w14:textId="77777777" w:rsidR="000123EE" w:rsidRDefault="000123EE" w:rsidP="002F2884"/>
    <w:p w14:paraId="0BFF2481" w14:textId="7783C688" w:rsidR="000123EE" w:rsidRDefault="000123EE" w:rsidP="002F2884"/>
    <w:p w14:paraId="0125D90D" w14:textId="4DAF570B" w:rsidR="008C346F" w:rsidRDefault="008C346F" w:rsidP="002F2884">
      <w:r>
        <w:t xml:space="preserve">On completion of the contact form and if successful, the app will redirect to a conformation page. If an error occurs with the submission then the app will redirect to the error page, explain the error as shown in the next section. </w:t>
      </w:r>
    </w:p>
    <w:p w14:paraId="0094207F" w14:textId="77777777" w:rsidR="008C346F" w:rsidRDefault="008C346F" w:rsidP="002F2884"/>
    <w:p w14:paraId="2D41BFF1" w14:textId="12FC39E1" w:rsidR="008C346F" w:rsidRDefault="008C346F" w:rsidP="002F2884">
      <w:r>
        <w:t xml:space="preserve">Using the Twilio API the application uses SMS verification. On successful completion two SMS messages will be sent – One to the user and the other to the applications owner as a heads up. </w:t>
      </w:r>
    </w:p>
    <w:p w14:paraId="71452B9A" w14:textId="77777777" w:rsidR="008C346F" w:rsidRDefault="008C346F" w:rsidP="002F2884"/>
    <w:p w14:paraId="05A69C00" w14:textId="311973BA" w:rsidR="008C346F" w:rsidRPr="008C346F" w:rsidRDefault="008C346F" w:rsidP="002F2884">
      <w:r>
        <w:t>The first message sent goes the user. The message is just a confirmation stating ‘</w:t>
      </w:r>
      <w:r>
        <w:rPr>
          <w:i/>
        </w:rPr>
        <w:t>Thank you for your response, we aim to respond in 2 business days’</w:t>
      </w:r>
      <w:r>
        <w:t>. The second message sends itself to the owner of the application with the parameters that the app user inputted. A copy of this message can be found in the figure to the right.</w:t>
      </w:r>
    </w:p>
    <w:p w14:paraId="1325587C" w14:textId="77777777" w:rsidR="008C346F" w:rsidRDefault="008C346F" w:rsidP="002F2884"/>
    <w:p w14:paraId="2ED78D1F" w14:textId="77777777" w:rsidR="008C346F" w:rsidRDefault="008C346F" w:rsidP="002F2884"/>
    <w:p w14:paraId="1E4DB03C" w14:textId="77777777" w:rsidR="008C346F" w:rsidRDefault="008C346F" w:rsidP="002F2884"/>
    <w:p w14:paraId="256EBCB3" w14:textId="77777777" w:rsidR="008C346F" w:rsidRDefault="008C346F" w:rsidP="002F2884"/>
    <w:p w14:paraId="510DAC3C" w14:textId="64B27FA3" w:rsidR="000123EE" w:rsidRDefault="008C346F" w:rsidP="002F2884">
      <w:r w:rsidRPr="008C346F">
        <w:rPr>
          <w:noProof/>
          <w:highlight w:val="yellow"/>
          <w:lang w:val="en-AU" w:eastAsia="en-AU"/>
        </w:rPr>
        <w:drawing>
          <wp:anchor distT="0" distB="0" distL="114300" distR="114300" simplePos="0" relativeHeight="251674624" behindDoc="0" locked="0" layoutInCell="1" allowOverlap="1" wp14:anchorId="7586626B" wp14:editId="40A73ED1">
            <wp:simplePos x="0" y="0"/>
            <wp:positionH relativeFrom="column">
              <wp:posOffset>3895106</wp:posOffset>
            </wp:positionH>
            <wp:positionV relativeFrom="page">
              <wp:posOffset>5498275</wp:posOffset>
            </wp:positionV>
            <wp:extent cx="2043430" cy="3633470"/>
            <wp:effectExtent l="0" t="0" r="0" b="5080"/>
            <wp:wrapSquare wrapText="bothSides"/>
            <wp:docPr id="2" name="Picture 2" descr="https://scontent-syd2-1.xx.fbcdn.net/v/t34.0-12/21691342_10155739914820859_1472063585_n.png?oh=7040c90b238002a2f063b0ab415eb3b2&amp;oe=59C23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syd2-1.xx.fbcdn.net/v/t34.0-12/21691342_10155739914820859_1472063585_n.png?oh=7040c90b238002a2f063b0ab415eb3b2&amp;oe=59C23AD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4343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D4D11D" w14:textId="638399F1" w:rsidR="000123EE" w:rsidRDefault="000123EE" w:rsidP="002F2884"/>
    <w:p w14:paraId="3DF0CCE9" w14:textId="53EB2EEB" w:rsidR="002F2884" w:rsidRDefault="000123EE" w:rsidP="000123EE">
      <w:pPr>
        <w:pStyle w:val="Heading2"/>
      </w:pPr>
      <w:bookmarkStart w:id="20" w:name="_Toc493541788"/>
      <w:r>
        <w:lastRenderedPageBreak/>
        <w:t>Error Handling</w:t>
      </w:r>
      <w:bookmarkEnd w:id="20"/>
    </w:p>
    <w:p w14:paraId="0073DDEB" w14:textId="0934A4E6" w:rsidR="000123EE" w:rsidRDefault="000123EE"/>
    <w:p w14:paraId="5F702925" w14:textId="00B71067" w:rsidR="000123EE" w:rsidRPr="000123EE" w:rsidRDefault="000123EE" w:rsidP="000123EE">
      <w:r>
        <w:rPr>
          <w:noProof/>
          <w:lang w:val="en-AU" w:eastAsia="en-AU"/>
        </w:rPr>
        <w:drawing>
          <wp:inline distT="0" distB="0" distL="0" distR="0" wp14:anchorId="578CE6A1" wp14:editId="49243FAC">
            <wp:extent cx="5943600" cy="3962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2400"/>
                    </a:xfrm>
                    <a:prstGeom prst="rect">
                      <a:avLst/>
                    </a:prstGeom>
                  </pic:spPr>
                </pic:pic>
              </a:graphicData>
            </a:graphic>
          </wp:inline>
        </w:drawing>
      </w:r>
    </w:p>
    <w:p w14:paraId="678EAA6D" w14:textId="672D0823" w:rsidR="007F1F46" w:rsidRDefault="007F1F46" w:rsidP="002F2884"/>
    <w:p w14:paraId="459E202C" w14:textId="77641163" w:rsidR="007F1F46" w:rsidRDefault="000E5954" w:rsidP="002F2884">
      <w:r>
        <w:t xml:space="preserve">The error handling page is a page dedicated to </w:t>
      </w:r>
      <w:r w:rsidR="0070389D">
        <w:t>displaying the output caused by errors in the web application. For example, if the user attempted to input an invalid URL, the app would redirect the user to the error page where the error displayed would be ‘bad_request’.</w:t>
      </w:r>
    </w:p>
    <w:p w14:paraId="54FBF6E1" w14:textId="613AEF93" w:rsidR="0070389D" w:rsidRDefault="0070389D" w:rsidP="002F2884"/>
    <w:p w14:paraId="2D05D270" w14:textId="1EB82701" w:rsidR="0070389D" w:rsidRDefault="0070389D" w:rsidP="002F2884">
      <w:r>
        <w:t xml:space="preserve">Other error handling such as invalid form submission, invalid location or if the application returns a </w:t>
      </w:r>
      <w:r w:rsidR="00120D76">
        <w:t>0-result</w:t>
      </w:r>
      <w:r>
        <w:t xml:space="preserve"> page, then the application would redirect to the error handling page.</w:t>
      </w:r>
    </w:p>
    <w:p w14:paraId="2B002BA4" w14:textId="4096EC46" w:rsidR="000E5954" w:rsidRDefault="000E5954" w:rsidP="002F2884"/>
    <w:p w14:paraId="78F30E05" w14:textId="1F6DD8CB" w:rsidR="000E5954" w:rsidRDefault="000E5954" w:rsidP="002F2884"/>
    <w:p w14:paraId="0A2338FF" w14:textId="3B4AC718" w:rsidR="00120D76" w:rsidRDefault="00120D76" w:rsidP="002F2884"/>
    <w:p w14:paraId="3EC4A4D5" w14:textId="18F4534D" w:rsidR="00703085" w:rsidRDefault="00703085" w:rsidP="002F2884"/>
    <w:p w14:paraId="702C753B" w14:textId="749A447A" w:rsidR="00703085" w:rsidRDefault="00703085" w:rsidP="002F2884"/>
    <w:p w14:paraId="5D41F9D3" w14:textId="4719F715" w:rsidR="00703085" w:rsidRDefault="00703085" w:rsidP="002F2884"/>
    <w:p w14:paraId="4A28BBE4" w14:textId="17BCFCD0" w:rsidR="00703085" w:rsidRDefault="00703085" w:rsidP="002F2884"/>
    <w:p w14:paraId="483B6904" w14:textId="0BC2E7D3" w:rsidR="00703085" w:rsidRDefault="00703085" w:rsidP="002F2884"/>
    <w:p w14:paraId="47E0F480" w14:textId="1C10C06C" w:rsidR="00120D76" w:rsidRDefault="00120D76" w:rsidP="002F2884"/>
    <w:p w14:paraId="49B2B49E" w14:textId="77777777" w:rsidR="00120D76" w:rsidRDefault="00120D76" w:rsidP="002F2884"/>
    <w:p w14:paraId="5EACE933" w14:textId="2A7B2C6F" w:rsidR="000E5954" w:rsidRDefault="000E5954" w:rsidP="002F2884"/>
    <w:p w14:paraId="52646F2C" w14:textId="77777777" w:rsidR="000E5954" w:rsidRDefault="000E5954" w:rsidP="002F2884"/>
    <w:p w14:paraId="49CA7D50" w14:textId="78363063" w:rsidR="006F34BA" w:rsidRDefault="006F34BA" w:rsidP="002F2884"/>
    <w:p w14:paraId="51EB4D5C" w14:textId="4B03A4F4" w:rsidR="006F34BA" w:rsidRDefault="006F34BA" w:rsidP="002F2884"/>
    <w:p w14:paraId="65DBF902" w14:textId="623BFA5E" w:rsidR="006F34BA" w:rsidRDefault="006F34BA" w:rsidP="006F34BA">
      <w:pPr>
        <w:pStyle w:val="Heading2"/>
      </w:pPr>
      <w:bookmarkStart w:id="21" w:name="_Toc493541789"/>
      <w:r>
        <w:lastRenderedPageBreak/>
        <w:t>References</w:t>
      </w:r>
      <w:bookmarkEnd w:id="21"/>
    </w:p>
    <w:p w14:paraId="5FFD7011" w14:textId="05184958" w:rsidR="006F34BA" w:rsidRPr="00DA2DA7" w:rsidRDefault="006F34BA" w:rsidP="006F34BA">
      <w:pPr>
        <w:rPr>
          <w:i/>
        </w:rPr>
      </w:pPr>
      <w:r w:rsidRPr="00DA2DA7">
        <w:rPr>
          <w:i/>
        </w:rPr>
        <w:t xml:space="preserve">Docker, 2017, What is Docker?, accessed </w:t>
      </w:r>
      <w:r w:rsidR="00D13AAB" w:rsidRPr="00DA2DA7">
        <w:rPr>
          <w:i/>
        </w:rPr>
        <w:t>24 of August 2017</w:t>
      </w:r>
      <w:r w:rsidRPr="00DA2DA7">
        <w:rPr>
          <w:i/>
        </w:rPr>
        <w:t>, from</w:t>
      </w:r>
    </w:p>
    <w:p w14:paraId="18C115A5" w14:textId="74EDF3F9" w:rsidR="006F34BA" w:rsidRPr="00DA2DA7" w:rsidRDefault="006F34BA" w:rsidP="006F34BA">
      <w:pPr>
        <w:rPr>
          <w:i/>
        </w:rPr>
      </w:pPr>
      <w:r w:rsidRPr="00DA2DA7">
        <w:rPr>
          <w:i/>
        </w:rPr>
        <w:t>https://www.docker.com/whatisdocker</w:t>
      </w:r>
    </w:p>
    <w:p w14:paraId="43B67A92" w14:textId="58ED17C6" w:rsidR="006F34BA" w:rsidRPr="00DA2DA7" w:rsidRDefault="006F34BA" w:rsidP="006F34BA">
      <w:pPr>
        <w:rPr>
          <w:i/>
        </w:rPr>
      </w:pPr>
    </w:p>
    <w:p w14:paraId="426809C6" w14:textId="275B7956" w:rsidR="006F34BA" w:rsidRPr="00DA2DA7" w:rsidRDefault="006F34BA" w:rsidP="006F34BA">
      <w:pPr>
        <w:rPr>
          <w:i/>
        </w:rPr>
      </w:pPr>
      <w:r w:rsidRPr="00DA2DA7">
        <w:rPr>
          <w:i/>
        </w:rPr>
        <w:t xml:space="preserve">Zomato, 2017, Zomato API, accessed </w:t>
      </w:r>
      <w:r w:rsidR="00D13AAB" w:rsidRPr="00DA2DA7">
        <w:rPr>
          <w:i/>
        </w:rPr>
        <w:t>27 of August 2017</w:t>
      </w:r>
      <w:r w:rsidRPr="00DA2DA7">
        <w:rPr>
          <w:i/>
        </w:rPr>
        <w:t>, from</w:t>
      </w:r>
    </w:p>
    <w:p w14:paraId="277DE21B" w14:textId="07576F12" w:rsidR="006F34BA" w:rsidRPr="00DA2DA7" w:rsidRDefault="006F34BA" w:rsidP="006F34BA">
      <w:pPr>
        <w:rPr>
          <w:i/>
        </w:rPr>
      </w:pPr>
      <w:r w:rsidRPr="00DA2DA7">
        <w:rPr>
          <w:i/>
        </w:rPr>
        <w:t>https://developers.zomato.com/api</w:t>
      </w:r>
    </w:p>
    <w:p w14:paraId="1A4F5804" w14:textId="07C866A2" w:rsidR="006F34BA" w:rsidRPr="00DA2DA7" w:rsidRDefault="006F34BA" w:rsidP="006F34BA">
      <w:pPr>
        <w:rPr>
          <w:i/>
        </w:rPr>
      </w:pPr>
    </w:p>
    <w:p w14:paraId="6FF438A9" w14:textId="2478C59C" w:rsidR="006F34BA" w:rsidRPr="00DA2DA7" w:rsidRDefault="006F34BA" w:rsidP="006F34BA">
      <w:pPr>
        <w:rPr>
          <w:i/>
        </w:rPr>
      </w:pPr>
      <w:r w:rsidRPr="00DA2DA7">
        <w:rPr>
          <w:i/>
        </w:rPr>
        <w:t xml:space="preserve">Google, 2015, Google </w:t>
      </w:r>
      <w:r w:rsidR="00D13AAB" w:rsidRPr="00DA2DA7">
        <w:rPr>
          <w:i/>
        </w:rPr>
        <w:t>geocoding API</w:t>
      </w:r>
      <w:r w:rsidRPr="00DA2DA7">
        <w:rPr>
          <w:i/>
        </w:rPr>
        <w:t xml:space="preserve">, </w:t>
      </w:r>
      <w:r w:rsidR="00D13AAB" w:rsidRPr="00DA2DA7">
        <w:rPr>
          <w:i/>
        </w:rPr>
        <w:t>accessed 27 of August 2017</w:t>
      </w:r>
      <w:r w:rsidRPr="00DA2DA7">
        <w:rPr>
          <w:i/>
        </w:rPr>
        <w:t>, from</w:t>
      </w:r>
    </w:p>
    <w:p w14:paraId="0435EE54" w14:textId="04C743BA" w:rsidR="006F34BA" w:rsidRPr="00DA2DA7" w:rsidRDefault="00D13AAB" w:rsidP="006F34BA">
      <w:pPr>
        <w:rPr>
          <w:i/>
        </w:rPr>
      </w:pPr>
      <w:r w:rsidRPr="00DA2DA7">
        <w:rPr>
          <w:i/>
        </w:rPr>
        <w:t>https://developers.google.com/maps/documentation/geocoding/intro</w:t>
      </w:r>
    </w:p>
    <w:p w14:paraId="057CC046" w14:textId="2D7BE211" w:rsidR="00D13AAB" w:rsidRPr="00DA2DA7" w:rsidRDefault="00D13AAB" w:rsidP="006F34BA">
      <w:pPr>
        <w:rPr>
          <w:i/>
        </w:rPr>
      </w:pPr>
    </w:p>
    <w:p w14:paraId="2500F854" w14:textId="541C9DE1" w:rsidR="006F34BA" w:rsidRPr="00DA2DA7" w:rsidRDefault="006F34BA" w:rsidP="006F34BA">
      <w:pPr>
        <w:rPr>
          <w:i/>
        </w:rPr>
      </w:pPr>
      <w:r w:rsidRPr="00DA2DA7">
        <w:rPr>
          <w:i/>
        </w:rPr>
        <w:t xml:space="preserve">Google, 2015, Google maps </w:t>
      </w:r>
      <w:r w:rsidR="00D13AAB" w:rsidRPr="00DA2DA7">
        <w:rPr>
          <w:i/>
        </w:rPr>
        <w:t>JavaScript API, accessed 27 of August 2017</w:t>
      </w:r>
      <w:r w:rsidRPr="00DA2DA7">
        <w:rPr>
          <w:i/>
        </w:rPr>
        <w:t>, from</w:t>
      </w:r>
    </w:p>
    <w:p w14:paraId="31436D9B" w14:textId="428A2840" w:rsidR="006F34BA" w:rsidRPr="00DA2DA7" w:rsidRDefault="006F34BA" w:rsidP="006F34BA">
      <w:pPr>
        <w:rPr>
          <w:i/>
        </w:rPr>
      </w:pPr>
      <w:r w:rsidRPr="00DA2DA7">
        <w:rPr>
          <w:i/>
        </w:rPr>
        <w:t>https://developers.google.com/maps/documentation/javascript/</w:t>
      </w:r>
    </w:p>
    <w:p w14:paraId="30054D7A" w14:textId="194810D8" w:rsidR="006F34BA" w:rsidRPr="00DA2DA7" w:rsidRDefault="006F34BA" w:rsidP="006F34BA">
      <w:pPr>
        <w:rPr>
          <w:i/>
        </w:rPr>
      </w:pPr>
    </w:p>
    <w:p w14:paraId="06E6FE44" w14:textId="1F2EEABC" w:rsidR="006F34BA" w:rsidRPr="00DA2DA7" w:rsidRDefault="00D13AAB" w:rsidP="006F34BA">
      <w:pPr>
        <w:rPr>
          <w:i/>
        </w:rPr>
      </w:pPr>
      <w:r w:rsidRPr="00DA2DA7">
        <w:rPr>
          <w:i/>
        </w:rPr>
        <w:t>Flickr, 2017</w:t>
      </w:r>
      <w:r w:rsidR="006F34BA" w:rsidRPr="00DA2DA7">
        <w:rPr>
          <w:i/>
        </w:rPr>
        <w:t>,</w:t>
      </w:r>
      <w:r w:rsidRPr="00DA2DA7">
        <w:rPr>
          <w:i/>
        </w:rPr>
        <w:t xml:space="preserve"> Flickr image search API,</w:t>
      </w:r>
      <w:r w:rsidR="006F34BA" w:rsidRPr="00DA2DA7">
        <w:rPr>
          <w:i/>
        </w:rPr>
        <w:t xml:space="preserve"> </w:t>
      </w:r>
      <w:r w:rsidRPr="00DA2DA7">
        <w:rPr>
          <w:i/>
        </w:rPr>
        <w:t>accessed 29 of August 2017,</w:t>
      </w:r>
      <w:r w:rsidR="006F34BA" w:rsidRPr="00DA2DA7">
        <w:rPr>
          <w:i/>
        </w:rPr>
        <w:t xml:space="preserve"> from</w:t>
      </w:r>
    </w:p>
    <w:p w14:paraId="10B4C195" w14:textId="6751187A" w:rsidR="006F34BA" w:rsidRPr="00DA2DA7" w:rsidRDefault="00DA2DA7" w:rsidP="00D13AAB">
      <w:pPr>
        <w:rPr>
          <w:i/>
        </w:rPr>
      </w:pPr>
      <w:r w:rsidRPr="00DA2DA7">
        <w:rPr>
          <w:i/>
        </w:rPr>
        <w:t>https://www.flickr.com/services/api/</w:t>
      </w:r>
    </w:p>
    <w:p w14:paraId="25E3C8D1" w14:textId="0445DA9D" w:rsidR="00DA2DA7" w:rsidRPr="00DA2DA7" w:rsidRDefault="00DA2DA7" w:rsidP="00D13AAB">
      <w:pPr>
        <w:rPr>
          <w:i/>
        </w:rPr>
      </w:pPr>
    </w:p>
    <w:p w14:paraId="605D17FD" w14:textId="0E0F411E" w:rsidR="00DA2DA7" w:rsidRPr="00DA2DA7" w:rsidRDefault="00DA2DA7" w:rsidP="00DA2DA7">
      <w:pPr>
        <w:rPr>
          <w:i/>
        </w:rPr>
      </w:pPr>
      <w:r w:rsidRPr="00DA2DA7">
        <w:rPr>
          <w:i/>
        </w:rPr>
        <w:t>Twilio, 2017, Twilio SMS API, accessed 3 of September 2017, from</w:t>
      </w:r>
    </w:p>
    <w:p w14:paraId="47BD80A8" w14:textId="202FF9FF" w:rsidR="00DA2DA7" w:rsidRPr="006F34BA" w:rsidRDefault="00DA2DA7" w:rsidP="00D13AAB">
      <w:pPr>
        <w:rPr>
          <w:i/>
        </w:rPr>
      </w:pPr>
      <w:r w:rsidRPr="00DA2DA7">
        <w:rPr>
          <w:i/>
        </w:rPr>
        <w:t>https://www.twilio.com/docs/api/rest</w:t>
      </w:r>
    </w:p>
    <w:sectPr w:rsidR="00DA2DA7" w:rsidRPr="006F34BA" w:rsidSect="00A37D0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FEB59B" w14:textId="77777777" w:rsidR="00BE7FEE" w:rsidRDefault="00BE7FEE" w:rsidP="00C05CF2">
      <w:r>
        <w:separator/>
      </w:r>
    </w:p>
  </w:endnote>
  <w:endnote w:type="continuationSeparator" w:id="0">
    <w:p w14:paraId="790799C3" w14:textId="77777777" w:rsidR="00BE7FEE" w:rsidRDefault="00BE7FEE" w:rsidP="00C05C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8F4B23" w14:textId="77777777" w:rsidR="00BE7FEE" w:rsidRDefault="00BE7FEE" w:rsidP="00C05CF2">
      <w:r>
        <w:separator/>
      </w:r>
    </w:p>
  </w:footnote>
  <w:footnote w:type="continuationSeparator" w:id="0">
    <w:p w14:paraId="2C1600DF" w14:textId="77777777" w:rsidR="00BE7FEE" w:rsidRDefault="00BE7FEE" w:rsidP="00C05CF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443D63"/>
    <w:multiLevelType w:val="hybridMultilevel"/>
    <w:tmpl w:val="7E86824E"/>
    <w:lvl w:ilvl="0" w:tplc="0C090001">
      <w:start w:val="1"/>
      <w:numFmt w:val="bullet"/>
      <w:lvlText w:val=""/>
      <w:lvlJc w:val="left"/>
      <w:pPr>
        <w:ind w:left="767" w:hanging="360"/>
      </w:pPr>
      <w:rPr>
        <w:rFonts w:ascii="Symbol" w:hAnsi="Symbol" w:hint="default"/>
      </w:rPr>
    </w:lvl>
    <w:lvl w:ilvl="1" w:tplc="0C090003" w:tentative="1">
      <w:start w:val="1"/>
      <w:numFmt w:val="bullet"/>
      <w:lvlText w:val="o"/>
      <w:lvlJc w:val="left"/>
      <w:pPr>
        <w:ind w:left="1487" w:hanging="360"/>
      </w:pPr>
      <w:rPr>
        <w:rFonts w:ascii="Courier New" w:hAnsi="Courier New" w:cs="Courier New" w:hint="default"/>
      </w:rPr>
    </w:lvl>
    <w:lvl w:ilvl="2" w:tplc="0C090005" w:tentative="1">
      <w:start w:val="1"/>
      <w:numFmt w:val="bullet"/>
      <w:lvlText w:val=""/>
      <w:lvlJc w:val="left"/>
      <w:pPr>
        <w:ind w:left="2207" w:hanging="360"/>
      </w:pPr>
      <w:rPr>
        <w:rFonts w:ascii="Wingdings" w:hAnsi="Wingdings" w:hint="default"/>
      </w:rPr>
    </w:lvl>
    <w:lvl w:ilvl="3" w:tplc="0C090001" w:tentative="1">
      <w:start w:val="1"/>
      <w:numFmt w:val="bullet"/>
      <w:lvlText w:val=""/>
      <w:lvlJc w:val="left"/>
      <w:pPr>
        <w:ind w:left="2927" w:hanging="360"/>
      </w:pPr>
      <w:rPr>
        <w:rFonts w:ascii="Symbol" w:hAnsi="Symbol" w:hint="default"/>
      </w:rPr>
    </w:lvl>
    <w:lvl w:ilvl="4" w:tplc="0C090003" w:tentative="1">
      <w:start w:val="1"/>
      <w:numFmt w:val="bullet"/>
      <w:lvlText w:val="o"/>
      <w:lvlJc w:val="left"/>
      <w:pPr>
        <w:ind w:left="3647" w:hanging="360"/>
      </w:pPr>
      <w:rPr>
        <w:rFonts w:ascii="Courier New" w:hAnsi="Courier New" w:cs="Courier New" w:hint="default"/>
      </w:rPr>
    </w:lvl>
    <w:lvl w:ilvl="5" w:tplc="0C090005" w:tentative="1">
      <w:start w:val="1"/>
      <w:numFmt w:val="bullet"/>
      <w:lvlText w:val=""/>
      <w:lvlJc w:val="left"/>
      <w:pPr>
        <w:ind w:left="4367" w:hanging="360"/>
      </w:pPr>
      <w:rPr>
        <w:rFonts w:ascii="Wingdings" w:hAnsi="Wingdings" w:hint="default"/>
      </w:rPr>
    </w:lvl>
    <w:lvl w:ilvl="6" w:tplc="0C090001" w:tentative="1">
      <w:start w:val="1"/>
      <w:numFmt w:val="bullet"/>
      <w:lvlText w:val=""/>
      <w:lvlJc w:val="left"/>
      <w:pPr>
        <w:ind w:left="5087" w:hanging="360"/>
      </w:pPr>
      <w:rPr>
        <w:rFonts w:ascii="Symbol" w:hAnsi="Symbol" w:hint="default"/>
      </w:rPr>
    </w:lvl>
    <w:lvl w:ilvl="7" w:tplc="0C090003" w:tentative="1">
      <w:start w:val="1"/>
      <w:numFmt w:val="bullet"/>
      <w:lvlText w:val="o"/>
      <w:lvlJc w:val="left"/>
      <w:pPr>
        <w:ind w:left="5807" w:hanging="360"/>
      </w:pPr>
      <w:rPr>
        <w:rFonts w:ascii="Courier New" w:hAnsi="Courier New" w:cs="Courier New" w:hint="default"/>
      </w:rPr>
    </w:lvl>
    <w:lvl w:ilvl="8" w:tplc="0C090005" w:tentative="1">
      <w:start w:val="1"/>
      <w:numFmt w:val="bullet"/>
      <w:lvlText w:val=""/>
      <w:lvlJc w:val="left"/>
      <w:pPr>
        <w:ind w:left="6527" w:hanging="360"/>
      </w:pPr>
      <w:rPr>
        <w:rFonts w:ascii="Wingdings" w:hAnsi="Wingdings" w:hint="default"/>
      </w:rPr>
    </w:lvl>
  </w:abstractNum>
  <w:abstractNum w:abstractNumId="11"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5B60BC"/>
    <w:multiLevelType w:val="hybridMultilevel"/>
    <w:tmpl w:val="F432D8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1DA2759B"/>
    <w:multiLevelType w:val="hybridMultilevel"/>
    <w:tmpl w:val="2602803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7DE0C21"/>
    <w:multiLevelType w:val="hybridMultilevel"/>
    <w:tmpl w:val="F5265C1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A4F3ADD"/>
    <w:multiLevelType w:val="hybridMultilevel"/>
    <w:tmpl w:val="3F4EF6AA"/>
    <w:lvl w:ilvl="0" w:tplc="DE6A3FD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9F632AB"/>
    <w:multiLevelType w:val="hybridMultilevel"/>
    <w:tmpl w:val="221862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62244B60"/>
    <w:multiLevelType w:val="hybridMultilevel"/>
    <w:tmpl w:val="F432D8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C1F4195"/>
    <w:multiLevelType w:val="hybridMultilevel"/>
    <w:tmpl w:val="349A5BF2"/>
    <w:lvl w:ilvl="0" w:tplc="5130F11A">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EC82F11"/>
    <w:multiLevelType w:val="hybridMultilevel"/>
    <w:tmpl w:val="27984C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7FC405F"/>
    <w:multiLevelType w:val="hybridMultilevel"/>
    <w:tmpl w:val="6E6A3C4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5"/>
  </w:num>
  <w:num w:numId="2">
    <w:abstractNumId w:val="13"/>
  </w:num>
  <w:num w:numId="3">
    <w:abstractNumId w:val="11"/>
  </w:num>
  <w:num w:numId="4">
    <w:abstractNumId w:val="29"/>
  </w:num>
  <w:num w:numId="5">
    <w:abstractNumId w:val="14"/>
  </w:num>
  <w:num w:numId="6">
    <w:abstractNumId w:val="21"/>
  </w:num>
  <w:num w:numId="7">
    <w:abstractNumId w:val="2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7"/>
  </w:num>
  <w:num w:numId="19">
    <w:abstractNumId w:val="18"/>
  </w:num>
  <w:num w:numId="20">
    <w:abstractNumId w:val="26"/>
  </w:num>
  <w:num w:numId="21">
    <w:abstractNumId w:val="22"/>
  </w:num>
  <w:num w:numId="22">
    <w:abstractNumId w:val="12"/>
  </w:num>
  <w:num w:numId="23">
    <w:abstractNumId w:val="32"/>
  </w:num>
  <w:num w:numId="24">
    <w:abstractNumId w:val="30"/>
  </w:num>
  <w:num w:numId="25">
    <w:abstractNumId w:val="10"/>
  </w:num>
  <w:num w:numId="26">
    <w:abstractNumId w:val="24"/>
  </w:num>
  <w:num w:numId="27">
    <w:abstractNumId w:val="20"/>
  </w:num>
  <w:num w:numId="28">
    <w:abstractNumId w:val="27"/>
  </w:num>
  <w:num w:numId="29">
    <w:abstractNumId w:val="15"/>
  </w:num>
  <w:num w:numId="30">
    <w:abstractNumId w:val="28"/>
  </w:num>
  <w:num w:numId="31">
    <w:abstractNumId w:val="19"/>
  </w:num>
  <w:num w:numId="32">
    <w:abstractNumId w:val="31"/>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0E"/>
    <w:rsid w:val="000123EE"/>
    <w:rsid w:val="00090A0A"/>
    <w:rsid w:val="00090E87"/>
    <w:rsid w:val="000E5954"/>
    <w:rsid w:val="001071E7"/>
    <w:rsid w:val="00120D76"/>
    <w:rsid w:val="00123F8B"/>
    <w:rsid w:val="00130012"/>
    <w:rsid w:val="001737F0"/>
    <w:rsid w:val="00204951"/>
    <w:rsid w:val="00236599"/>
    <w:rsid w:val="00294112"/>
    <w:rsid w:val="002F2884"/>
    <w:rsid w:val="002F3A05"/>
    <w:rsid w:val="003210C5"/>
    <w:rsid w:val="00333FC1"/>
    <w:rsid w:val="00392B9D"/>
    <w:rsid w:val="003C5867"/>
    <w:rsid w:val="00414229"/>
    <w:rsid w:val="00431ADA"/>
    <w:rsid w:val="00437D7A"/>
    <w:rsid w:val="00474C2A"/>
    <w:rsid w:val="004D5599"/>
    <w:rsid w:val="00515DA1"/>
    <w:rsid w:val="005719CF"/>
    <w:rsid w:val="00585046"/>
    <w:rsid w:val="00591825"/>
    <w:rsid w:val="005B3BF1"/>
    <w:rsid w:val="005C1CF4"/>
    <w:rsid w:val="005E05B1"/>
    <w:rsid w:val="005F6F69"/>
    <w:rsid w:val="00637597"/>
    <w:rsid w:val="00645252"/>
    <w:rsid w:val="006569EC"/>
    <w:rsid w:val="00670F63"/>
    <w:rsid w:val="0069545A"/>
    <w:rsid w:val="006D3D74"/>
    <w:rsid w:val="006F34BA"/>
    <w:rsid w:val="00703085"/>
    <w:rsid w:val="0070389D"/>
    <w:rsid w:val="00703DBD"/>
    <w:rsid w:val="007A0692"/>
    <w:rsid w:val="007F1F46"/>
    <w:rsid w:val="00842BCF"/>
    <w:rsid w:val="0085194C"/>
    <w:rsid w:val="00873125"/>
    <w:rsid w:val="00876E13"/>
    <w:rsid w:val="008C346F"/>
    <w:rsid w:val="008C7DE2"/>
    <w:rsid w:val="009106E5"/>
    <w:rsid w:val="00976001"/>
    <w:rsid w:val="009D2357"/>
    <w:rsid w:val="00A134A8"/>
    <w:rsid w:val="00A37D0E"/>
    <w:rsid w:val="00A5563D"/>
    <w:rsid w:val="00A60CB0"/>
    <w:rsid w:val="00A9204E"/>
    <w:rsid w:val="00AA0854"/>
    <w:rsid w:val="00AB2109"/>
    <w:rsid w:val="00AC4298"/>
    <w:rsid w:val="00AC7E05"/>
    <w:rsid w:val="00B24A56"/>
    <w:rsid w:val="00B5623F"/>
    <w:rsid w:val="00B821BE"/>
    <w:rsid w:val="00B92819"/>
    <w:rsid w:val="00BC71A9"/>
    <w:rsid w:val="00BE7FEE"/>
    <w:rsid w:val="00C039DD"/>
    <w:rsid w:val="00C05CF2"/>
    <w:rsid w:val="00C76730"/>
    <w:rsid w:val="00CC58C2"/>
    <w:rsid w:val="00D13AAB"/>
    <w:rsid w:val="00D420C6"/>
    <w:rsid w:val="00D6205A"/>
    <w:rsid w:val="00D64433"/>
    <w:rsid w:val="00D75032"/>
    <w:rsid w:val="00D903F8"/>
    <w:rsid w:val="00DA2DA7"/>
    <w:rsid w:val="00DB025A"/>
    <w:rsid w:val="00E022BC"/>
    <w:rsid w:val="00E459DC"/>
    <w:rsid w:val="00E55DB2"/>
    <w:rsid w:val="00F14730"/>
    <w:rsid w:val="00F24094"/>
    <w:rsid w:val="00F35BAC"/>
    <w:rsid w:val="00F533D7"/>
    <w:rsid w:val="00FA55FA"/>
    <w:rsid w:val="00FE0D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4E6D"/>
  <w15:chartTrackingRefBased/>
  <w15:docId w15:val="{22D5FD2C-99CA-40B0-8F29-39844A49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0D5672"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0D5672"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0D5672"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0D5672"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0D5672"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0D5672"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D5571"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0D5672"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0D5672"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0D5571"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0D5571"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0D5672"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0D5672" w:themeColor="accent1" w:themeShade="80"/>
        <w:bottom w:val="single" w:sz="4" w:space="10" w:color="0D5672" w:themeColor="accent1" w:themeShade="80"/>
      </w:pBdr>
      <w:spacing w:before="360" w:after="360"/>
      <w:ind w:left="864" w:right="864"/>
      <w:jc w:val="center"/>
    </w:pPr>
    <w:rPr>
      <w:i/>
      <w:iCs/>
      <w:color w:val="0D5672" w:themeColor="accent1" w:themeShade="80"/>
    </w:rPr>
  </w:style>
  <w:style w:type="character" w:customStyle="1" w:styleId="IntenseQuoteChar">
    <w:name w:val="Intense Quote Char"/>
    <w:basedOn w:val="DefaultParagraphFont"/>
    <w:link w:val="IntenseQuote"/>
    <w:uiPriority w:val="30"/>
    <w:rsid w:val="00645252"/>
    <w:rPr>
      <w:i/>
      <w:iCs/>
      <w:color w:val="0D5672"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0D5672"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645252"/>
    <w:pPr>
      <w:spacing w:after="200"/>
    </w:pPr>
    <w:rPr>
      <w:i/>
      <w:iCs/>
      <w:color w:val="335B74"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rFonts w:eastAsiaTheme="minorEastAsia"/>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NoSpacing">
    <w:name w:val="No Spacing"/>
    <w:link w:val="NoSpacingChar"/>
    <w:uiPriority w:val="1"/>
    <w:qFormat/>
    <w:rsid w:val="00A37D0E"/>
    <w:rPr>
      <w:rFonts w:eastAsiaTheme="minorEastAsia"/>
    </w:rPr>
  </w:style>
  <w:style w:type="character" w:customStyle="1" w:styleId="NoSpacingChar">
    <w:name w:val="No Spacing Char"/>
    <w:basedOn w:val="DefaultParagraphFont"/>
    <w:link w:val="NoSpacing"/>
    <w:uiPriority w:val="1"/>
    <w:rsid w:val="00A37D0E"/>
    <w:rPr>
      <w:rFonts w:eastAsiaTheme="minorEastAsia"/>
    </w:rPr>
  </w:style>
  <w:style w:type="paragraph" w:styleId="ListParagraph">
    <w:name w:val="List Paragraph"/>
    <w:basedOn w:val="Normal"/>
    <w:uiPriority w:val="34"/>
    <w:unhideWhenUsed/>
    <w:qFormat/>
    <w:rsid w:val="00F14730"/>
    <w:pPr>
      <w:ind w:left="720"/>
      <w:contextualSpacing/>
    </w:pPr>
  </w:style>
  <w:style w:type="character" w:styleId="FootnoteReference">
    <w:name w:val="footnote reference"/>
    <w:basedOn w:val="DefaultParagraphFont"/>
    <w:uiPriority w:val="99"/>
    <w:semiHidden/>
    <w:unhideWhenUsed/>
    <w:rsid w:val="00C05CF2"/>
    <w:rPr>
      <w:vertAlign w:val="superscript"/>
    </w:rPr>
  </w:style>
  <w:style w:type="table" w:styleId="TableGrid">
    <w:name w:val="Table Grid"/>
    <w:basedOn w:val="TableNormal"/>
    <w:uiPriority w:val="39"/>
    <w:rsid w:val="002049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204951"/>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 w:type="character" w:customStyle="1" w:styleId="UnresolvedMention1">
    <w:name w:val="Unresolved Mention1"/>
    <w:basedOn w:val="DefaultParagraphFont"/>
    <w:uiPriority w:val="99"/>
    <w:semiHidden/>
    <w:unhideWhenUsed/>
    <w:rsid w:val="006F34BA"/>
    <w:rPr>
      <w:color w:val="808080"/>
      <w:shd w:val="clear" w:color="auto" w:fill="E6E6E6"/>
    </w:rPr>
  </w:style>
  <w:style w:type="paragraph" w:styleId="TOCHeading">
    <w:name w:val="TOC Heading"/>
    <w:basedOn w:val="Heading1"/>
    <w:next w:val="Normal"/>
    <w:uiPriority w:val="39"/>
    <w:unhideWhenUsed/>
    <w:qFormat/>
    <w:rsid w:val="007A0692"/>
    <w:pPr>
      <w:spacing w:line="259" w:lineRule="auto"/>
      <w:outlineLvl w:val="9"/>
    </w:pPr>
    <w:rPr>
      <w:color w:val="1481AB" w:themeColor="accent1" w:themeShade="BF"/>
    </w:rPr>
  </w:style>
  <w:style w:type="paragraph" w:styleId="TOC1">
    <w:name w:val="toc 1"/>
    <w:basedOn w:val="Normal"/>
    <w:next w:val="Normal"/>
    <w:autoRedefine/>
    <w:uiPriority w:val="39"/>
    <w:unhideWhenUsed/>
    <w:rsid w:val="007A0692"/>
    <w:pPr>
      <w:spacing w:after="100"/>
    </w:pPr>
  </w:style>
  <w:style w:type="paragraph" w:styleId="TOC2">
    <w:name w:val="toc 2"/>
    <w:basedOn w:val="Normal"/>
    <w:next w:val="Normal"/>
    <w:autoRedefine/>
    <w:uiPriority w:val="39"/>
    <w:unhideWhenUsed/>
    <w:rsid w:val="007A069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wner\AppData\Roaming\Microsoft\Templates\Single%20spaced%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4873beb7-5857-4685-be1f-d57550cc96cc"/>
    <ds:schemaRef ds:uri="http://www.w3.org/XML/1998/namespace"/>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B6753F0-6842-4D51-A3F7-DC3616AAD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0</TotalTime>
  <Pages>18</Pages>
  <Words>3704</Words>
  <Characters>21117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Cusinear Finda</vt:lpstr>
    </vt:vector>
  </TitlesOfParts>
  <Company/>
  <LinksUpToDate>false</LinksUpToDate>
  <CharactersWithSpaces>24772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Cusinear Finda</dc:title>
  <dc:subject/>
  <dc:creator>Luke Pritchard N9460250</dc:creator>
  <cp:keywords/>
  <dc:description/>
  <cp:lastModifiedBy>Luke Pritchard</cp:lastModifiedBy>
  <cp:revision>2</cp:revision>
  <dcterms:created xsi:type="dcterms:W3CDTF">2017-10-28T04:43:00Z</dcterms:created>
  <dcterms:modified xsi:type="dcterms:W3CDTF">2017-10-28T04:43:00Z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